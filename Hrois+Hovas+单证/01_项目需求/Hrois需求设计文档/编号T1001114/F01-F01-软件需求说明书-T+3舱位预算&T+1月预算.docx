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42F47" w14:textId="77777777" w:rsidR="00C53F41" w:rsidRPr="00430310" w:rsidRDefault="00C53F41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编号：【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ALM</w:t>
      </w:r>
      <w:r w:rsidR="00523967" w:rsidRPr="00430310">
        <w:rPr>
          <w:rFonts w:asciiTheme="minorEastAsia" w:eastAsiaTheme="minorEastAsia" w:hAnsiTheme="minorEastAsia" w:hint="eastAsia"/>
          <w:b/>
          <w:sz w:val="24"/>
          <w:szCs w:val="24"/>
        </w:rPr>
        <w:t>需求编号</w:t>
      </w: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5F369BA5" w14:textId="77777777" w:rsidR="00C53F41" w:rsidRPr="00430310" w:rsidRDefault="00310426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用户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业务提报部门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4CFDF583" w14:textId="77777777" w:rsidR="00C53F41" w:rsidRPr="00430310" w:rsidRDefault="00C53F41" w:rsidP="00BD6D3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需求</w:t>
      </w:r>
      <w:r w:rsidR="00423B60" w:rsidRPr="00430310">
        <w:rPr>
          <w:rFonts w:hint="eastAsia"/>
        </w:rPr>
        <w:t>概述</w:t>
      </w:r>
    </w:p>
    <w:p w14:paraId="05B49503" w14:textId="77777777" w:rsidR="00997465" w:rsidRDefault="00997465" w:rsidP="0099746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1.T+3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舱位预算报表，系统已有端口，不过由于业务变更，报表中需要增加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candy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小微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/candy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出口小微的数据（成交方式是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）</w:t>
      </w:r>
    </w:p>
    <w:p w14:paraId="07CCF26E" w14:textId="077DF1DE" w:rsidR="00997465" w:rsidRDefault="00997465" w:rsidP="0099746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2.T+1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月预算，开发高商预算提报端口，他们录入完成之后，我们可以从系统直接取数</w:t>
      </w:r>
    </w:p>
    <w:p w14:paraId="33AD3C33" w14:textId="54290C87" w:rsidR="007F7090" w:rsidRPr="00430310" w:rsidRDefault="00C53F41" w:rsidP="00B040F0">
      <w:pPr>
        <w:ind w:leftChars="200" w:left="420"/>
        <w:jc w:val="left"/>
        <w:rPr>
          <w:rFonts w:asciiTheme="minorEastAsia" w:eastAsiaTheme="minorEastAsia" w:hAnsiTheme="minorEastAsia"/>
          <w:i/>
        </w:rPr>
      </w:pPr>
      <w:r w:rsidRPr="00430310">
        <w:rPr>
          <w:rFonts w:asciiTheme="minorEastAsia" w:eastAsiaTheme="minorEastAsia" w:hAnsiTheme="minorEastAsia" w:hint="eastAsia"/>
          <w:i/>
        </w:rPr>
        <w:t xml:space="preserve"> </w:t>
      </w:r>
    </w:p>
    <w:p w14:paraId="17EB3E3B" w14:textId="77777777" w:rsidR="00B80B0E" w:rsidRPr="00430310" w:rsidRDefault="007F7090" w:rsidP="00B80B0E">
      <w:pPr>
        <w:pStyle w:val="1"/>
        <w:tabs>
          <w:tab w:val="clear" w:pos="2275"/>
          <w:tab w:val="num" w:pos="432"/>
        </w:tabs>
        <w:ind w:left="432"/>
        <w:rPr>
          <w:rFonts w:asciiTheme="minorEastAsia" w:eastAsiaTheme="minorEastAsia" w:hAnsiTheme="minorEastAsia"/>
        </w:rPr>
      </w:pPr>
      <w:r w:rsidRPr="00430310">
        <w:rPr>
          <w:rFonts w:hint="eastAsia"/>
        </w:rPr>
        <w:t>需求验收标准</w:t>
      </w:r>
      <w:r w:rsidR="00C53F41" w:rsidRPr="00430310">
        <w:rPr>
          <w:rFonts w:asciiTheme="minorEastAsia" w:eastAsiaTheme="minorEastAsia" w:hAnsiTheme="minorEastAsia" w:hint="eastAsia"/>
        </w:rPr>
        <w:t xml:space="preserve">  </w:t>
      </w:r>
    </w:p>
    <w:p w14:paraId="7AD58E93" w14:textId="32809B03" w:rsidR="00EB799D" w:rsidRDefault="00997465" w:rsidP="00EB799D">
      <w:pPr>
        <w:ind w:leftChars="200" w:left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</w:t>
      </w:r>
      <w:r>
        <w:rPr>
          <w:rFonts w:asciiTheme="minorEastAsia" w:eastAsiaTheme="minorEastAsia" w:hAnsiTheme="minorEastAsia" w:hint="eastAsia"/>
        </w:rPr>
        <w:t>+3舱位预算报表正确</w:t>
      </w:r>
    </w:p>
    <w:p w14:paraId="0AC79B1C" w14:textId="61BD7FDC" w:rsidR="00997465" w:rsidRPr="00F2726C" w:rsidRDefault="00997465" w:rsidP="00EB799D">
      <w:pPr>
        <w:ind w:leftChars="200" w:left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T</w:t>
      </w:r>
      <w:r>
        <w:rPr>
          <w:rFonts w:asciiTheme="minorEastAsia" w:eastAsiaTheme="minorEastAsia" w:hAnsiTheme="minorEastAsia"/>
        </w:rPr>
        <w:t>+1</w:t>
      </w:r>
      <w:r>
        <w:rPr>
          <w:rFonts w:asciiTheme="minorEastAsia" w:eastAsiaTheme="minorEastAsia" w:hAnsiTheme="minorEastAsia" w:hint="eastAsia"/>
        </w:rPr>
        <w:t>月预算报表正确</w:t>
      </w:r>
    </w:p>
    <w:p w14:paraId="36BF1EC6" w14:textId="551A4C43" w:rsidR="00F2726C" w:rsidRDefault="00F2726C" w:rsidP="00F2726C">
      <w:pPr>
        <w:ind w:firstLineChars="200" w:firstLine="420"/>
        <w:jc w:val="left"/>
        <w:rPr>
          <w:rFonts w:asciiTheme="minorEastAsia" w:eastAsiaTheme="minorEastAsia" w:hAnsiTheme="minorEastAsia"/>
        </w:rPr>
      </w:pPr>
    </w:p>
    <w:p w14:paraId="65FA7F2F" w14:textId="77777777" w:rsidR="00BA2A3D" w:rsidRPr="00430310" w:rsidRDefault="00BA2A3D" w:rsidP="007F709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功能清单</w:t>
      </w:r>
    </w:p>
    <w:p w14:paraId="55EE1267" w14:textId="77777777" w:rsidR="00423B60" w:rsidRPr="00430310" w:rsidRDefault="00423B60" w:rsidP="00423B60">
      <w:pPr>
        <w:pStyle w:val="2"/>
      </w:pPr>
      <w:r w:rsidRPr="00430310">
        <w:rPr>
          <w:rFonts w:hint="eastAsia"/>
        </w:rPr>
        <w:t>整体业务流程</w:t>
      </w:r>
    </w:p>
    <w:p w14:paraId="2944DB93" w14:textId="307FD131" w:rsidR="00B96C34" w:rsidRPr="00F2726C" w:rsidRDefault="00B96C34" w:rsidP="00B96C34">
      <w:pPr>
        <w:pStyle w:val="af9"/>
        <w:ind w:left="780" w:firstLineChars="0" w:firstLine="0"/>
        <w:jc w:val="left"/>
        <w:rPr>
          <w:rFonts w:asciiTheme="minorEastAsia" w:eastAsiaTheme="minorEastAsia" w:hAnsiTheme="minorEastAsia" w:cs="Times New Roman"/>
          <w:sz w:val="21"/>
        </w:rPr>
      </w:pPr>
    </w:p>
    <w:p w14:paraId="5A6B03B8" w14:textId="0C701005" w:rsidR="002107D5" w:rsidRDefault="007E47BF" w:rsidP="007E47BF">
      <w:pPr>
        <w:pStyle w:val="af9"/>
        <w:numPr>
          <w:ilvl w:val="0"/>
          <w:numId w:val="29"/>
        </w:numPr>
        <w:ind w:firstLineChars="0"/>
        <w:jc w:val="left"/>
        <w:rPr>
          <w:rFonts w:asciiTheme="minorEastAsia" w:eastAsiaTheme="minorEastAsia" w:hAnsiTheme="minorEastAsia" w:cs="Times New Roman"/>
          <w:sz w:val="21"/>
        </w:rPr>
      </w:pPr>
      <w:r>
        <w:rPr>
          <w:rFonts w:asciiTheme="minorEastAsia" w:eastAsiaTheme="minorEastAsia" w:hAnsiTheme="minorEastAsia" w:cs="Times New Roman"/>
          <w:sz w:val="21"/>
        </w:rPr>
        <w:t>T+3</w:t>
      </w:r>
      <w:r>
        <w:rPr>
          <w:rFonts w:asciiTheme="minorEastAsia" w:eastAsiaTheme="minorEastAsia" w:hAnsiTheme="minorEastAsia" w:cs="Times New Roman" w:hint="eastAsia"/>
          <w:sz w:val="21"/>
        </w:rPr>
        <w:t>报表为新开报表</w:t>
      </w:r>
    </w:p>
    <w:p w14:paraId="10CC65F5" w14:textId="1E48C38E" w:rsidR="007E47BF" w:rsidRPr="00E56914" w:rsidRDefault="007E47BF" w:rsidP="007E47BF">
      <w:pPr>
        <w:pStyle w:val="af9"/>
        <w:numPr>
          <w:ilvl w:val="0"/>
          <w:numId w:val="29"/>
        </w:numPr>
        <w:ind w:firstLineChars="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cs="Times New Roman" w:hint="eastAsia"/>
          <w:sz w:val="21"/>
        </w:rPr>
        <w:t>T+1月预算报表，新开的，开始为录入即要有录入界面</w:t>
      </w:r>
    </w:p>
    <w:p w14:paraId="567A9AD6" w14:textId="77777777" w:rsidR="00423B60" w:rsidRPr="00430310" w:rsidRDefault="00571CD7" w:rsidP="00423B60">
      <w:pPr>
        <w:pStyle w:val="2"/>
      </w:pPr>
      <w:r w:rsidRPr="00430310">
        <w:rPr>
          <w:rFonts w:hint="eastAsia"/>
        </w:rPr>
        <w:t>应用</w:t>
      </w:r>
      <w:r w:rsidR="001C24CE" w:rsidRPr="00430310">
        <w:rPr>
          <w:rFonts w:hint="eastAsia"/>
        </w:rPr>
        <w:t>功能</w:t>
      </w:r>
      <w:r w:rsidR="00423B60" w:rsidRPr="00430310">
        <w:rPr>
          <w:rFonts w:hint="eastAsia"/>
        </w:rPr>
        <w:t>清单</w:t>
      </w:r>
    </w:p>
    <w:p w14:paraId="6FA512F8" w14:textId="77777777" w:rsidR="002107D5" w:rsidRPr="006C293F" w:rsidRDefault="002107D5" w:rsidP="002107D5">
      <w:pPr>
        <w:ind w:firstLineChars="200" w:firstLine="420"/>
        <w:jc w:val="left"/>
        <w:rPr>
          <w:i/>
        </w:rPr>
      </w:pPr>
    </w:p>
    <w:p w14:paraId="40E9A262" w14:textId="65A568BC" w:rsidR="00151D46" w:rsidRDefault="00151D46" w:rsidP="00151D46">
      <w:pPr>
        <w:ind w:firstLineChars="300" w:firstLine="63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1.</w:t>
      </w:r>
      <w:r>
        <w:rPr>
          <w:rFonts w:asciiTheme="minorEastAsia" w:eastAsiaTheme="minorEastAsia" w:hAnsiTheme="minorEastAsia"/>
        </w:rPr>
        <w:t>T</w:t>
      </w:r>
      <w:r>
        <w:rPr>
          <w:rFonts w:asciiTheme="minorEastAsia" w:eastAsiaTheme="minorEastAsia" w:hAnsiTheme="minorEastAsia" w:hint="eastAsia"/>
        </w:rPr>
        <w:t>+3舱位预算报</w:t>
      </w:r>
    </w:p>
    <w:p w14:paraId="2AD5BA4B" w14:textId="63EDA076" w:rsidR="007A4635" w:rsidRDefault="00151D46" w:rsidP="00151D46">
      <w:pPr>
        <w:ind w:firstLineChars="300" w:firstLine="630"/>
        <w:jc w:val="left"/>
        <w:rPr>
          <w:rFonts w:asciiTheme="minorEastAsia" w:eastAsiaTheme="minorEastAsia" w:hAnsiTheme="minorEastAsia"/>
        </w:rPr>
      </w:pPr>
      <w:r w:rsidRPr="00151D46">
        <w:rPr>
          <w:rFonts w:asciiTheme="minorEastAsia" w:eastAsiaTheme="minorEastAsia" w:hAnsiTheme="minorEastAsia" w:hint="eastAsia"/>
        </w:rPr>
        <w:t>2.</w:t>
      </w:r>
      <w:r w:rsidRPr="00151D46">
        <w:rPr>
          <w:rFonts w:asciiTheme="minorEastAsia" w:eastAsiaTheme="minorEastAsia" w:hAnsiTheme="minorEastAsia" w:hint="eastAsia"/>
        </w:rPr>
        <w:t>T</w:t>
      </w:r>
      <w:r w:rsidRPr="00151D46">
        <w:rPr>
          <w:rFonts w:asciiTheme="minorEastAsia" w:eastAsiaTheme="minorEastAsia" w:hAnsiTheme="minorEastAsia"/>
        </w:rPr>
        <w:t>+1</w:t>
      </w:r>
      <w:r w:rsidRPr="00151D46">
        <w:rPr>
          <w:rFonts w:asciiTheme="minorEastAsia" w:eastAsiaTheme="minorEastAsia" w:hAnsiTheme="minorEastAsia" w:hint="eastAsia"/>
        </w:rPr>
        <w:t>月预算报表</w:t>
      </w:r>
    </w:p>
    <w:p w14:paraId="2E31B752" w14:textId="438401DA" w:rsidR="00151D46" w:rsidRPr="00151D46" w:rsidRDefault="00151D46" w:rsidP="00151D46">
      <w:pPr>
        <w:ind w:firstLineChars="300" w:firstLine="630"/>
        <w:jc w:val="left"/>
        <w:rPr>
          <w:rFonts w:hint="eastAsia"/>
          <w:iCs/>
          <w:lang w:val="en-GB"/>
        </w:rPr>
      </w:pPr>
      <w:r>
        <w:rPr>
          <w:rFonts w:asciiTheme="minorEastAsia" w:eastAsiaTheme="minorEastAsia" w:hAnsiTheme="minorEastAsia" w:hint="eastAsia"/>
        </w:rPr>
        <w:t>3.T+月预算录入</w:t>
      </w:r>
    </w:p>
    <w:p w14:paraId="757F6880" w14:textId="2BF1B8EF" w:rsidR="00BC3EE5" w:rsidRPr="00BC3EE5" w:rsidRDefault="00BC3EE5" w:rsidP="00371BB1">
      <w:pPr>
        <w:pStyle w:val="af9"/>
        <w:ind w:left="780" w:firstLineChars="0" w:firstLine="0"/>
        <w:jc w:val="left"/>
        <w:rPr>
          <w:iCs/>
          <w:lang w:val="en-GB"/>
        </w:rPr>
      </w:pPr>
    </w:p>
    <w:p w14:paraId="64588F02" w14:textId="77777777" w:rsidR="00A54C2E" w:rsidRPr="00430310" w:rsidRDefault="00A54C2E" w:rsidP="00FB21A7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应用系统接口</w:t>
      </w:r>
    </w:p>
    <w:p w14:paraId="41F89B32" w14:textId="2F1C3F9A" w:rsidR="002107D5" w:rsidRPr="000D4A03" w:rsidRDefault="000D4A03" w:rsidP="000D4A03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</w:t>
      </w:r>
      <w:r w:rsidR="002107D5" w:rsidRPr="000D4A03">
        <w:rPr>
          <w:rFonts w:asciiTheme="minorEastAsia" w:eastAsiaTheme="minorEastAsia" w:hAnsiTheme="minorEastAsia" w:hint="eastAsia"/>
        </w:rPr>
        <w:t>；</w:t>
      </w:r>
    </w:p>
    <w:sectPr w:rsidR="002107D5" w:rsidRPr="000D4A03">
      <w:headerReference w:type="default" r:id="rId11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75F6F" w14:textId="77777777" w:rsidR="00C935A3" w:rsidRDefault="00C935A3">
      <w:r>
        <w:separator/>
      </w:r>
    </w:p>
  </w:endnote>
  <w:endnote w:type="continuationSeparator" w:id="0">
    <w:p w14:paraId="5AFE7C9F" w14:textId="77777777" w:rsidR="00C935A3" w:rsidRDefault="00C9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">
    <w:altName w:val="Arial"/>
    <w:charset w:val="00"/>
    <w:family w:val="swiss"/>
    <w:pitch w:val="default"/>
    <w:sig w:usb0="00000001" w:usb1="5000204A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3B6AD" w14:textId="77777777" w:rsidR="00C935A3" w:rsidRDefault="00C935A3">
      <w:r>
        <w:separator/>
      </w:r>
    </w:p>
  </w:footnote>
  <w:footnote w:type="continuationSeparator" w:id="0">
    <w:p w14:paraId="1FE7DB45" w14:textId="77777777" w:rsidR="00C935A3" w:rsidRDefault="00C93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14:paraId="049CCDEE" w14:textId="77777777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6C7CD58C" w14:textId="77777777"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5C0E8EF" wp14:editId="64B506AB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0C195CE4" w14:textId="425E691C"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r w:rsidR="004D17FD">
            <w:rPr>
              <w:rFonts w:ascii="微软雅黑" w:eastAsia="微软雅黑" w:hAnsi="微软雅黑"/>
              <w:b/>
              <w:sz w:val="32"/>
              <w:szCs w:val="36"/>
              <w:u w:val="single"/>
            </w:rPr>
            <w:t>H</w:t>
          </w:r>
          <w:r w:rsidR="004D17FD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>rois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440D4236" w14:textId="77777777" w:rsidR="00E62F4D" w:rsidRDefault="001A7188" w:rsidP="00DB7277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软件需求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说明书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B1F1F9" w14:textId="77777777" w:rsidR="00E62F4D" w:rsidRDefault="00E62F4D" w:rsidP="00700477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605409">
            <w:rPr>
              <w:rFonts w:ascii="黑体" w:eastAsia="黑体" w:hAnsi="黑体" w:hint="eastAsia"/>
            </w:rPr>
            <w:t>353-M0402F01</w:t>
          </w:r>
          <w:r w:rsidR="00CB2C47" w:rsidRPr="00804DE5">
            <w:rPr>
              <w:rFonts w:ascii="黑体" w:eastAsia="黑体" w:hAnsi="黑体" w:hint="eastAsia"/>
            </w:rPr>
            <w:t>-F0</w:t>
          </w:r>
          <w:r w:rsidR="00605409">
            <w:rPr>
              <w:rFonts w:ascii="黑体" w:eastAsia="黑体" w:hAnsi="黑体" w:hint="eastAsia"/>
            </w:rPr>
            <w:t>1</w:t>
          </w:r>
        </w:p>
      </w:tc>
    </w:tr>
    <w:tr w:rsidR="00E62F4D" w14:paraId="73439954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E94C93A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CF87E86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1ACD51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0A059E">
            <w:rPr>
              <w:rFonts w:ascii="黑体" w:eastAsia="黑体" w:hint="eastAsia"/>
              <w:szCs w:val="22"/>
            </w:rPr>
            <w:t>1</w:t>
          </w:r>
          <w:r w:rsidR="00170640">
            <w:rPr>
              <w:rFonts w:ascii="黑体" w:eastAsia="黑体" w:hint="eastAsia"/>
              <w:szCs w:val="22"/>
            </w:rPr>
            <w:t xml:space="preserve"> 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14:paraId="2413C4B0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35E23DB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4D92313F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780990" w14:textId="77777777" w:rsidR="00E62F4D" w:rsidRDefault="00E62F4D" w:rsidP="00004286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</w:t>
          </w:r>
          <w:r w:rsidRPr="001B75B2">
            <w:rPr>
              <w:rFonts w:ascii="黑体" w:eastAsia="黑体" w:hint="eastAsia"/>
              <w:szCs w:val="22"/>
            </w:rPr>
            <w:t>期：201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年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月</w:t>
          </w:r>
          <w:r w:rsidR="00CB2C47" w:rsidRPr="001B75B2">
            <w:rPr>
              <w:rFonts w:ascii="黑体" w:eastAsia="黑体" w:hint="eastAsia"/>
              <w:szCs w:val="22"/>
            </w:rPr>
            <w:t>1</w:t>
          </w:r>
          <w:r w:rsidRPr="001B75B2">
            <w:rPr>
              <w:rFonts w:ascii="黑体" w:eastAsia="黑体" w:hint="eastAsia"/>
              <w:szCs w:val="22"/>
            </w:rPr>
            <w:t>日</w:t>
          </w:r>
        </w:p>
      </w:tc>
    </w:tr>
    <w:tr w:rsidR="00E62F4D" w14:paraId="342F6F29" w14:textId="77777777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6D52A8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08ABC7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B2ECB3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BA23A5" w:rsidRPr="008218DB"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14:paraId="1AC85376" w14:textId="77777777" w:rsidR="00385E0E" w:rsidRPr="00385E0E" w:rsidRDefault="00385E0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2F28C2"/>
    <w:multiLevelType w:val="hybridMultilevel"/>
    <w:tmpl w:val="07E4F530"/>
    <w:lvl w:ilvl="0" w:tplc="EBD61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9" w15:restartNumberingAfterBreak="0">
    <w:nsid w:val="42225DD2"/>
    <w:multiLevelType w:val="hybridMultilevel"/>
    <w:tmpl w:val="177C75F2"/>
    <w:lvl w:ilvl="0" w:tplc="B19E693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1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71638B"/>
    <w:multiLevelType w:val="hybridMultilevel"/>
    <w:tmpl w:val="81E00248"/>
    <w:lvl w:ilvl="0" w:tplc="362ED4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B0258"/>
    <w:multiLevelType w:val="hybridMultilevel"/>
    <w:tmpl w:val="7E7E1590"/>
    <w:lvl w:ilvl="0" w:tplc="BD782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8"/>
  </w:num>
  <w:num w:numId="3">
    <w:abstractNumId w:val="19"/>
  </w:num>
  <w:num w:numId="4">
    <w:abstractNumId w:val="22"/>
  </w:num>
  <w:num w:numId="5">
    <w:abstractNumId w:val="17"/>
  </w:num>
  <w:num w:numId="6">
    <w:abstractNumId w:val="21"/>
  </w:num>
  <w:num w:numId="7">
    <w:abstractNumId w:val="5"/>
  </w:num>
  <w:num w:numId="8">
    <w:abstractNumId w:val="20"/>
  </w:num>
  <w:num w:numId="9">
    <w:abstractNumId w:val="1"/>
  </w:num>
  <w:num w:numId="10">
    <w:abstractNumId w:val="13"/>
  </w:num>
  <w:num w:numId="11">
    <w:abstractNumId w:val="3"/>
  </w:num>
  <w:num w:numId="12">
    <w:abstractNumId w:val="16"/>
  </w:num>
  <w:num w:numId="13">
    <w:abstractNumId w:val="6"/>
  </w:num>
  <w:num w:numId="14">
    <w:abstractNumId w:val="0"/>
  </w:num>
  <w:num w:numId="15">
    <w:abstractNumId w:val="2"/>
  </w:num>
  <w:num w:numId="16">
    <w:abstractNumId w:val="8"/>
  </w:num>
  <w:num w:numId="17">
    <w:abstractNumId w:val="18"/>
  </w:num>
  <w:num w:numId="18">
    <w:abstractNumId w:val="18"/>
  </w:num>
  <w:num w:numId="19">
    <w:abstractNumId w:val="7"/>
  </w:num>
  <w:num w:numId="20">
    <w:abstractNumId w:val="10"/>
  </w:num>
  <w:num w:numId="21">
    <w:abstractNumId w:val="11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2"/>
  </w:num>
  <w:num w:numId="27">
    <w:abstractNumId w:val="15"/>
  </w:num>
  <w:num w:numId="28">
    <w:abstractNumId w:val="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4B72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1F23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059E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03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1D46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188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B75B2"/>
    <w:rsid w:val="001C0BE0"/>
    <w:rsid w:val="001C1CF2"/>
    <w:rsid w:val="001C24CE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F2"/>
    <w:rsid w:val="00205B2D"/>
    <w:rsid w:val="00206073"/>
    <w:rsid w:val="00206348"/>
    <w:rsid w:val="002107D5"/>
    <w:rsid w:val="00212192"/>
    <w:rsid w:val="002125D5"/>
    <w:rsid w:val="0021264E"/>
    <w:rsid w:val="0021336E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6551"/>
    <w:rsid w:val="002A7DEF"/>
    <w:rsid w:val="002B2F4C"/>
    <w:rsid w:val="002B63E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3D47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1BB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51D"/>
    <w:rsid w:val="003827E9"/>
    <w:rsid w:val="0038410A"/>
    <w:rsid w:val="0038518C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09DF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CF3"/>
    <w:rsid w:val="00427050"/>
    <w:rsid w:val="0043031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5F29"/>
    <w:rsid w:val="00446B0C"/>
    <w:rsid w:val="00446F65"/>
    <w:rsid w:val="00450794"/>
    <w:rsid w:val="00450E56"/>
    <w:rsid w:val="0045136E"/>
    <w:rsid w:val="00453C51"/>
    <w:rsid w:val="00455543"/>
    <w:rsid w:val="00455618"/>
    <w:rsid w:val="00460A58"/>
    <w:rsid w:val="004626CD"/>
    <w:rsid w:val="00462A58"/>
    <w:rsid w:val="00464E7B"/>
    <w:rsid w:val="00466EB1"/>
    <w:rsid w:val="0047101C"/>
    <w:rsid w:val="004751E2"/>
    <w:rsid w:val="00475D3A"/>
    <w:rsid w:val="0047714E"/>
    <w:rsid w:val="00477B53"/>
    <w:rsid w:val="0048022F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17FD"/>
    <w:rsid w:val="004D1A5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17A36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764F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1B5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10261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57CF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293F"/>
    <w:rsid w:val="006C5BA5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2BEA"/>
    <w:rsid w:val="006F3305"/>
    <w:rsid w:val="006F40F2"/>
    <w:rsid w:val="006F6108"/>
    <w:rsid w:val="006F6D59"/>
    <w:rsid w:val="006F77EE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635"/>
    <w:rsid w:val="007A49CC"/>
    <w:rsid w:val="007A562A"/>
    <w:rsid w:val="007A57D9"/>
    <w:rsid w:val="007A5E58"/>
    <w:rsid w:val="007A660B"/>
    <w:rsid w:val="007B03F1"/>
    <w:rsid w:val="007B14FF"/>
    <w:rsid w:val="007B2DF4"/>
    <w:rsid w:val="007B42FC"/>
    <w:rsid w:val="007B4A7B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492C"/>
    <w:rsid w:val="007D5CC5"/>
    <w:rsid w:val="007D5CD3"/>
    <w:rsid w:val="007E013D"/>
    <w:rsid w:val="007E38EC"/>
    <w:rsid w:val="007E47BF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7F7090"/>
    <w:rsid w:val="00800070"/>
    <w:rsid w:val="008018B0"/>
    <w:rsid w:val="00801BA9"/>
    <w:rsid w:val="00801DB3"/>
    <w:rsid w:val="0080519A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EB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2A49"/>
    <w:rsid w:val="0091706B"/>
    <w:rsid w:val="00920320"/>
    <w:rsid w:val="009203CF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214"/>
    <w:rsid w:val="00964D6F"/>
    <w:rsid w:val="00965518"/>
    <w:rsid w:val="00966E60"/>
    <w:rsid w:val="00967225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33F0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465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41BA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07E7D"/>
    <w:rsid w:val="00A10624"/>
    <w:rsid w:val="00A10B9B"/>
    <w:rsid w:val="00A118C4"/>
    <w:rsid w:val="00A1643C"/>
    <w:rsid w:val="00A215E2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0F0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37D07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4832"/>
    <w:rsid w:val="00B76E48"/>
    <w:rsid w:val="00B772DB"/>
    <w:rsid w:val="00B80664"/>
    <w:rsid w:val="00B80B0E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462"/>
    <w:rsid w:val="00B94630"/>
    <w:rsid w:val="00B9555F"/>
    <w:rsid w:val="00B9581D"/>
    <w:rsid w:val="00B958AB"/>
    <w:rsid w:val="00B959E1"/>
    <w:rsid w:val="00B95B4F"/>
    <w:rsid w:val="00B95C5A"/>
    <w:rsid w:val="00B96775"/>
    <w:rsid w:val="00B96C34"/>
    <w:rsid w:val="00B97694"/>
    <w:rsid w:val="00BA0768"/>
    <w:rsid w:val="00BA12BC"/>
    <w:rsid w:val="00BA159D"/>
    <w:rsid w:val="00BA23A5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3EE5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D30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27CD7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2D7F"/>
    <w:rsid w:val="00C448B3"/>
    <w:rsid w:val="00C475B8"/>
    <w:rsid w:val="00C53D6A"/>
    <w:rsid w:val="00C53F41"/>
    <w:rsid w:val="00C55028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2F4C"/>
    <w:rsid w:val="00C931AA"/>
    <w:rsid w:val="00C935A3"/>
    <w:rsid w:val="00C9389C"/>
    <w:rsid w:val="00C945AC"/>
    <w:rsid w:val="00C94DA1"/>
    <w:rsid w:val="00C953BF"/>
    <w:rsid w:val="00CA20DA"/>
    <w:rsid w:val="00CA20F8"/>
    <w:rsid w:val="00CA3463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59DB"/>
    <w:rsid w:val="00DB6D9E"/>
    <w:rsid w:val="00DB7277"/>
    <w:rsid w:val="00DB7491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3D69"/>
    <w:rsid w:val="00E04067"/>
    <w:rsid w:val="00E041A1"/>
    <w:rsid w:val="00E0474D"/>
    <w:rsid w:val="00E10EDB"/>
    <w:rsid w:val="00E12C80"/>
    <w:rsid w:val="00E13FE3"/>
    <w:rsid w:val="00E1438D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6462"/>
    <w:rsid w:val="00E47158"/>
    <w:rsid w:val="00E47A43"/>
    <w:rsid w:val="00E515C7"/>
    <w:rsid w:val="00E51636"/>
    <w:rsid w:val="00E54B79"/>
    <w:rsid w:val="00E550F8"/>
    <w:rsid w:val="00E55396"/>
    <w:rsid w:val="00E56914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B799D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DBC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75C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2726C"/>
    <w:rsid w:val="00F30878"/>
    <w:rsid w:val="00F3164C"/>
    <w:rsid w:val="00F31EDF"/>
    <w:rsid w:val="00F33D99"/>
    <w:rsid w:val="00F34E2C"/>
    <w:rsid w:val="00F379EC"/>
    <w:rsid w:val="00F37E83"/>
    <w:rsid w:val="00F37FD2"/>
    <w:rsid w:val="00F401E7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1A7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CAC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550728"/>
  <w15:docId w15:val="{6B951B1B-9AD8-4161-AB6C-5E7587D7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76"/>
      </w:tabs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4D6EF-8A68-43C2-B451-11397AA88D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987F73-1D52-47D3-B706-DCEDBE23B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13D124-05AB-4721-9BFE-6E9777DC9C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3CC65B-5C00-48E0-9175-61134AB7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</Template>
  <TotalTime>281</TotalTime>
  <Pages>1</Pages>
  <Words>40</Words>
  <Characters>233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Haier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巩先生</cp:lastModifiedBy>
  <cp:revision>60</cp:revision>
  <cp:lastPrinted>2013-01-28T07:54:00Z</cp:lastPrinted>
  <dcterms:created xsi:type="dcterms:W3CDTF">2019-07-24T06:03:00Z</dcterms:created>
  <dcterms:modified xsi:type="dcterms:W3CDTF">2020-07-31T05:32:00Z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  <property fmtid="{D5CDD505-2E9C-101B-9397-08002B2CF9AE}" pid="3" name="ContentTypeId">
    <vt:lpwstr>0x0101002809A3BAB3CCF84EA6D860F0D4A28CC9</vt:lpwstr>
  </property>
</Properties>
</file>