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42F47" w14:textId="77777777" w:rsidR="00C53F41" w:rsidRPr="00430310" w:rsidRDefault="00C53F41" w:rsidP="00C53F41">
      <w:pPr>
        <w:rPr>
          <w:rFonts w:asciiTheme="minorEastAsia" w:eastAsiaTheme="minorEastAsia" w:hAnsiTheme="minorEastAsia"/>
          <w:b/>
          <w:sz w:val="24"/>
          <w:szCs w:val="24"/>
        </w:rPr>
      </w:pP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编号：【</w:t>
      </w:r>
      <w:r w:rsidR="00DB7277" w:rsidRPr="00430310">
        <w:rPr>
          <w:rFonts w:asciiTheme="minorEastAsia" w:eastAsiaTheme="minorEastAsia" w:hAnsiTheme="minorEastAsia" w:hint="eastAsia"/>
          <w:b/>
          <w:sz w:val="24"/>
          <w:szCs w:val="24"/>
        </w:rPr>
        <w:t>ALM</w:t>
      </w:r>
      <w:r w:rsidR="00523967" w:rsidRPr="00430310">
        <w:rPr>
          <w:rFonts w:asciiTheme="minorEastAsia" w:eastAsiaTheme="minorEastAsia" w:hAnsiTheme="minorEastAsia" w:hint="eastAsia"/>
          <w:b/>
          <w:sz w:val="24"/>
          <w:szCs w:val="24"/>
        </w:rPr>
        <w:t>需求编号</w:t>
      </w: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】</w:t>
      </w:r>
    </w:p>
    <w:p w14:paraId="5F369BA5" w14:textId="77777777" w:rsidR="00C53F41" w:rsidRPr="00430310" w:rsidRDefault="00310426" w:rsidP="00C53F41">
      <w:pPr>
        <w:rPr>
          <w:rFonts w:asciiTheme="minorEastAsia" w:eastAsiaTheme="minorEastAsia" w:hAnsiTheme="minorEastAsia"/>
          <w:b/>
          <w:sz w:val="24"/>
          <w:szCs w:val="24"/>
        </w:rPr>
      </w:pP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用户</w:t>
      </w:r>
      <w:r w:rsidR="00C53F41" w:rsidRPr="00430310">
        <w:rPr>
          <w:rFonts w:asciiTheme="minorEastAsia" w:eastAsiaTheme="minorEastAsia" w:hAnsiTheme="minorEastAsia" w:hint="eastAsia"/>
          <w:b/>
          <w:sz w:val="24"/>
          <w:szCs w:val="24"/>
        </w:rPr>
        <w:t>：【</w:t>
      </w:r>
      <w:r w:rsidR="00DB7277" w:rsidRPr="00430310">
        <w:rPr>
          <w:rFonts w:asciiTheme="minorEastAsia" w:eastAsiaTheme="minorEastAsia" w:hAnsiTheme="minorEastAsia" w:hint="eastAsia"/>
          <w:b/>
          <w:sz w:val="24"/>
          <w:szCs w:val="24"/>
        </w:rPr>
        <w:t>业务提报部门</w:t>
      </w:r>
      <w:r w:rsidR="00C53F41" w:rsidRPr="00430310">
        <w:rPr>
          <w:rFonts w:asciiTheme="minorEastAsia" w:eastAsiaTheme="minorEastAsia" w:hAnsiTheme="minorEastAsia" w:hint="eastAsia"/>
          <w:b/>
          <w:sz w:val="24"/>
          <w:szCs w:val="24"/>
        </w:rPr>
        <w:t>】</w:t>
      </w:r>
    </w:p>
    <w:p w14:paraId="4CFDF583" w14:textId="77777777" w:rsidR="00C53F41" w:rsidRPr="00430310" w:rsidRDefault="00C53F41" w:rsidP="00BD6D30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需求</w:t>
      </w:r>
      <w:r w:rsidR="00423B60" w:rsidRPr="00430310">
        <w:rPr>
          <w:rFonts w:hint="eastAsia"/>
        </w:rPr>
        <w:t>概述</w:t>
      </w:r>
    </w:p>
    <w:p w14:paraId="0E3B014B" w14:textId="705E65FB" w:rsidR="00964214" w:rsidRDefault="00964214" w:rsidP="00964214">
      <w:pPr>
        <w:ind w:leftChars="200" w:left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当前状态描述：</w:t>
      </w:r>
    </w:p>
    <w:p w14:paraId="5631F07E" w14:textId="4F041EF5" w:rsidR="00964214" w:rsidRPr="00D6262B" w:rsidRDefault="00D6262B" w:rsidP="00D6262B">
      <w:pPr>
        <w:pStyle w:val="af9"/>
        <w:numPr>
          <w:ilvl w:val="0"/>
          <w:numId w:val="29"/>
        </w:numPr>
        <w:ind w:firstLineChars="0"/>
        <w:jc w:val="left"/>
        <w:rPr>
          <w:rFonts w:asciiTheme="minorEastAsia" w:eastAsiaTheme="minorEastAsia" w:hAnsiTheme="minorEastAsia"/>
        </w:rPr>
      </w:pPr>
      <w:r w:rsidRPr="00D6262B">
        <w:rPr>
          <w:rFonts w:ascii="Arial" w:hAnsi="Arial" w:cs="Arial"/>
          <w:color w:val="000000"/>
          <w:sz w:val="20"/>
          <w:szCs w:val="20"/>
          <w:shd w:val="clear" w:color="auto" w:fill="FFFFFF"/>
        </w:rPr>
        <w:t>HROIS</w:t>
      </w:r>
      <w:r w:rsidRPr="00D6262B">
        <w:rPr>
          <w:rFonts w:ascii="Arial" w:hAnsi="Arial" w:cs="Arial"/>
          <w:color w:val="000000"/>
          <w:sz w:val="20"/>
          <w:szCs w:val="20"/>
          <w:shd w:val="clear" w:color="auto" w:fill="FFFFFF"/>
        </w:rPr>
        <w:t>系统中特技单模板在上次更新后，开发提出了新的需求，并且之前的模板中对于</w:t>
      </w:r>
      <w:r w:rsidRPr="00D6262B"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 w:rsidRPr="00D6262B">
        <w:rPr>
          <w:rFonts w:ascii="Arial" w:hAnsi="Arial" w:cs="Arial"/>
          <w:color w:val="000000"/>
          <w:sz w:val="20"/>
          <w:szCs w:val="20"/>
          <w:shd w:val="clear" w:color="auto" w:fill="FFFFFF"/>
        </w:rPr>
        <w:t>其他</w:t>
      </w:r>
      <w:r w:rsidRPr="00D6262B"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 w:rsidRPr="00D6262B">
        <w:rPr>
          <w:rFonts w:ascii="Arial" w:hAnsi="Arial" w:cs="Arial"/>
          <w:color w:val="000000"/>
          <w:sz w:val="20"/>
          <w:szCs w:val="20"/>
          <w:shd w:val="clear" w:color="auto" w:fill="FFFFFF"/>
        </w:rPr>
        <w:t>没有间隔可以手工填充，导致系统使用非常不顺畅</w:t>
      </w:r>
      <w:r w:rsidRPr="00D6262B">
        <w:rPr>
          <w:rFonts w:hint="eastAsia"/>
          <w:color w:val="000000"/>
          <w:sz w:val="20"/>
          <w:szCs w:val="20"/>
          <w:shd w:val="clear" w:color="auto" w:fill="FFFFFF"/>
        </w:rPr>
        <w:t>②</w:t>
      </w:r>
      <w:r w:rsidRPr="00D6262B">
        <w:rPr>
          <w:rFonts w:ascii="Arial" w:hAnsi="Arial" w:cs="Arial"/>
          <w:color w:val="000000"/>
          <w:sz w:val="20"/>
          <w:szCs w:val="20"/>
          <w:shd w:val="clear" w:color="auto" w:fill="FFFFFF"/>
        </w:rPr>
        <w:t>原系统存在的复制功能消失，并通过复制功能保存的特技单，现在打开后全部为空白，需要重新填充。</w:t>
      </w:r>
      <w:r w:rsidRPr="00D6262B">
        <w:rPr>
          <w:rFonts w:hint="eastAsia"/>
          <w:color w:val="000000"/>
          <w:sz w:val="20"/>
          <w:szCs w:val="20"/>
          <w:shd w:val="clear" w:color="auto" w:fill="FFFFFF"/>
        </w:rPr>
        <w:t>③</w:t>
      </w:r>
      <w:r w:rsidRPr="00D6262B">
        <w:rPr>
          <w:rFonts w:ascii="Arial" w:hAnsi="Arial" w:cs="Arial"/>
          <w:color w:val="000000"/>
          <w:sz w:val="20"/>
          <w:szCs w:val="20"/>
          <w:shd w:val="clear" w:color="auto" w:fill="FFFFFF"/>
        </w:rPr>
        <w:t>模板无法直接下载，只能通过创建新的特技单并填充信息后保存。然后再重新单击进入才能下载，耗时费力；</w:t>
      </w:r>
      <w:r w:rsidRPr="00D6262B">
        <w:rPr>
          <w:rFonts w:hint="eastAsia"/>
          <w:color w:val="000000"/>
          <w:sz w:val="20"/>
          <w:szCs w:val="20"/>
          <w:shd w:val="clear" w:color="auto" w:fill="FFFFFF"/>
        </w:rPr>
        <w:t>④</w:t>
      </w:r>
      <w:r w:rsidRPr="00D6262B">
        <w:rPr>
          <w:rFonts w:ascii="Arial" w:hAnsi="Arial" w:cs="Arial"/>
          <w:color w:val="000000"/>
          <w:sz w:val="20"/>
          <w:szCs w:val="20"/>
          <w:shd w:val="clear" w:color="auto" w:fill="FFFFFF"/>
        </w:rPr>
        <w:t>特技单模板中各个项目的选项是空白的，版本中的选项无法显示，只能手动填充，非常耗时；</w:t>
      </w:r>
      <w:r w:rsidRPr="00D6262B">
        <w:rPr>
          <w:rFonts w:hint="eastAsia"/>
          <w:color w:val="000000"/>
          <w:sz w:val="20"/>
          <w:szCs w:val="20"/>
          <w:shd w:val="clear" w:color="auto" w:fill="FFFFFF"/>
        </w:rPr>
        <w:t>⑤</w:t>
      </w:r>
      <w:r w:rsidRPr="00D6262B">
        <w:rPr>
          <w:rFonts w:ascii="Arial" w:hAnsi="Arial" w:cs="Arial"/>
          <w:color w:val="000000"/>
          <w:sz w:val="20"/>
          <w:szCs w:val="20"/>
          <w:shd w:val="clear" w:color="auto" w:fill="FFFFFF"/>
        </w:rPr>
        <w:t>系统问题：</w:t>
      </w:r>
      <w:r w:rsidRPr="00D6262B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Pr="00D6262B">
        <w:rPr>
          <w:rFonts w:ascii="Arial" w:hAnsi="Arial" w:cs="Arial"/>
          <w:color w:val="000000"/>
          <w:sz w:val="20"/>
          <w:szCs w:val="20"/>
          <w:shd w:val="clear" w:color="auto" w:fill="FFFFFF"/>
        </w:rPr>
        <w:t>。草稿状态下少量数据都有，保存后关闭后再次打开系统进行中英文校对时都是空白了；</w:t>
      </w:r>
      <w:r w:rsidR="00964214" w:rsidRPr="00D6262B">
        <w:rPr>
          <w:rFonts w:asciiTheme="minorEastAsia" w:eastAsiaTheme="minorEastAsia" w:hAnsiTheme="minorEastAsia" w:hint="eastAsia"/>
        </w:rPr>
        <w:t>）</w:t>
      </w:r>
    </w:p>
    <w:p w14:paraId="33AD3C33" w14:textId="54290C87" w:rsidR="007F7090" w:rsidRPr="00430310" w:rsidRDefault="00C53F41" w:rsidP="00B040F0">
      <w:pPr>
        <w:ind w:leftChars="200" w:left="420"/>
        <w:jc w:val="left"/>
        <w:rPr>
          <w:rFonts w:asciiTheme="minorEastAsia" w:eastAsiaTheme="minorEastAsia" w:hAnsiTheme="minorEastAsia"/>
          <w:i/>
        </w:rPr>
      </w:pPr>
      <w:r w:rsidRPr="00430310">
        <w:rPr>
          <w:rFonts w:asciiTheme="minorEastAsia" w:eastAsiaTheme="minorEastAsia" w:hAnsiTheme="minorEastAsia" w:hint="eastAsia"/>
          <w:i/>
        </w:rPr>
        <w:t xml:space="preserve"> </w:t>
      </w:r>
    </w:p>
    <w:p w14:paraId="17EB3E3B" w14:textId="77777777" w:rsidR="00B80B0E" w:rsidRPr="00430310" w:rsidRDefault="007F7090" w:rsidP="00B80B0E">
      <w:pPr>
        <w:pStyle w:val="1"/>
        <w:tabs>
          <w:tab w:val="clear" w:pos="2275"/>
          <w:tab w:val="num" w:pos="432"/>
        </w:tabs>
        <w:ind w:left="432"/>
        <w:rPr>
          <w:rFonts w:asciiTheme="minorEastAsia" w:eastAsiaTheme="minorEastAsia" w:hAnsiTheme="minorEastAsia"/>
        </w:rPr>
      </w:pPr>
      <w:r w:rsidRPr="00430310">
        <w:rPr>
          <w:rFonts w:hint="eastAsia"/>
        </w:rPr>
        <w:t>需求验收标准</w:t>
      </w:r>
      <w:r w:rsidR="00C53F41" w:rsidRPr="00430310">
        <w:rPr>
          <w:rFonts w:asciiTheme="minorEastAsia" w:eastAsiaTheme="minorEastAsia" w:hAnsiTheme="minorEastAsia" w:hint="eastAsia"/>
        </w:rPr>
        <w:t xml:space="preserve">  </w:t>
      </w:r>
    </w:p>
    <w:p w14:paraId="7AD58E93" w14:textId="492FDF63" w:rsidR="00EB799D" w:rsidRPr="00CC1F50" w:rsidRDefault="00CC1F50" w:rsidP="00CC1F50">
      <w:pPr>
        <w:pStyle w:val="af9"/>
        <w:numPr>
          <w:ilvl w:val="0"/>
          <w:numId w:val="30"/>
        </w:numPr>
        <w:ind w:firstLineChars="0"/>
        <w:jc w:val="left"/>
        <w:rPr>
          <w:rFonts w:asciiTheme="minorEastAsia" w:eastAsiaTheme="minorEastAsia" w:hAnsiTheme="minorEastAsia"/>
        </w:rPr>
      </w:pPr>
      <w:r w:rsidRPr="00CC1F50">
        <w:rPr>
          <w:rFonts w:asciiTheme="minorEastAsia" w:eastAsiaTheme="minorEastAsia" w:hAnsiTheme="minorEastAsia" w:hint="eastAsia"/>
        </w:rPr>
        <w:t>其他有间隔，并可以手工填充；</w:t>
      </w:r>
    </w:p>
    <w:p w14:paraId="7348C163" w14:textId="23E37F1D" w:rsidR="00CC1F50" w:rsidRDefault="00CC1F50" w:rsidP="00CC1F50">
      <w:pPr>
        <w:pStyle w:val="af9"/>
        <w:numPr>
          <w:ilvl w:val="0"/>
          <w:numId w:val="30"/>
        </w:numPr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可复制保存</w:t>
      </w:r>
    </w:p>
    <w:p w14:paraId="69903467" w14:textId="0E2A800D" w:rsidR="00CC1F50" w:rsidRDefault="00CC1F50" w:rsidP="00CC1F50">
      <w:pPr>
        <w:pStyle w:val="af9"/>
        <w:numPr>
          <w:ilvl w:val="0"/>
          <w:numId w:val="30"/>
        </w:numPr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模板可以直接下载</w:t>
      </w:r>
    </w:p>
    <w:p w14:paraId="0F7F1AAA" w14:textId="43615A46" w:rsidR="00CC1F50" w:rsidRDefault="00CC1F50" w:rsidP="00CC1F50">
      <w:pPr>
        <w:pStyle w:val="af9"/>
        <w:numPr>
          <w:ilvl w:val="0"/>
          <w:numId w:val="30"/>
        </w:numPr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特技单模板中下拉取数</w:t>
      </w:r>
    </w:p>
    <w:p w14:paraId="08D10FDE" w14:textId="3997F178" w:rsidR="004549C9" w:rsidRPr="00CC1F50" w:rsidRDefault="004549C9" w:rsidP="00CC1F50">
      <w:pPr>
        <w:pStyle w:val="af9"/>
        <w:numPr>
          <w:ilvl w:val="0"/>
          <w:numId w:val="30"/>
        </w:numPr>
        <w:ind w:firstLineChars="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修复系统问题</w:t>
      </w:r>
    </w:p>
    <w:p w14:paraId="36BF1EC6" w14:textId="551A4C43" w:rsidR="00F2726C" w:rsidRDefault="00F2726C" w:rsidP="00F2726C">
      <w:pPr>
        <w:ind w:firstLineChars="200" w:firstLine="420"/>
        <w:jc w:val="left"/>
        <w:rPr>
          <w:rFonts w:asciiTheme="minorEastAsia" w:eastAsiaTheme="minorEastAsia" w:hAnsiTheme="minorEastAsia"/>
        </w:rPr>
      </w:pPr>
    </w:p>
    <w:p w14:paraId="65FA7F2F" w14:textId="77777777" w:rsidR="00BA2A3D" w:rsidRPr="00430310" w:rsidRDefault="00BA2A3D" w:rsidP="007F7090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功能清单</w:t>
      </w:r>
    </w:p>
    <w:p w14:paraId="55EE1267" w14:textId="77777777" w:rsidR="00423B60" w:rsidRPr="00430310" w:rsidRDefault="00423B60" w:rsidP="00423B60">
      <w:pPr>
        <w:pStyle w:val="2"/>
      </w:pPr>
      <w:r w:rsidRPr="00430310">
        <w:rPr>
          <w:rFonts w:hint="eastAsia"/>
        </w:rPr>
        <w:t>整体业务流程</w:t>
      </w:r>
    </w:p>
    <w:p w14:paraId="2944DB93" w14:textId="307FD131" w:rsidR="00B96C34" w:rsidRPr="00F2726C" w:rsidRDefault="00B96C34" w:rsidP="00B96C34">
      <w:pPr>
        <w:pStyle w:val="af9"/>
        <w:ind w:left="780" w:firstLineChars="0" w:firstLine="0"/>
        <w:jc w:val="left"/>
        <w:rPr>
          <w:rFonts w:asciiTheme="minorEastAsia" w:eastAsiaTheme="minorEastAsia" w:hAnsiTheme="minorEastAsia" w:cs="Times New Roman"/>
          <w:sz w:val="21"/>
        </w:rPr>
      </w:pPr>
    </w:p>
    <w:p w14:paraId="5A6B03B8" w14:textId="24B8C06D" w:rsidR="002107D5" w:rsidRPr="00E56914" w:rsidRDefault="00B96C34" w:rsidP="00EE0DBC">
      <w:pPr>
        <w:pStyle w:val="af9"/>
        <w:ind w:left="78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Times New Roman" w:hint="eastAsia"/>
          <w:sz w:val="21"/>
        </w:rPr>
        <w:t>业务流程无变化</w:t>
      </w:r>
    </w:p>
    <w:p w14:paraId="567A9AD6" w14:textId="77777777" w:rsidR="00423B60" w:rsidRPr="00430310" w:rsidRDefault="00571CD7" w:rsidP="00423B60">
      <w:pPr>
        <w:pStyle w:val="2"/>
      </w:pPr>
      <w:r w:rsidRPr="00430310">
        <w:rPr>
          <w:rFonts w:hint="eastAsia"/>
        </w:rPr>
        <w:t>应用</w:t>
      </w:r>
      <w:r w:rsidR="001C24CE" w:rsidRPr="00430310">
        <w:rPr>
          <w:rFonts w:hint="eastAsia"/>
        </w:rPr>
        <w:t>功能</w:t>
      </w:r>
      <w:r w:rsidR="00423B60" w:rsidRPr="00430310">
        <w:rPr>
          <w:rFonts w:hint="eastAsia"/>
        </w:rPr>
        <w:t>清单</w:t>
      </w:r>
    </w:p>
    <w:p w14:paraId="6FA512F8" w14:textId="77777777" w:rsidR="002107D5" w:rsidRPr="006C293F" w:rsidRDefault="002107D5" w:rsidP="002107D5">
      <w:pPr>
        <w:ind w:firstLineChars="200" w:firstLine="420"/>
        <w:jc w:val="left"/>
        <w:rPr>
          <w:i/>
        </w:rPr>
      </w:pPr>
    </w:p>
    <w:tbl>
      <w:tblPr>
        <w:tblStyle w:val="afa"/>
        <w:tblW w:w="0" w:type="auto"/>
        <w:tblInd w:w="780" w:type="dxa"/>
        <w:tblLook w:val="04A0" w:firstRow="1" w:lastRow="0" w:firstColumn="1" w:lastColumn="0" w:noHBand="0" w:noVBand="1"/>
      </w:tblPr>
      <w:tblGrid>
        <w:gridCol w:w="1171"/>
        <w:gridCol w:w="5139"/>
        <w:gridCol w:w="3155"/>
      </w:tblGrid>
      <w:tr w:rsidR="003D14DD" w14:paraId="512E63C9" w14:textId="77777777" w:rsidTr="003D14DD">
        <w:tc>
          <w:tcPr>
            <w:tcW w:w="1171" w:type="dxa"/>
          </w:tcPr>
          <w:p w14:paraId="61E35C5A" w14:textId="2071BA56" w:rsidR="003D14DD" w:rsidRDefault="003D14DD" w:rsidP="003D14DD">
            <w:pPr>
              <w:pStyle w:val="af9"/>
              <w:ind w:firstLineChars="0" w:firstLine="0"/>
              <w:jc w:val="left"/>
              <w:rPr>
                <w:rFonts w:hint="eastAsia"/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序号</w:t>
            </w:r>
          </w:p>
        </w:tc>
        <w:tc>
          <w:tcPr>
            <w:tcW w:w="5139" w:type="dxa"/>
          </w:tcPr>
          <w:p w14:paraId="6A5AC7C7" w14:textId="0B583784" w:rsidR="003D14DD" w:rsidRDefault="002B67F0" w:rsidP="003D14DD">
            <w:pPr>
              <w:pStyle w:val="af9"/>
              <w:ind w:firstLineChars="0" w:firstLine="0"/>
              <w:jc w:val="left"/>
              <w:rPr>
                <w:rFonts w:hint="eastAsia"/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功能描述</w:t>
            </w:r>
          </w:p>
        </w:tc>
        <w:tc>
          <w:tcPr>
            <w:tcW w:w="3155" w:type="dxa"/>
          </w:tcPr>
          <w:p w14:paraId="37AF0A64" w14:textId="77777777" w:rsidR="003D14DD" w:rsidRDefault="003D14DD" w:rsidP="003D14DD">
            <w:pPr>
              <w:pStyle w:val="af9"/>
              <w:ind w:firstLineChars="0" w:firstLine="0"/>
              <w:jc w:val="left"/>
              <w:rPr>
                <w:rFonts w:hint="eastAsia"/>
                <w:iCs/>
                <w:lang w:val="en-GB"/>
              </w:rPr>
            </w:pPr>
          </w:p>
        </w:tc>
      </w:tr>
      <w:tr w:rsidR="003D14DD" w14:paraId="319BC24F" w14:textId="77777777" w:rsidTr="003D14DD">
        <w:tc>
          <w:tcPr>
            <w:tcW w:w="1171" w:type="dxa"/>
          </w:tcPr>
          <w:p w14:paraId="7BB6FE77" w14:textId="525689C2" w:rsidR="003D14DD" w:rsidRDefault="002B67F0" w:rsidP="003D14DD">
            <w:pPr>
              <w:pStyle w:val="af9"/>
              <w:ind w:firstLineChars="0" w:firstLine="0"/>
              <w:jc w:val="left"/>
              <w:rPr>
                <w:rFonts w:hint="eastAsia"/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1</w:t>
            </w:r>
          </w:p>
        </w:tc>
        <w:tc>
          <w:tcPr>
            <w:tcW w:w="5139" w:type="dxa"/>
          </w:tcPr>
          <w:p w14:paraId="364D2360" w14:textId="191DE80E" w:rsidR="003D14DD" w:rsidRDefault="002B67F0" w:rsidP="003D14DD">
            <w:pPr>
              <w:pStyle w:val="af9"/>
              <w:ind w:firstLineChars="0" w:firstLine="0"/>
              <w:jc w:val="left"/>
              <w:rPr>
                <w:rFonts w:hint="eastAsia"/>
                <w:iCs/>
                <w:lang w:val="en-GB"/>
              </w:rPr>
            </w:pPr>
            <w:r w:rsidRPr="00CC1F50">
              <w:rPr>
                <w:rFonts w:asciiTheme="minorEastAsia" w:eastAsiaTheme="minorEastAsia" w:hAnsiTheme="minorEastAsia" w:hint="eastAsia"/>
              </w:rPr>
              <w:t>其他有间隔，并可以手工填充</w:t>
            </w:r>
          </w:p>
        </w:tc>
        <w:tc>
          <w:tcPr>
            <w:tcW w:w="3155" w:type="dxa"/>
          </w:tcPr>
          <w:p w14:paraId="4852F55D" w14:textId="77777777" w:rsidR="003D14DD" w:rsidRDefault="003D14DD" w:rsidP="003D14DD">
            <w:pPr>
              <w:pStyle w:val="af9"/>
              <w:ind w:firstLineChars="0" w:firstLine="0"/>
              <w:jc w:val="left"/>
              <w:rPr>
                <w:rFonts w:hint="eastAsia"/>
                <w:iCs/>
                <w:lang w:val="en-GB"/>
              </w:rPr>
            </w:pPr>
          </w:p>
        </w:tc>
      </w:tr>
      <w:tr w:rsidR="002B67F0" w14:paraId="724D743D" w14:textId="77777777" w:rsidTr="003D14DD">
        <w:tc>
          <w:tcPr>
            <w:tcW w:w="1171" w:type="dxa"/>
          </w:tcPr>
          <w:p w14:paraId="4F83095D" w14:textId="4233B673" w:rsidR="002B67F0" w:rsidRDefault="002B67F0" w:rsidP="003D14DD">
            <w:pPr>
              <w:pStyle w:val="af9"/>
              <w:ind w:firstLineChars="0" w:firstLine="0"/>
              <w:jc w:val="left"/>
              <w:rPr>
                <w:rFonts w:hint="eastAsia"/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2</w:t>
            </w:r>
          </w:p>
        </w:tc>
        <w:tc>
          <w:tcPr>
            <w:tcW w:w="5139" w:type="dxa"/>
          </w:tcPr>
          <w:p w14:paraId="710B0541" w14:textId="4370FE8F" w:rsidR="002B67F0" w:rsidRPr="00CC1F50" w:rsidRDefault="002B67F0" w:rsidP="003D14DD">
            <w:pPr>
              <w:pStyle w:val="af9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特技单可复制保存</w:t>
            </w:r>
          </w:p>
        </w:tc>
        <w:tc>
          <w:tcPr>
            <w:tcW w:w="3155" w:type="dxa"/>
          </w:tcPr>
          <w:p w14:paraId="4ED591F6" w14:textId="77777777" w:rsidR="002B67F0" w:rsidRDefault="002B67F0" w:rsidP="003D14DD">
            <w:pPr>
              <w:pStyle w:val="af9"/>
              <w:ind w:firstLineChars="0" w:firstLine="0"/>
              <w:jc w:val="left"/>
              <w:rPr>
                <w:rFonts w:hint="eastAsia"/>
                <w:iCs/>
                <w:lang w:val="en-GB"/>
              </w:rPr>
            </w:pPr>
          </w:p>
        </w:tc>
      </w:tr>
      <w:tr w:rsidR="002B67F0" w14:paraId="72D04E4B" w14:textId="77777777" w:rsidTr="003D14DD">
        <w:tc>
          <w:tcPr>
            <w:tcW w:w="1171" w:type="dxa"/>
          </w:tcPr>
          <w:p w14:paraId="386879EF" w14:textId="1C4E711F" w:rsidR="002B67F0" w:rsidRDefault="0019044B" w:rsidP="003D14DD">
            <w:pPr>
              <w:pStyle w:val="af9"/>
              <w:ind w:firstLineChars="0" w:firstLine="0"/>
              <w:jc w:val="left"/>
              <w:rPr>
                <w:rFonts w:hint="eastAsia"/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3</w:t>
            </w:r>
          </w:p>
        </w:tc>
        <w:tc>
          <w:tcPr>
            <w:tcW w:w="5139" w:type="dxa"/>
          </w:tcPr>
          <w:p w14:paraId="1B1A940D" w14:textId="0DA0CC7F" w:rsidR="002B67F0" w:rsidRPr="00CC1F50" w:rsidRDefault="0019044B" w:rsidP="003D14DD">
            <w:pPr>
              <w:pStyle w:val="af9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模板能直接下载</w:t>
            </w:r>
          </w:p>
        </w:tc>
        <w:tc>
          <w:tcPr>
            <w:tcW w:w="3155" w:type="dxa"/>
          </w:tcPr>
          <w:p w14:paraId="65AE8279" w14:textId="77777777" w:rsidR="002B67F0" w:rsidRDefault="002B67F0" w:rsidP="003D14DD">
            <w:pPr>
              <w:pStyle w:val="af9"/>
              <w:ind w:firstLineChars="0" w:firstLine="0"/>
              <w:jc w:val="left"/>
              <w:rPr>
                <w:rFonts w:hint="eastAsia"/>
                <w:iCs/>
                <w:lang w:val="en-GB"/>
              </w:rPr>
            </w:pPr>
          </w:p>
        </w:tc>
      </w:tr>
      <w:tr w:rsidR="002B67F0" w14:paraId="410AAFE7" w14:textId="77777777" w:rsidTr="003D14DD">
        <w:tc>
          <w:tcPr>
            <w:tcW w:w="1171" w:type="dxa"/>
          </w:tcPr>
          <w:p w14:paraId="472ED1CC" w14:textId="3155A696" w:rsidR="002B67F0" w:rsidRDefault="004202BC" w:rsidP="003D14DD">
            <w:pPr>
              <w:pStyle w:val="af9"/>
              <w:ind w:firstLineChars="0" w:firstLine="0"/>
              <w:jc w:val="left"/>
              <w:rPr>
                <w:rFonts w:hint="eastAsia"/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4</w:t>
            </w:r>
          </w:p>
        </w:tc>
        <w:tc>
          <w:tcPr>
            <w:tcW w:w="5139" w:type="dxa"/>
          </w:tcPr>
          <w:p w14:paraId="6A335978" w14:textId="46618350" w:rsidR="002B67F0" w:rsidRPr="00CC1F50" w:rsidRDefault="003F25B0" w:rsidP="003D14DD">
            <w:pPr>
              <w:pStyle w:val="af9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控件修改为下拉框</w:t>
            </w:r>
          </w:p>
        </w:tc>
        <w:tc>
          <w:tcPr>
            <w:tcW w:w="3155" w:type="dxa"/>
          </w:tcPr>
          <w:p w14:paraId="4EFC530B" w14:textId="77777777" w:rsidR="002B67F0" w:rsidRDefault="002B67F0" w:rsidP="003D14DD">
            <w:pPr>
              <w:pStyle w:val="af9"/>
              <w:ind w:firstLineChars="0" w:firstLine="0"/>
              <w:jc w:val="left"/>
              <w:rPr>
                <w:rFonts w:hint="eastAsia"/>
                <w:iCs/>
                <w:lang w:val="en-GB"/>
              </w:rPr>
            </w:pPr>
          </w:p>
        </w:tc>
      </w:tr>
      <w:tr w:rsidR="002B67F0" w14:paraId="24B78287" w14:textId="77777777" w:rsidTr="003D14DD">
        <w:tc>
          <w:tcPr>
            <w:tcW w:w="1171" w:type="dxa"/>
          </w:tcPr>
          <w:p w14:paraId="7AEC690E" w14:textId="782E77A7" w:rsidR="002B67F0" w:rsidRDefault="00355A24" w:rsidP="003D14DD">
            <w:pPr>
              <w:pStyle w:val="af9"/>
              <w:ind w:firstLineChars="0" w:firstLine="0"/>
              <w:jc w:val="left"/>
              <w:rPr>
                <w:rFonts w:hint="eastAsia"/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5</w:t>
            </w:r>
          </w:p>
        </w:tc>
        <w:tc>
          <w:tcPr>
            <w:tcW w:w="5139" w:type="dxa"/>
          </w:tcPr>
          <w:p w14:paraId="5A8730CD" w14:textId="7DC5BB52" w:rsidR="002B67F0" w:rsidRPr="00CC1F50" w:rsidRDefault="00DC2CD3" w:rsidP="003D14DD">
            <w:pPr>
              <w:pStyle w:val="af9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修改对比空白的问题</w:t>
            </w:r>
          </w:p>
        </w:tc>
        <w:tc>
          <w:tcPr>
            <w:tcW w:w="3155" w:type="dxa"/>
          </w:tcPr>
          <w:p w14:paraId="0F6805E9" w14:textId="77777777" w:rsidR="002B67F0" w:rsidRDefault="002B67F0" w:rsidP="003D14DD">
            <w:pPr>
              <w:pStyle w:val="af9"/>
              <w:ind w:firstLineChars="0" w:firstLine="0"/>
              <w:jc w:val="left"/>
              <w:rPr>
                <w:rFonts w:hint="eastAsia"/>
                <w:iCs/>
                <w:lang w:val="en-GB"/>
              </w:rPr>
            </w:pPr>
          </w:p>
        </w:tc>
      </w:tr>
      <w:tr w:rsidR="002B67F0" w14:paraId="6FA5AEE7" w14:textId="77777777" w:rsidTr="003D14DD">
        <w:tc>
          <w:tcPr>
            <w:tcW w:w="1171" w:type="dxa"/>
          </w:tcPr>
          <w:p w14:paraId="77E56493" w14:textId="77777777" w:rsidR="002B67F0" w:rsidRDefault="002B67F0" w:rsidP="003D14DD">
            <w:pPr>
              <w:pStyle w:val="af9"/>
              <w:ind w:firstLineChars="0" w:firstLine="0"/>
              <w:jc w:val="left"/>
              <w:rPr>
                <w:rFonts w:hint="eastAsia"/>
                <w:iCs/>
                <w:lang w:val="en-GB"/>
              </w:rPr>
            </w:pPr>
          </w:p>
        </w:tc>
        <w:tc>
          <w:tcPr>
            <w:tcW w:w="5139" w:type="dxa"/>
          </w:tcPr>
          <w:p w14:paraId="36504979" w14:textId="77777777" w:rsidR="002B67F0" w:rsidRPr="00CC1F50" w:rsidRDefault="002B67F0" w:rsidP="003D14DD">
            <w:pPr>
              <w:pStyle w:val="af9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155" w:type="dxa"/>
          </w:tcPr>
          <w:p w14:paraId="411F7A5A" w14:textId="77777777" w:rsidR="002B67F0" w:rsidRDefault="002B67F0" w:rsidP="003D14DD">
            <w:pPr>
              <w:pStyle w:val="af9"/>
              <w:ind w:firstLineChars="0" w:firstLine="0"/>
              <w:jc w:val="left"/>
              <w:rPr>
                <w:rFonts w:hint="eastAsia"/>
                <w:iCs/>
                <w:lang w:val="en-GB"/>
              </w:rPr>
            </w:pPr>
          </w:p>
        </w:tc>
      </w:tr>
    </w:tbl>
    <w:p w14:paraId="2AD5BA4B" w14:textId="4A39CD70" w:rsidR="007A4635" w:rsidRDefault="007A4635" w:rsidP="003D14DD">
      <w:pPr>
        <w:pStyle w:val="af9"/>
        <w:ind w:left="780" w:firstLineChars="0" w:firstLine="0"/>
        <w:jc w:val="left"/>
        <w:rPr>
          <w:rFonts w:hint="eastAsia"/>
          <w:iCs/>
          <w:lang w:val="en-GB"/>
        </w:rPr>
      </w:pPr>
    </w:p>
    <w:p w14:paraId="757F6880" w14:textId="2BF1B8EF" w:rsidR="00BC3EE5" w:rsidRPr="00BC3EE5" w:rsidRDefault="00BC3EE5" w:rsidP="00371BB1">
      <w:pPr>
        <w:pStyle w:val="af9"/>
        <w:ind w:left="780" w:firstLineChars="0" w:firstLine="0"/>
        <w:jc w:val="left"/>
        <w:rPr>
          <w:iCs/>
          <w:lang w:val="en-GB"/>
        </w:rPr>
      </w:pPr>
    </w:p>
    <w:p w14:paraId="64588F02" w14:textId="77777777" w:rsidR="00A54C2E" w:rsidRPr="00430310" w:rsidRDefault="00A54C2E" w:rsidP="00FB21A7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lastRenderedPageBreak/>
        <w:t>应用系统接口</w:t>
      </w:r>
    </w:p>
    <w:p w14:paraId="41F89B32" w14:textId="2F1C3F9A" w:rsidR="002107D5" w:rsidRPr="000D4A03" w:rsidRDefault="000D4A03" w:rsidP="000D4A03">
      <w:pPr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无</w:t>
      </w:r>
      <w:r w:rsidR="002107D5" w:rsidRPr="000D4A03">
        <w:rPr>
          <w:rFonts w:asciiTheme="minorEastAsia" w:eastAsiaTheme="minorEastAsia" w:hAnsiTheme="minorEastAsia" w:hint="eastAsia"/>
        </w:rPr>
        <w:t>；</w:t>
      </w:r>
    </w:p>
    <w:sectPr w:rsidR="002107D5" w:rsidRPr="000D4A03">
      <w:headerReference w:type="default" r:id="rId11"/>
      <w:pgSz w:w="12240" w:h="15840"/>
      <w:pgMar w:top="567" w:right="1134" w:bottom="567" w:left="1077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85A1A" w14:textId="77777777" w:rsidR="00B66150" w:rsidRDefault="00B66150">
      <w:r>
        <w:separator/>
      </w:r>
    </w:p>
  </w:endnote>
  <w:endnote w:type="continuationSeparator" w:id="0">
    <w:p w14:paraId="5A809429" w14:textId="77777777" w:rsidR="00B66150" w:rsidRDefault="00B66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KTypeRegular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Futura Bk">
    <w:altName w:val="Arial"/>
    <w:charset w:val="00"/>
    <w:family w:val="swiss"/>
    <w:pitch w:val="default"/>
    <w:sig w:usb0="00000001" w:usb1="5000204A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46242" w14:textId="77777777" w:rsidR="00B66150" w:rsidRDefault="00B66150">
      <w:r>
        <w:separator/>
      </w:r>
    </w:p>
  </w:footnote>
  <w:footnote w:type="continuationSeparator" w:id="0">
    <w:p w14:paraId="61BE9C87" w14:textId="77777777" w:rsidR="00B66150" w:rsidRDefault="00B66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5"/>
      <w:gridCol w:w="4394"/>
      <w:gridCol w:w="3260"/>
    </w:tblGrid>
    <w:tr w:rsidR="00E62F4D" w14:paraId="049CCDEE" w14:textId="77777777" w:rsidTr="001A4BA4">
      <w:trPr>
        <w:trHeight w:hRule="exact" w:val="340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6C7CD58C" w14:textId="77777777" w:rsidR="00E62F4D" w:rsidRDefault="00E62F4D" w:rsidP="00C53F41">
          <w:pPr>
            <w:ind w:firstLineChars="600" w:firstLine="1260"/>
            <w:rPr>
              <w:rFonts w:ascii="幼圆" w:eastAsia="幼圆"/>
              <w:sz w:val="4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5C0E8EF" wp14:editId="64B506AB">
                <wp:simplePos x="0" y="0"/>
                <wp:positionH relativeFrom="column">
                  <wp:posOffset>-16510</wp:posOffset>
                </wp:positionH>
                <wp:positionV relativeFrom="paragraph">
                  <wp:posOffset>73660</wp:posOffset>
                </wp:positionV>
                <wp:extent cx="1076960" cy="332105"/>
                <wp:effectExtent l="0" t="0" r="8890" b="0"/>
                <wp:wrapNone/>
                <wp:docPr id="6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332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幼圆" w:eastAsia="幼圆"/>
              <w:sz w:val="48"/>
            </w:rPr>
            <w:t xml:space="preserve"> 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0C195CE4" w14:textId="425E691C" w:rsidR="00606C9F" w:rsidRPr="00DB7277" w:rsidRDefault="00606C9F" w:rsidP="00606C9F">
          <w:pPr>
            <w:spacing w:line="276" w:lineRule="auto"/>
            <w:jc w:val="center"/>
            <w:rPr>
              <w:rFonts w:ascii="微软雅黑" w:eastAsia="微软雅黑" w:hAnsi="微软雅黑"/>
              <w:b/>
              <w:sz w:val="32"/>
              <w:szCs w:val="36"/>
            </w:rPr>
          </w:pPr>
          <w:r w:rsidRPr="00DB7277">
            <w:rPr>
              <w:rFonts w:ascii="微软雅黑" w:eastAsia="微软雅黑" w:hAnsi="微软雅黑" w:hint="eastAsia"/>
              <w:b/>
              <w:szCs w:val="36"/>
              <w:u w:val="single"/>
            </w:rPr>
            <w:t xml:space="preserve">  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</w:t>
          </w:r>
          <w:r w:rsidR="004D17FD">
            <w:rPr>
              <w:rFonts w:ascii="微软雅黑" w:eastAsia="微软雅黑" w:hAnsi="微软雅黑"/>
              <w:b/>
              <w:sz w:val="32"/>
              <w:szCs w:val="36"/>
              <w:u w:val="single"/>
            </w:rPr>
            <w:t>H</w:t>
          </w:r>
          <w:r w:rsidR="004D17FD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>rois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应用</w:t>
          </w:r>
        </w:p>
        <w:p w14:paraId="440D4236" w14:textId="77777777" w:rsidR="00E62F4D" w:rsidRDefault="001A7188" w:rsidP="00DB7277">
          <w:pPr>
            <w:spacing w:line="276" w:lineRule="auto"/>
            <w:jc w:val="center"/>
            <w:rPr>
              <w:rFonts w:ascii="微软雅黑" w:eastAsia="微软雅黑" w:hAnsi="微软雅黑"/>
              <w:b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sz w:val="32"/>
              <w:szCs w:val="36"/>
            </w:rPr>
            <w:t>软件需求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说明书</w:t>
          </w: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BB1F1F9" w14:textId="77777777" w:rsidR="00E62F4D" w:rsidRDefault="00E62F4D" w:rsidP="00700477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表号：</w:t>
          </w:r>
          <w:r w:rsidR="00605409">
            <w:rPr>
              <w:rFonts w:ascii="黑体" w:eastAsia="黑体" w:hAnsi="黑体" w:hint="eastAsia"/>
            </w:rPr>
            <w:t>353-M0402F01</w:t>
          </w:r>
          <w:r w:rsidR="00CB2C47" w:rsidRPr="00804DE5">
            <w:rPr>
              <w:rFonts w:ascii="黑体" w:eastAsia="黑体" w:hAnsi="黑体" w:hint="eastAsia"/>
            </w:rPr>
            <w:t>-F0</w:t>
          </w:r>
          <w:r w:rsidR="00605409">
            <w:rPr>
              <w:rFonts w:ascii="黑体" w:eastAsia="黑体" w:hAnsi="黑体" w:hint="eastAsia"/>
            </w:rPr>
            <w:t>1</w:t>
          </w:r>
        </w:p>
      </w:tc>
    </w:tr>
    <w:tr w:rsidR="00E62F4D" w14:paraId="73439954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0E94C93A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7CF87E86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1ACD51" w14:textId="77777777" w:rsidR="00E62F4D" w:rsidRDefault="00E62F4D" w:rsidP="004C3279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第</w:t>
          </w:r>
          <w:r w:rsidR="000A059E">
            <w:rPr>
              <w:rFonts w:ascii="黑体" w:eastAsia="黑体" w:hint="eastAsia"/>
              <w:szCs w:val="22"/>
            </w:rPr>
            <w:t>1</w:t>
          </w:r>
          <w:r w:rsidR="00170640">
            <w:rPr>
              <w:rFonts w:ascii="黑体" w:eastAsia="黑体" w:hint="eastAsia"/>
              <w:szCs w:val="22"/>
            </w:rPr>
            <w:t xml:space="preserve"> </w:t>
          </w:r>
          <w:r>
            <w:rPr>
              <w:rFonts w:ascii="黑体" w:eastAsia="黑体" w:hint="eastAsia"/>
              <w:szCs w:val="22"/>
            </w:rPr>
            <w:t>次修改</w:t>
          </w:r>
        </w:p>
      </w:tc>
    </w:tr>
    <w:tr w:rsidR="00E62F4D" w14:paraId="2413C4B0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035E23DB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4D92313F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780990" w14:textId="77777777" w:rsidR="00E62F4D" w:rsidRDefault="00E62F4D" w:rsidP="00004286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生效</w:t>
          </w:r>
          <w:r w:rsidRPr="001B75B2">
            <w:rPr>
              <w:rFonts w:ascii="黑体" w:eastAsia="黑体" w:hint="eastAsia"/>
              <w:szCs w:val="22"/>
            </w:rPr>
            <w:t>期：201</w:t>
          </w:r>
          <w:r w:rsidR="001B75B2" w:rsidRPr="001B75B2">
            <w:rPr>
              <w:rFonts w:ascii="黑体" w:eastAsia="黑体" w:hint="eastAsia"/>
              <w:szCs w:val="22"/>
            </w:rPr>
            <w:t>9</w:t>
          </w:r>
          <w:r w:rsidRPr="001B75B2">
            <w:rPr>
              <w:rFonts w:ascii="黑体" w:eastAsia="黑体" w:hint="eastAsia"/>
              <w:szCs w:val="22"/>
            </w:rPr>
            <w:t>年</w:t>
          </w:r>
          <w:r w:rsidR="001B75B2" w:rsidRPr="001B75B2">
            <w:rPr>
              <w:rFonts w:ascii="黑体" w:eastAsia="黑体" w:hint="eastAsia"/>
              <w:szCs w:val="22"/>
            </w:rPr>
            <w:t>9</w:t>
          </w:r>
          <w:r w:rsidRPr="001B75B2">
            <w:rPr>
              <w:rFonts w:ascii="黑体" w:eastAsia="黑体" w:hint="eastAsia"/>
              <w:szCs w:val="22"/>
            </w:rPr>
            <w:t>月</w:t>
          </w:r>
          <w:r w:rsidR="00CB2C47" w:rsidRPr="001B75B2">
            <w:rPr>
              <w:rFonts w:ascii="黑体" w:eastAsia="黑体" w:hint="eastAsia"/>
              <w:szCs w:val="22"/>
            </w:rPr>
            <w:t>1</w:t>
          </w:r>
          <w:r w:rsidRPr="001B75B2">
            <w:rPr>
              <w:rFonts w:ascii="黑体" w:eastAsia="黑体" w:hint="eastAsia"/>
              <w:szCs w:val="22"/>
            </w:rPr>
            <w:t>日</w:t>
          </w:r>
        </w:p>
      </w:tc>
    </w:tr>
    <w:tr w:rsidR="00E62F4D" w14:paraId="342F6F29" w14:textId="77777777" w:rsidTr="001A4BA4">
      <w:trPr>
        <w:trHeight w:hRule="exact" w:val="340"/>
      </w:trPr>
      <w:tc>
        <w:tcPr>
          <w:tcW w:w="198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6D52A8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E08ABC7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DB2ECB3" w14:textId="77777777" w:rsidR="00E62F4D" w:rsidRDefault="00E62F4D" w:rsidP="004C3279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密级：</w:t>
          </w:r>
          <w:r w:rsidR="00BA23A5" w:rsidRPr="008218DB">
            <w:rPr>
              <w:rFonts w:ascii="黑体" w:eastAsia="黑体" w:hint="eastAsia"/>
              <w:sz w:val="16"/>
              <w:szCs w:val="18"/>
            </w:rPr>
            <w:t>海尔智家生态平台内部公开</w:t>
          </w:r>
        </w:p>
      </w:tc>
    </w:tr>
  </w:tbl>
  <w:p w14:paraId="1AC85376" w14:textId="77777777" w:rsidR="00385E0E" w:rsidRPr="00385E0E" w:rsidRDefault="00385E0E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0173"/>
    <w:multiLevelType w:val="multilevel"/>
    <w:tmpl w:val="05890173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6E1091"/>
    <w:multiLevelType w:val="hybridMultilevel"/>
    <w:tmpl w:val="C24A334E"/>
    <w:lvl w:ilvl="0" w:tplc="6D0AAF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5A4778"/>
    <w:multiLevelType w:val="multilevel"/>
    <w:tmpl w:val="1D5A477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476131"/>
    <w:multiLevelType w:val="multilevel"/>
    <w:tmpl w:val="2147613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2F28C2"/>
    <w:multiLevelType w:val="hybridMultilevel"/>
    <w:tmpl w:val="07E4F530"/>
    <w:lvl w:ilvl="0" w:tplc="EBD61D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DE6ED5"/>
    <w:multiLevelType w:val="hybridMultilevel"/>
    <w:tmpl w:val="7EE0B542"/>
    <w:lvl w:ilvl="0" w:tplc="BD18B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D74CB1"/>
    <w:multiLevelType w:val="multilevel"/>
    <w:tmpl w:val="38D74C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537792"/>
    <w:multiLevelType w:val="hybridMultilevel"/>
    <w:tmpl w:val="B852A660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5B744D"/>
    <w:multiLevelType w:val="multilevel"/>
    <w:tmpl w:val="415B74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7" w:hanging="420"/>
      </w:pPr>
    </w:lvl>
    <w:lvl w:ilvl="2">
      <w:start w:val="1"/>
      <w:numFmt w:val="lowerRoman"/>
      <w:lvlText w:val="%3."/>
      <w:lvlJc w:val="right"/>
      <w:pPr>
        <w:ind w:left="1107" w:hanging="420"/>
      </w:pPr>
    </w:lvl>
    <w:lvl w:ilvl="3">
      <w:start w:val="1"/>
      <w:numFmt w:val="decimal"/>
      <w:lvlText w:val="%4."/>
      <w:lvlJc w:val="left"/>
      <w:pPr>
        <w:ind w:left="1527" w:hanging="420"/>
      </w:pPr>
    </w:lvl>
    <w:lvl w:ilvl="4">
      <w:start w:val="1"/>
      <w:numFmt w:val="lowerLetter"/>
      <w:lvlText w:val="%5)"/>
      <w:lvlJc w:val="left"/>
      <w:pPr>
        <w:ind w:left="1947" w:hanging="420"/>
      </w:pPr>
    </w:lvl>
    <w:lvl w:ilvl="5">
      <w:start w:val="1"/>
      <w:numFmt w:val="lowerRoman"/>
      <w:lvlText w:val="%6."/>
      <w:lvlJc w:val="right"/>
      <w:pPr>
        <w:ind w:left="2367" w:hanging="420"/>
      </w:pPr>
    </w:lvl>
    <w:lvl w:ilvl="6">
      <w:start w:val="1"/>
      <w:numFmt w:val="decimal"/>
      <w:lvlText w:val="%7."/>
      <w:lvlJc w:val="left"/>
      <w:pPr>
        <w:ind w:left="2787" w:hanging="420"/>
      </w:pPr>
    </w:lvl>
    <w:lvl w:ilvl="7">
      <w:start w:val="1"/>
      <w:numFmt w:val="lowerLetter"/>
      <w:lvlText w:val="%8)"/>
      <w:lvlJc w:val="left"/>
      <w:pPr>
        <w:ind w:left="3207" w:hanging="420"/>
      </w:pPr>
    </w:lvl>
    <w:lvl w:ilvl="8">
      <w:start w:val="1"/>
      <w:numFmt w:val="lowerRoman"/>
      <w:lvlText w:val="%9."/>
      <w:lvlJc w:val="right"/>
      <w:pPr>
        <w:ind w:left="3627" w:hanging="420"/>
      </w:pPr>
    </w:lvl>
  </w:abstractNum>
  <w:abstractNum w:abstractNumId="9" w15:restartNumberingAfterBreak="0">
    <w:nsid w:val="45D11F54"/>
    <w:multiLevelType w:val="hybridMultilevel"/>
    <w:tmpl w:val="068A4BBA"/>
    <w:lvl w:ilvl="0" w:tplc="2A8EE91A">
      <w:start w:val="1"/>
      <w:numFmt w:val="bullet"/>
      <w:lvlText w:val="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10" w15:restartNumberingAfterBreak="0">
    <w:nsid w:val="4BBF187B"/>
    <w:multiLevelType w:val="hybridMultilevel"/>
    <w:tmpl w:val="CB2288A4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C993E7B"/>
    <w:multiLevelType w:val="hybridMultilevel"/>
    <w:tmpl w:val="64A6A928"/>
    <w:lvl w:ilvl="0" w:tplc="C97076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771638B"/>
    <w:multiLevelType w:val="hybridMultilevel"/>
    <w:tmpl w:val="81E00248"/>
    <w:lvl w:ilvl="0" w:tplc="362ED4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07537AC"/>
    <w:multiLevelType w:val="multilevel"/>
    <w:tmpl w:val="607537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0BF454C"/>
    <w:multiLevelType w:val="multilevel"/>
    <w:tmpl w:val="60BF454C"/>
    <w:lvl w:ilvl="0">
      <w:start w:val="1"/>
      <w:numFmt w:val="bullet"/>
      <w:pStyle w:val="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B0258"/>
    <w:multiLevelType w:val="hybridMultilevel"/>
    <w:tmpl w:val="7E7E1590"/>
    <w:lvl w:ilvl="0" w:tplc="BD782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73D4F41"/>
    <w:multiLevelType w:val="multilevel"/>
    <w:tmpl w:val="673D4F41"/>
    <w:lvl w:ilvl="0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8960E96"/>
    <w:multiLevelType w:val="multilevel"/>
    <w:tmpl w:val="68960E96"/>
    <w:lvl w:ilvl="0">
      <w:start w:val="1"/>
      <w:numFmt w:val="upperLetter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234DB3"/>
    <w:multiLevelType w:val="hybridMultilevel"/>
    <w:tmpl w:val="539C0B9E"/>
    <w:lvl w:ilvl="0" w:tplc="FFFAE838">
      <w:start w:val="1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90F139A"/>
    <w:multiLevelType w:val="multilevel"/>
    <w:tmpl w:val="790F139A"/>
    <w:lvl w:ilvl="0">
      <w:start w:val="1"/>
      <w:numFmt w:val="decimal"/>
      <w:pStyle w:val="1"/>
      <w:lvlText w:val="%1"/>
      <w:lvlJc w:val="left"/>
      <w:pPr>
        <w:tabs>
          <w:tab w:val="num" w:pos="2275"/>
        </w:tabs>
        <w:ind w:left="2275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96865FF"/>
    <w:multiLevelType w:val="multilevel"/>
    <w:tmpl w:val="796865F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E1B2171"/>
    <w:multiLevelType w:val="hybridMultilevel"/>
    <w:tmpl w:val="C5F84D54"/>
    <w:lvl w:ilvl="0" w:tplc="77009A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B06910"/>
    <w:multiLevelType w:val="hybridMultilevel"/>
    <w:tmpl w:val="B45CC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A70D2A"/>
    <w:multiLevelType w:val="multilevel"/>
    <w:tmpl w:val="7FA70D2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20"/>
  </w:num>
  <w:num w:numId="4">
    <w:abstractNumId w:val="23"/>
  </w:num>
  <w:num w:numId="5">
    <w:abstractNumId w:val="17"/>
  </w:num>
  <w:num w:numId="6">
    <w:abstractNumId w:val="22"/>
  </w:num>
  <w:num w:numId="7">
    <w:abstractNumId w:val="5"/>
  </w:num>
  <w:num w:numId="8">
    <w:abstractNumId w:val="21"/>
  </w:num>
  <w:num w:numId="9">
    <w:abstractNumId w:val="1"/>
  </w:num>
  <w:num w:numId="10">
    <w:abstractNumId w:val="13"/>
  </w:num>
  <w:num w:numId="11">
    <w:abstractNumId w:val="3"/>
  </w:num>
  <w:num w:numId="12">
    <w:abstractNumId w:val="16"/>
  </w:num>
  <w:num w:numId="13">
    <w:abstractNumId w:val="6"/>
  </w:num>
  <w:num w:numId="14">
    <w:abstractNumId w:val="0"/>
  </w:num>
  <w:num w:numId="15">
    <w:abstractNumId w:val="2"/>
  </w:num>
  <w:num w:numId="16">
    <w:abstractNumId w:val="8"/>
  </w:num>
  <w:num w:numId="17">
    <w:abstractNumId w:val="19"/>
  </w:num>
  <w:num w:numId="18">
    <w:abstractNumId w:val="19"/>
  </w:num>
  <w:num w:numId="19">
    <w:abstractNumId w:val="7"/>
  </w:num>
  <w:num w:numId="20">
    <w:abstractNumId w:val="9"/>
  </w:num>
  <w:num w:numId="21">
    <w:abstractNumId w:val="10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2"/>
  </w:num>
  <w:num w:numId="27">
    <w:abstractNumId w:val="15"/>
  </w:num>
  <w:num w:numId="28">
    <w:abstractNumId w:val="4"/>
  </w:num>
  <w:num w:numId="29">
    <w:abstractNumId w:val="18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DFF"/>
    <w:rsid w:val="00000D2F"/>
    <w:rsid w:val="00001445"/>
    <w:rsid w:val="000016CE"/>
    <w:rsid w:val="0000215C"/>
    <w:rsid w:val="0000311E"/>
    <w:rsid w:val="00003947"/>
    <w:rsid w:val="00004286"/>
    <w:rsid w:val="00007C4C"/>
    <w:rsid w:val="00011511"/>
    <w:rsid w:val="000146B4"/>
    <w:rsid w:val="00015E44"/>
    <w:rsid w:val="00016117"/>
    <w:rsid w:val="00016DDA"/>
    <w:rsid w:val="00016F50"/>
    <w:rsid w:val="00022C4A"/>
    <w:rsid w:val="00022D33"/>
    <w:rsid w:val="00022F9C"/>
    <w:rsid w:val="000238CA"/>
    <w:rsid w:val="00024A6C"/>
    <w:rsid w:val="00025B43"/>
    <w:rsid w:val="00027C87"/>
    <w:rsid w:val="000308BC"/>
    <w:rsid w:val="00030972"/>
    <w:rsid w:val="00030BC2"/>
    <w:rsid w:val="00031538"/>
    <w:rsid w:val="000315DC"/>
    <w:rsid w:val="0003175E"/>
    <w:rsid w:val="00031C6D"/>
    <w:rsid w:val="000349FC"/>
    <w:rsid w:val="000359A3"/>
    <w:rsid w:val="00036440"/>
    <w:rsid w:val="000379B0"/>
    <w:rsid w:val="00041942"/>
    <w:rsid w:val="0004339F"/>
    <w:rsid w:val="00044B72"/>
    <w:rsid w:val="00045110"/>
    <w:rsid w:val="0004576B"/>
    <w:rsid w:val="0004742C"/>
    <w:rsid w:val="0005010B"/>
    <w:rsid w:val="0005059C"/>
    <w:rsid w:val="000508B6"/>
    <w:rsid w:val="00052F95"/>
    <w:rsid w:val="0005316B"/>
    <w:rsid w:val="0005441A"/>
    <w:rsid w:val="00054560"/>
    <w:rsid w:val="00054BE3"/>
    <w:rsid w:val="00055501"/>
    <w:rsid w:val="00056358"/>
    <w:rsid w:val="00056B8E"/>
    <w:rsid w:val="000571CC"/>
    <w:rsid w:val="00061E6B"/>
    <w:rsid w:val="00064590"/>
    <w:rsid w:val="0006475A"/>
    <w:rsid w:val="00066CE9"/>
    <w:rsid w:val="00066F5F"/>
    <w:rsid w:val="00071F23"/>
    <w:rsid w:val="000721A4"/>
    <w:rsid w:val="0007357B"/>
    <w:rsid w:val="0007478E"/>
    <w:rsid w:val="000771ED"/>
    <w:rsid w:val="00077B7B"/>
    <w:rsid w:val="0008123D"/>
    <w:rsid w:val="000816E1"/>
    <w:rsid w:val="0008335E"/>
    <w:rsid w:val="00084DA4"/>
    <w:rsid w:val="00090FB3"/>
    <w:rsid w:val="00091A41"/>
    <w:rsid w:val="00094B6E"/>
    <w:rsid w:val="000951CF"/>
    <w:rsid w:val="000956F2"/>
    <w:rsid w:val="00096A03"/>
    <w:rsid w:val="000A059E"/>
    <w:rsid w:val="000A138F"/>
    <w:rsid w:val="000A179B"/>
    <w:rsid w:val="000A214C"/>
    <w:rsid w:val="000A297D"/>
    <w:rsid w:val="000A618A"/>
    <w:rsid w:val="000B01EF"/>
    <w:rsid w:val="000B038C"/>
    <w:rsid w:val="000B1CA9"/>
    <w:rsid w:val="000B26EF"/>
    <w:rsid w:val="000B2A5C"/>
    <w:rsid w:val="000B3372"/>
    <w:rsid w:val="000B3D79"/>
    <w:rsid w:val="000B6B5A"/>
    <w:rsid w:val="000C1210"/>
    <w:rsid w:val="000C20B7"/>
    <w:rsid w:val="000C26DD"/>
    <w:rsid w:val="000C303C"/>
    <w:rsid w:val="000C3A15"/>
    <w:rsid w:val="000C78E9"/>
    <w:rsid w:val="000D09A4"/>
    <w:rsid w:val="000D1B79"/>
    <w:rsid w:val="000D3F75"/>
    <w:rsid w:val="000D403A"/>
    <w:rsid w:val="000D4A03"/>
    <w:rsid w:val="000D4A43"/>
    <w:rsid w:val="000D5A91"/>
    <w:rsid w:val="000D77BB"/>
    <w:rsid w:val="000D77E1"/>
    <w:rsid w:val="000D7D9C"/>
    <w:rsid w:val="000E0EAE"/>
    <w:rsid w:val="000E194E"/>
    <w:rsid w:val="000E2397"/>
    <w:rsid w:val="000E257B"/>
    <w:rsid w:val="000E2E88"/>
    <w:rsid w:val="000E358B"/>
    <w:rsid w:val="000E72C7"/>
    <w:rsid w:val="000E730B"/>
    <w:rsid w:val="000E7C2D"/>
    <w:rsid w:val="000F33CB"/>
    <w:rsid w:val="000F39B2"/>
    <w:rsid w:val="000F7D9B"/>
    <w:rsid w:val="000F7EF5"/>
    <w:rsid w:val="00101542"/>
    <w:rsid w:val="001047CC"/>
    <w:rsid w:val="001067EE"/>
    <w:rsid w:val="001069DC"/>
    <w:rsid w:val="001069E1"/>
    <w:rsid w:val="00107434"/>
    <w:rsid w:val="00107888"/>
    <w:rsid w:val="00110489"/>
    <w:rsid w:val="00111024"/>
    <w:rsid w:val="001123F7"/>
    <w:rsid w:val="00112AA6"/>
    <w:rsid w:val="00113934"/>
    <w:rsid w:val="001141DC"/>
    <w:rsid w:val="00114CD1"/>
    <w:rsid w:val="00115622"/>
    <w:rsid w:val="001170F8"/>
    <w:rsid w:val="00117918"/>
    <w:rsid w:val="001208E0"/>
    <w:rsid w:val="001220F0"/>
    <w:rsid w:val="00123017"/>
    <w:rsid w:val="00125279"/>
    <w:rsid w:val="00125F81"/>
    <w:rsid w:val="00127DF3"/>
    <w:rsid w:val="001311F8"/>
    <w:rsid w:val="00132464"/>
    <w:rsid w:val="00133691"/>
    <w:rsid w:val="001354EE"/>
    <w:rsid w:val="00135DFF"/>
    <w:rsid w:val="00136090"/>
    <w:rsid w:val="00136DF0"/>
    <w:rsid w:val="0014352A"/>
    <w:rsid w:val="00144146"/>
    <w:rsid w:val="0014469F"/>
    <w:rsid w:val="0014732C"/>
    <w:rsid w:val="00147F68"/>
    <w:rsid w:val="00152951"/>
    <w:rsid w:val="00153A98"/>
    <w:rsid w:val="0015446C"/>
    <w:rsid w:val="00154B84"/>
    <w:rsid w:val="00155B74"/>
    <w:rsid w:val="00157F1A"/>
    <w:rsid w:val="0016140C"/>
    <w:rsid w:val="00161F3E"/>
    <w:rsid w:val="00162499"/>
    <w:rsid w:val="00163611"/>
    <w:rsid w:val="00164932"/>
    <w:rsid w:val="00164FE5"/>
    <w:rsid w:val="00165852"/>
    <w:rsid w:val="00165C24"/>
    <w:rsid w:val="0017009E"/>
    <w:rsid w:val="00170640"/>
    <w:rsid w:val="00171F9A"/>
    <w:rsid w:val="00172490"/>
    <w:rsid w:val="001727D8"/>
    <w:rsid w:val="00172CA4"/>
    <w:rsid w:val="001737AD"/>
    <w:rsid w:val="00173826"/>
    <w:rsid w:val="00177416"/>
    <w:rsid w:val="00177789"/>
    <w:rsid w:val="00177FA8"/>
    <w:rsid w:val="00180B36"/>
    <w:rsid w:val="00180D9D"/>
    <w:rsid w:val="001829B1"/>
    <w:rsid w:val="001864A3"/>
    <w:rsid w:val="001877B2"/>
    <w:rsid w:val="0019044B"/>
    <w:rsid w:val="00190520"/>
    <w:rsid w:val="00191A62"/>
    <w:rsid w:val="00192533"/>
    <w:rsid w:val="00194432"/>
    <w:rsid w:val="001944AA"/>
    <w:rsid w:val="001945CB"/>
    <w:rsid w:val="00194D7D"/>
    <w:rsid w:val="0019686B"/>
    <w:rsid w:val="001A0021"/>
    <w:rsid w:val="001A306A"/>
    <w:rsid w:val="001A3796"/>
    <w:rsid w:val="001A3BB9"/>
    <w:rsid w:val="001A4BA4"/>
    <w:rsid w:val="001A52F4"/>
    <w:rsid w:val="001A5B66"/>
    <w:rsid w:val="001A6338"/>
    <w:rsid w:val="001A633A"/>
    <w:rsid w:val="001A6531"/>
    <w:rsid w:val="001A6851"/>
    <w:rsid w:val="001A7188"/>
    <w:rsid w:val="001B0604"/>
    <w:rsid w:val="001B283D"/>
    <w:rsid w:val="001B2910"/>
    <w:rsid w:val="001B2F4C"/>
    <w:rsid w:val="001B3395"/>
    <w:rsid w:val="001B3D7A"/>
    <w:rsid w:val="001B4700"/>
    <w:rsid w:val="001B566A"/>
    <w:rsid w:val="001B602A"/>
    <w:rsid w:val="001B75B2"/>
    <w:rsid w:val="001C0BE0"/>
    <w:rsid w:val="001C1CF2"/>
    <w:rsid w:val="001C24CE"/>
    <w:rsid w:val="001C2E23"/>
    <w:rsid w:val="001C3D56"/>
    <w:rsid w:val="001C5413"/>
    <w:rsid w:val="001C68D2"/>
    <w:rsid w:val="001D0497"/>
    <w:rsid w:val="001D13C2"/>
    <w:rsid w:val="001D2253"/>
    <w:rsid w:val="001D363A"/>
    <w:rsid w:val="001D686C"/>
    <w:rsid w:val="001D7A25"/>
    <w:rsid w:val="001E0101"/>
    <w:rsid w:val="001E2653"/>
    <w:rsid w:val="001E2C93"/>
    <w:rsid w:val="001E3C5C"/>
    <w:rsid w:val="001E4A92"/>
    <w:rsid w:val="001F073C"/>
    <w:rsid w:val="001F0BDC"/>
    <w:rsid w:val="001F0F44"/>
    <w:rsid w:val="001F1BD1"/>
    <w:rsid w:val="001F25BD"/>
    <w:rsid w:val="001F514B"/>
    <w:rsid w:val="001F5840"/>
    <w:rsid w:val="001F5AC0"/>
    <w:rsid w:val="001F724F"/>
    <w:rsid w:val="002031C7"/>
    <w:rsid w:val="002043D5"/>
    <w:rsid w:val="002059F2"/>
    <w:rsid w:val="00205B2D"/>
    <w:rsid w:val="00206073"/>
    <w:rsid w:val="00206348"/>
    <w:rsid w:val="002107D5"/>
    <w:rsid w:val="00212192"/>
    <w:rsid w:val="002125D5"/>
    <w:rsid w:val="0021264E"/>
    <w:rsid w:val="0021336E"/>
    <w:rsid w:val="00217480"/>
    <w:rsid w:val="00220BDD"/>
    <w:rsid w:val="00221B12"/>
    <w:rsid w:val="002220E3"/>
    <w:rsid w:val="00223068"/>
    <w:rsid w:val="00223092"/>
    <w:rsid w:val="0022407E"/>
    <w:rsid w:val="00225AFA"/>
    <w:rsid w:val="00231591"/>
    <w:rsid w:val="002344ED"/>
    <w:rsid w:val="00234932"/>
    <w:rsid w:val="002351B4"/>
    <w:rsid w:val="002373A8"/>
    <w:rsid w:val="00241358"/>
    <w:rsid w:val="00242C8F"/>
    <w:rsid w:val="00243264"/>
    <w:rsid w:val="00243AE2"/>
    <w:rsid w:val="00244DF8"/>
    <w:rsid w:val="00244FF3"/>
    <w:rsid w:val="002506C6"/>
    <w:rsid w:val="00251B8E"/>
    <w:rsid w:val="0025204C"/>
    <w:rsid w:val="00254A33"/>
    <w:rsid w:val="00256AD2"/>
    <w:rsid w:val="00256EA0"/>
    <w:rsid w:val="00261252"/>
    <w:rsid w:val="00261AC2"/>
    <w:rsid w:val="00261D0C"/>
    <w:rsid w:val="00262307"/>
    <w:rsid w:val="0026320D"/>
    <w:rsid w:val="002640DC"/>
    <w:rsid w:val="00265BD4"/>
    <w:rsid w:val="00266036"/>
    <w:rsid w:val="00267E64"/>
    <w:rsid w:val="00272749"/>
    <w:rsid w:val="0027287B"/>
    <w:rsid w:val="002740D3"/>
    <w:rsid w:val="00280179"/>
    <w:rsid w:val="00280991"/>
    <w:rsid w:val="00280D43"/>
    <w:rsid w:val="002837EC"/>
    <w:rsid w:val="0028474A"/>
    <w:rsid w:val="00285079"/>
    <w:rsid w:val="0028737F"/>
    <w:rsid w:val="0029101B"/>
    <w:rsid w:val="002912E5"/>
    <w:rsid w:val="00291904"/>
    <w:rsid w:val="00291ADC"/>
    <w:rsid w:val="00292843"/>
    <w:rsid w:val="002934CA"/>
    <w:rsid w:val="0029367E"/>
    <w:rsid w:val="0029398E"/>
    <w:rsid w:val="00295C7F"/>
    <w:rsid w:val="002A00F5"/>
    <w:rsid w:val="002A21E2"/>
    <w:rsid w:val="002A28AB"/>
    <w:rsid w:val="002A45E7"/>
    <w:rsid w:val="002A6551"/>
    <w:rsid w:val="002A7DEF"/>
    <w:rsid w:val="002B2F4C"/>
    <w:rsid w:val="002B63E0"/>
    <w:rsid w:val="002B67F0"/>
    <w:rsid w:val="002B73F6"/>
    <w:rsid w:val="002C2F67"/>
    <w:rsid w:val="002C44E1"/>
    <w:rsid w:val="002C5244"/>
    <w:rsid w:val="002C6990"/>
    <w:rsid w:val="002C7DF0"/>
    <w:rsid w:val="002D09B8"/>
    <w:rsid w:val="002D0D69"/>
    <w:rsid w:val="002D1736"/>
    <w:rsid w:val="002D1DC8"/>
    <w:rsid w:val="002D2717"/>
    <w:rsid w:val="002D4541"/>
    <w:rsid w:val="002D528F"/>
    <w:rsid w:val="002D7387"/>
    <w:rsid w:val="002E12BB"/>
    <w:rsid w:val="002E1AA2"/>
    <w:rsid w:val="002E2839"/>
    <w:rsid w:val="002E3877"/>
    <w:rsid w:val="002E3C18"/>
    <w:rsid w:val="002E430A"/>
    <w:rsid w:val="002E6965"/>
    <w:rsid w:val="002E6F41"/>
    <w:rsid w:val="002E7A03"/>
    <w:rsid w:val="002F0179"/>
    <w:rsid w:val="002F1091"/>
    <w:rsid w:val="002F33F6"/>
    <w:rsid w:val="002F5822"/>
    <w:rsid w:val="002F618C"/>
    <w:rsid w:val="002F64D3"/>
    <w:rsid w:val="002F692B"/>
    <w:rsid w:val="00303B82"/>
    <w:rsid w:val="00303C01"/>
    <w:rsid w:val="00304CAF"/>
    <w:rsid w:val="00305112"/>
    <w:rsid w:val="00306502"/>
    <w:rsid w:val="00306534"/>
    <w:rsid w:val="00310426"/>
    <w:rsid w:val="0031312A"/>
    <w:rsid w:val="00313ABC"/>
    <w:rsid w:val="003147B8"/>
    <w:rsid w:val="00316585"/>
    <w:rsid w:val="00316BCC"/>
    <w:rsid w:val="003178F7"/>
    <w:rsid w:val="003237C3"/>
    <w:rsid w:val="00324A80"/>
    <w:rsid w:val="00325A83"/>
    <w:rsid w:val="00326935"/>
    <w:rsid w:val="00331A33"/>
    <w:rsid w:val="00332060"/>
    <w:rsid w:val="003331E4"/>
    <w:rsid w:val="003331FA"/>
    <w:rsid w:val="00334C16"/>
    <w:rsid w:val="00337A65"/>
    <w:rsid w:val="00342828"/>
    <w:rsid w:val="00343516"/>
    <w:rsid w:val="003436F0"/>
    <w:rsid w:val="00344084"/>
    <w:rsid w:val="0034546E"/>
    <w:rsid w:val="003465AE"/>
    <w:rsid w:val="00347B91"/>
    <w:rsid w:val="00351CF5"/>
    <w:rsid w:val="0035298E"/>
    <w:rsid w:val="003536FE"/>
    <w:rsid w:val="00353D47"/>
    <w:rsid w:val="00354AC2"/>
    <w:rsid w:val="00355A24"/>
    <w:rsid w:val="00356C04"/>
    <w:rsid w:val="00360C13"/>
    <w:rsid w:val="00360FAD"/>
    <w:rsid w:val="00361C26"/>
    <w:rsid w:val="00364235"/>
    <w:rsid w:val="00365B46"/>
    <w:rsid w:val="00365D36"/>
    <w:rsid w:val="003668D9"/>
    <w:rsid w:val="00367CA1"/>
    <w:rsid w:val="00371BB1"/>
    <w:rsid w:val="0037271B"/>
    <w:rsid w:val="00372907"/>
    <w:rsid w:val="003747F6"/>
    <w:rsid w:val="0037533E"/>
    <w:rsid w:val="00375710"/>
    <w:rsid w:val="00375D3E"/>
    <w:rsid w:val="00376C61"/>
    <w:rsid w:val="00377008"/>
    <w:rsid w:val="0038033A"/>
    <w:rsid w:val="0038088D"/>
    <w:rsid w:val="00380B15"/>
    <w:rsid w:val="00380F01"/>
    <w:rsid w:val="003820CE"/>
    <w:rsid w:val="0038251D"/>
    <w:rsid w:val="003827E9"/>
    <w:rsid w:val="0038410A"/>
    <w:rsid w:val="0038518C"/>
    <w:rsid w:val="003854C9"/>
    <w:rsid w:val="00385E0E"/>
    <w:rsid w:val="00387B83"/>
    <w:rsid w:val="003900FD"/>
    <w:rsid w:val="00391BCE"/>
    <w:rsid w:val="00391D18"/>
    <w:rsid w:val="00392526"/>
    <w:rsid w:val="00392905"/>
    <w:rsid w:val="00393463"/>
    <w:rsid w:val="00393638"/>
    <w:rsid w:val="003945B4"/>
    <w:rsid w:val="00395749"/>
    <w:rsid w:val="00395AA5"/>
    <w:rsid w:val="00395C0E"/>
    <w:rsid w:val="003969D1"/>
    <w:rsid w:val="00397BFF"/>
    <w:rsid w:val="003A00A5"/>
    <w:rsid w:val="003A02C4"/>
    <w:rsid w:val="003A0C5A"/>
    <w:rsid w:val="003A0CF8"/>
    <w:rsid w:val="003A2013"/>
    <w:rsid w:val="003A2ED0"/>
    <w:rsid w:val="003A437D"/>
    <w:rsid w:val="003A5093"/>
    <w:rsid w:val="003A599B"/>
    <w:rsid w:val="003A750C"/>
    <w:rsid w:val="003A7FB9"/>
    <w:rsid w:val="003B0986"/>
    <w:rsid w:val="003B1DEE"/>
    <w:rsid w:val="003B3613"/>
    <w:rsid w:val="003B583A"/>
    <w:rsid w:val="003B6FC1"/>
    <w:rsid w:val="003C00BC"/>
    <w:rsid w:val="003C0F39"/>
    <w:rsid w:val="003C1860"/>
    <w:rsid w:val="003C20B5"/>
    <w:rsid w:val="003C24B1"/>
    <w:rsid w:val="003C34C6"/>
    <w:rsid w:val="003C3637"/>
    <w:rsid w:val="003C3CBE"/>
    <w:rsid w:val="003C5796"/>
    <w:rsid w:val="003C5AC4"/>
    <w:rsid w:val="003C6480"/>
    <w:rsid w:val="003C66BC"/>
    <w:rsid w:val="003D14DD"/>
    <w:rsid w:val="003D198B"/>
    <w:rsid w:val="003D21C2"/>
    <w:rsid w:val="003D3BBA"/>
    <w:rsid w:val="003D4AA3"/>
    <w:rsid w:val="003D5C8A"/>
    <w:rsid w:val="003D609A"/>
    <w:rsid w:val="003D65D6"/>
    <w:rsid w:val="003D68BD"/>
    <w:rsid w:val="003D703E"/>
    <w:rsid w:val="003E03CC"/>
    <w:rsid w:val="003E09DF"/>
    <w:rsid w:val="003E4C18"/>
    <w:rsid w:val="003E6104"/>
    <w:rsid w:val="003E7CD0"/>
    <w:rsid w:val="003F0A73"/>
    <w:rsid w:val="003F19DA"/>
    <w:rsid w:val="003F25B0"/>
    <w:rsid w:val="003F2C83"/>
    <w:rsid w:val="003F401C"/>
    <w:rsid w:val="00400748"/>
    <w:rsid w:val="00400EB4"/>
    <w:rsid w:val="00401EF5"/>
    <w:rsid w:val="00402A1C"/>
    <w:rsid w:val="00403B24"/>
    <w:rsid w:val="00404FBD"/>
    <w:rsid w:val="00406580"/>
    <w:rsid w:val="00406762"/>
    <w:rsid w:val="00406FBC"/>
    <w:rsid w:val="00407EF8"/>
    <w:rsid w:val="00410445"/>
    <w:rsid w:val="004105A7"/>
    <w:rsid w:val="004128A2"/>
    <w:rsid w:val="0041381B"/>
    <w:rsid w:val="00413EA1"/>
    <w:rsid w:val="004140F7"/>
    <w:rsid w:val="00416EA0"/>
    <w:rsid w:val="004202BC"/>
    <w:rsid w:val="00420386"/>
    <w:rsid w:val="0042355E"/>
    <w:rsid w:val="00423B60"/>
    <w:rsid w:val="004247A3"/>
    <w:rsid w:val="004250A2"/>
    <w:rsid w:val="004261CE"/>
    <w:rsid w:val="00426CF3"/>
    <w:rsid w:val="00427050"/>
    <w:rsid w:val="00430310"/>
    <w:rsid w:val="004327D6"/>
    <w:rsid w:val="0043404D"/>
    <w:rsid w:val="00435DEC"/>
    <w:rsid w:val="00436924"/>
    <w:rsid w:val="00437DFF"/>
    <w:rsid w:val="004416C7"/>
    <w:rsid w:val="00441DEB"/>
    <w:rsid w:val="00443888"/>
    <w:rsid w:val="0044510E"/>
    <w:rsid w:val="00445F29"/>
    <w:rsid w:val="00446B0C"/>
    <w:rsid w:val="00446F65"/>
    <w:rsid w:val="00450794"/>
    <w:rsid w:val="00450E56"/>
    <w:rsid w:val="0045136E"/>
    <w:rsid w:val="00453C51"/>
    <w:rsid w:val="004549C9"/>
    <w:rsid w:val="00455543"/>
    <w:rsid w:val="00455618"/>
    <w:rsid w:val="00460A58"/>
    <w:rsid w:val="004626CD"/>
    <w:rsid w:val="00462A58"/>
    <w:rsid w:val="00464E7B"/>
    <w:rsid w:val="00466EB1"/>
    <w:rsid w:val="0047101C"/>
    <w:rsid w:val="004751E2"/>
    <w:rsid w:val="00475D3A"/>
    <w:rsid w:val="0047714E"/>
    <w:rsid w:val="00477B53"/>
    <w:rsid w:val="0048022F"/>
    <w:rsid w:val="00481A13"/>
    <w:rsid w:val="00482D2F"/>
    <w:rsid w:val="0048364E"/>
    <w:rsid w:val="0048573F"/>
    <w:rsid w:val="00485D58"/>
    <w:rsid w:val="00487607"/>
    <w:rsid w:val="00487ED9"/>
    <w:rsid w:val="00490817"/>
    <w:rsid w:val="0049084C"/>
    <w:rsid w:val="00492255"/>
    <w:rsid w:val="00494137"/>
    <w:rsid w:val="00495FF3"/>
    <w:rsid w:val="00496340"/>
    <w:rsid w:val="00496778"/>
    <w:rsid w:val="004A2624"/>
    <w:rsid w:val="004A3676"/>
    <w:rsid w:val="004A3986"/>
    <w:rsid w:val="004A3BA0"/>
    <w:rsid w:val="004A3BF8"/>
    <w:rsid w:val="004A4EA4"/>
    <w:rsid w:val="004A6053"/>
    <w:rsid w:val="004A6C55"/>
    <w:rsid w:val="004A6F25"/>
    <w:rsid w:val="004B1142"/>
    <w:rsid w:val="004B214B"/>
    <w:rsid w:val="004B26EA"/>
    <w:rsid w:val="004B29CD"/>
    <w:rsid w:val="004B4B89"/>
    <w:rsid w:val="004B5943"/>
    <w:rsid w:val="004B7313"/>
    <w:rsid w:val="004C01D4"/>
    <w:rsid w:val="004C3279"/>
    <w:rsid w:val="004C44CB"/>
    <w:rsid w:val="004C4BEA"/>
    <w:rsid w:val="004C6F82"/>
    <w:rsid w:val="004C70D1"/>
    <w:rsid w:val="004D08CA"/>
    <w:rsid w:val="004D0971"/>
    <w:rsid w:val="004D17FD"/>
    <w:rsid w:val="004D1A51"/>
    <w:rsid w:val="004D3C31"/>
    <w:rsid w:val="004D3CEB"/>
    <w:rsid w:val="004D54DF"/>
    <w:rsid w:val="004D58B4"/>
    <w:rsid w:val="004D64AB"/>
    <w:rsid w:val="004D6AA3"/>
    <w:rsid w:val="004D728D"/>
    <w:rsid w:val="004D77D5"/>
    <w:rsid w:val="004D7A19"/>
    <w:rsid w:val="004D7B0B"/>
    <w:rsid w:val="004E021A"/>
    <w:rsid w:val="004E0409"/>
    <w:rsid w:val="004E21DC"/>
    <w:rsid w:val="004E3EE0"/>
    <w:rsid w:val="004E419A"/>
    <w:rsid w:val="004E49D7"/>
    <w:rsid w:val="004E56CB"/>
    <w:rsid w:val="004E68EB"/>
    <w:rsid w:val="004E6929"/>
    <w:rsid w:val="004E6EA1"/>
    <w:rsid w:val="004F0264"/>
    <w:rsid w:val="004F142D"/>
    <w:rsid w:val="004F21B0"/>
    <w:rsid w:val="004F31CA"/>
    <w:rsid w:val="004F4182"/>
    <w:rsid w:val="004F43EB"/>
    <w:rsid w:val="004F5AA9"/>
    <w:rsid w:val="004F6EA5"/>
    <w:rsid w:val="0050088F"/>
    <w:rsid w:val="005015F9"/>
    <w:rsid w:val="00503A68"/>
    <w:rsid w:val="0050578C"/>
    <w:rsid w:val="005059B3"/>
    <w:rsid w:val="00506BB8"/>
    <w:rsid w:val="00507E55"/>
    <w:rsid w:val="0051080E"/>
    <w:rsid w:val="00510F95"/>
    <w:rsid w:val="005133E7"/>
    <w:rsid w:val="00514640"/>
    <w:rsid w:val="00514A4A"/>
    <w:rsid w:val="00515870"/>
    <w:rsid w:val="005164EA"/>
    <w:rsid w:val="00517131"/>
    <w:rsid w:val="00517179"/>
    <w:rsid w:val="00517A36"/>
    <w:rsid w:val="00520ABD"/>
    <w:rsid w:val="005217F0"/>
    <w:rsid w:val="00523967"/>
    <w:rsid w:val="00525BA2"/>
    <w:rsid w:val="00526408"/>
    <w:rsid w:val="00526C1F"/>
    <w:rsid w:val="00527E95"/>
    <w:rsid w:val="005302EF"/>
    <w:rsid w:val="005319B8"/>
    <w:rsid w:val="00533723"/>
    <w:rsid w:val="0053654C"/>
    <w:rsid w:val="00536DE9"/>
    <w:rsid w:val="00540336"/>
    <w:rsid w:val="00540D64"/>
    <w:rsid w:val="00544276"/>
    <w:rsid w:val="005503EF"/>
    <w:rsid w:val="00550816"/>
    <w:rsid w:val="0055145F"/>
    <w:rsid w:val="00552233"/>
    <w:rsid w:val="005536DD"/>
    <w:rsid w:val="00553ED5"/>
    <w:rsid w:val="00554E15"/>
    <w:rsid w:val="0056142D"/>
    <w:rsid w:val="00562A85"/>
    <w:rsid w:val="00563BFC"/>
    <w:rsid w:val="00565533"/>
    <w:rsid w:val="0056764F"/>
    <w:rsid w:val="005677B7"/>
    <w:rsid w:val="00571A68"/>
    <w:rsid w:val="00571CD7"/>
    <w:rsid w:val="00574647"/>
    <w:rsid w:val="00574F98"/>
    <w:rsid w:val="0057519A"/>
    <w:rsid w:val="00575E5A"/>
    <w:rsid w:val="005814C0"/>
    <w:rsid w:val="0058186E"/>
    <w:rsid w:val="005819EE"/>
    <w:rsid w:val="0058499B"/>
    <w:rsid w:val="00584C42"/>
    <w:rsid w:val="00586102"/>
    <w:rsid w:val="00591E40"/>
    <w:rsid w:val="005921B5"/>
    <w:rsid w:val="005923DD"/>
    <w:rsid w:val="00592D79"/>
    <w:rsid w:val="005938B8"/>
    <w:rsid w:val="00593CD4"/>
    <w:rsid w:val="005941CD"/>
    <w:rsid w:val="00595A89"/>
    <w:rsid w:val="00596602"/>
    <w:rsid w:val="00597F8B"/>
    <w:rsid w:val="005A14DC"/>
    <w:rsid w:val="005A1A91"/>
    <w:rsid w:val="005A56B9"/>
    <w:rsid w:val="005A68F2"/>
    <w:rsid w:val="005A7396"/>
    <w:rsid w:val="005A7C08"/>
    <w:rsid w:val="005A7CA1"/>
    <w:rsid w:val="005B2F8E"/>
    <w:rsid w:val="005B308F"/>
    <w:rsid w:val="005B3FE4"/>
    <w:rsid w:val="005B408D"/>
    <w:rsid w:val="005B5A6C"/>
    <w:rsid w:val="005C2B8F"/>
    <w:rsid w:val="005C40E9"/>
    <w:rsid w:val="005C5804"/>
    <w:rsid w:val="005C5EDF"/>
    <w:rsid w:val="005C652D"/>
    <w:rsid w:val="005C739E"/>
    <w:rsid w:val="005D04F8"/>
    <w:rsid w:val="005D094D"/>
    <w:rsid w:val="005D2A61"/>
    <w:rsid w:val="005D45F6"/>
    <w:rsid w:val="005D4E1F"/>
    <w:rsid w:val="005D6CA1"/>
    <w:rsid w:val="005D7729"/>
    <w:rsid w:val="005D7D7F"/>
    <w:rsid w:val="005E24A0"/>
    <w:rsid w:val="005E2856"/>
    <w:rsid w:val="005E398B"/>
    <w:rsid w:val="005E484B"/>
    <w:rsid w:val="005E4F2E"/>
    <w:rsid w:val="005E5CAE"/>
    <w:rsid w:val="005E68C1"/>
    <w:rsid w:val="005F071D"/>
    <w:rsid w:val="005F399D"/>
    <w:rsid w:val="00601D95"/>
    <w:rsid w:val="00602DE1"/>
    <w:rsid w:val="00603A67"/>
    <w:rsid w:val="006040E3"/>
    <w:rsid w:val="00604295"/>
    <w:rsid w:val="006049B4"/>
    <w:rsid w:val="00605409"/>
    <w:rsid w:val="0060556D"/>
    <w:rsid w:val="00606002"/>
    <w:rsid w:val="00606C12"/>
    <w:rsid w:val="00606C9F"/>
    <w:rsid w:val="00610261"/>
    <w:rsid w:val="00615A9B"/>
    <w:rsid w:val="00616253"/>
    <w:rsid w:val="00616D13"/>
    <w:rsid w:val="00617FD0"/>
    <w:rsid w:val="006223AB"/>
    <w:rsid w:val="0062455B"/>
    <w:rsid w:val="006248D1"/>
    <w:rsid w:val="00626FA2"/>
    <w:rsid w:val="00627307"/>
    <w:rsid w:val="00627F33"/>
    <w:rsid w:val="00630E9A"/>
    <w:rsid w:val="006310F2"/>
    <w:rsid w:val="00634A05"/>
    <w:rsid w:val="00635723"/>
    <w:rsid w:val="00635759"/>
    <w:rsid w:val="00635B67"/>
    <w:rsid w:val="00637AA4"/>
    <w:rsid w:val="00640392"/>
    <w:rsid w:val="00641192"/>
    <w:rsid w:val="006413B4"/>
    <w:rsid w:val="006439B0"/>
    <w:rsid w:val="0064436F"/>
    <w:rsid w:val="00646337"/>
    <w:rsid w:val="00652860"/>
    <w:rsid w:val="00652D06"/>
    <w:rsid w:val="006533DE"/>
    <w:rsid w:val="006566CE"/>
    <w:rsid w:val="006572FE"/>
    <w:rsid w:val="00657671"/>
    <w:rsid w:val="006576C4"/>
    <w:rsid w:val="00657CF4"/>
    <w:rsid w:val="006600D4"/>
    <w:rsid w:val="00662205"/>
    <w:rsid w:val="00662C56"/>
    <w:rsid w:val="0066407A"/>
    <w:rsid w:val="0066776B"/>
    <w:rsid w:val="006721B7"/>
    <w:rsid w:val="006725A5"/>
    <w:rsid w:val="00672A13"/>
    <w:rsid w:val="00673C6A"/>
    <w:rsid w:val="00673CCC"/>
    <w:rsid w:val="00674073"/>
    <w:rsid w:val="006754FE"/>
    <w:rsid w:val="0067697E"/>
    <w:rsid w:val="00676B02"/>
    <w:rsid w:val="00677AF6"/>
    <w:rsid w:val="0068186E"/>
    <w:rsid w:val="0068190D"/>
    <w:rsid w:val="006823BA"/>
    <w:rsid w:val="00682A39"/>
    <w:rsid w:val="00682F8F"/>
    <w:rsid w:val="00683751"/>
    <w:rsid w:val="00683BFC"/>
    <w:rsid w:val="00683F53"/>
    <w:rsid w:val="00685C02"/>
    <w:rsid w:val="006900C1"/>
    <w:rsid w:val="0069072A"/>
    <w:rsid w:val="00691BA3"/>
    <w:rsid w:val="006934C9"/>
    <w:rsid w:val="006935C9"/>
    <w:rsid w:val="00694740"/>
    <w:rsid w:val="00695248"/>
    <w:rsid w:val="0069667C"/>
    <w:rsid w:val="00697E71"/>
    <w:rsid w:val="006A102F"/>
    <w:rsid w:val="006A2F6E"/>
    <w:rsid w:val="006A30A2"/>
    <w:rsid w:val="006A4A31"/>
    <w:rsid w:val="006A50B3"/>
    <w:rsid w:val="006A5384"/>
    <w:rsid w:val="006A6357"/>
    <w:rsid w:val="006B069A"/>
    <w:rsid w:val="006B0B3E"/>
    <w:rsid w:val="006B53E7"/>
    <w:rsid w:val="006B6F7A"/>
    <w:rsid w:val="006B78E1"/>
    <w:rsid w:val="006C13CA"/>
    <w:rsid w:val="006C189B"/>
    <w:rsid w:val="006C293F"/>
    <w:rsid w:val="006C5BA5"/>
    <w:rsid w:val="006C70C4"/>
    <w:rsid w:val="006C745E"/>
    <w:rsid w:val="006C7671"/>
    <w:rsid w:val="006D0509"/>
    <w:rsid w:val="006D0E49"/>
    <w:rsid w:val="006D0E8A"/>
    <w:rsid w:val="006D4064"/>
    <w:rsid w:val="006D4E2D"/>
    <w:rsid w:val="006D5840"/>
    <w:rsid w:val="006D62B1"/>
    <w:rsid w:val="006D6F14"/>
    <w:rsid w:val="006E10A1"/>
    <w:rsid w:val="006E1D7F"/>
    <w:rsid w:val="006E3EFA"/>
    <w:rsid w:val="006E50FD"/>
    <w:rsid w:val="006F0156"/>
    <w:rsid w:val="006F2BEA"/>
    <w:rsid w:val="006F3305"/>
    <w:rsid w:val="006F40F2"/>
    <w:rsid w:val="006F6108"/>
    <w:rsid w:val="006F6D59"/>
    <w:rsid w:val="006F77EE"/>
    <w:rsid w:val="006F7CDD"/>
    <w:rsid w:val="00700477"/>
    <w:rsid w:val="00700C5C"/>
    <w:rsid w:val="007022B2"/>
    <w:rsid w:val="00705C63"/>
    <w:rsid w:val="007061AA"/>
    <w:rsid w:val="007066A2"/>
    <w:rsid w:val="007102F5"/>
    <w:rsid w:val="00710CB8"/>
    <w:rsid w:val="00711B88"/>
    <w:rsid w:val="00711C50"/>
    <w:rsid w:val="007123AA"/>
    <w:rsid w:val="007128AC"/>
    <w:rsid w:val="00714795"/>
    <w:rsid w:val="0071642F"/>
    <w:rsid w:val="00716512"/>
    <w:rsid w:val="00717677"/>
    <w:rsid w:val="00720271"/>
    <w:rsid w:val="007208C0"/>
    <w:rsid w:val="007246C6"/>
    <w:rsid w:val="00724D6B"/>
    <w:rsid w:val="00725045"/>
    <w:rsid w:val="0072566A"/>
    <w:rsid w:val="00726F52"/>
    <w:rsid w:val="00727977"/>
    <w:rsid w:val="007314A4"/>
    <w:rsid w:val="0073282C"/>
    <w:rsid w:val="00733077"/>
    <w:rsid w:val="007342FA"/>
    <w:rsid w:val="007346BB"/>
    <w:rsid w:val="00735BFF"/>
    <w:rsid w:val="00736C88"/>
    <w:rsid w:val="0073702D"/>
    <w:rsid w:val="00737321"/>
    <w:rsid w:val="00737A26"/>
    <w:rsid w:val="00737CDC"/>
    <w:rsid w:val="007416B2"/>
    <w:rsid w:val="00742164"/>
    <w:rsid w:val="007425B4"/>
    <w:rsid w:val="00742D71"/>
    <w:rsid w:val="00745574"/>
    <w:rsid w:val="00747AC6"/>
    <w:rsid w:val="007517AD"/>
    <w:rsid w:val="00753C1B"/>
    <w:rsid w:val="00754B15"/>
    <w:rsid w:val="00755AC8"/>
    <w:rsid w:val="007569BE"/>
    <w:rsid w:val="00756D64"/>
    <w:rsid w:val="00757585"/>
    <w:rsid w:val="00760F90"/>
    <w:rsid w:val="0076187B"/>
    <w:rsid w:val="0076266E"/>
    <w:rsid w:val="007629C0"/>
    <w:rsid w:val="00766C9F"/>
    <w:rsid w:val="00767B99"/>
    <w:rsid w:val="00772178"/>
    <w:rsid w:val="007736EF"/>
    <w:rsid w:val="00775007"/>
    <w:rsid w:val="00776BFD"/>
    <w:rsid w:val="00777ADB"/>
    <w:rsid w:val="007830BD"/>
    <w:rsid w:val="0078360E"/>
    <w:rsid w:val="00784A68"/>
    <w:rsid w:val="007863C2"/>
    <w:rsid w:val="00786CE7"/>
    <w:rsid w:val="0078768A"/>
    <w:rsid w:val="00787A89"/>
    <w:rsid w:val="007906D8"/>
    <w:rsid w:val="00790AB0"/>
    <w:rsid w:val="00790B7A"/>
    <w:rsid w:val="007924AC"/>
    <w:rsid w:val="00794C43"/>
    <w:rsid w:val="00794E56"/>
    <w:rsid w:val="007969F1"/>
    <w:rsid w:val="007A064E"/>
    <w:rsid w:val="007A1025"/>
    <w:rsid w:val="007A1416"/>
    <w:rsid w:val="007A1C90"/>
    <w:rsid w:val="007A454D"/>
    <w:rsid w:val="007A4635"/>
    <w:rsid w:val="007A49CC"/>
    <w:rsid w:val="007A562A"/>
    <w:rsid w:val="007A57D9"/>
    <w:rsid w:val="007A5E58"/>
    <w:rsid w:val="007A660B"/>
    <w:rsid w:val="007B03F1"/>
    <w:rsid w:val="007B14FF"/>
    <w:rsid w:val="007B2DF4"/>
    <w:rsid w:val="007B42FC"/>
    <w:rsid w:val="007B4A7B"/>
    <w:rsid w:val="007C2F30"/>
    <w:rsid w:val="007C3392"/>
    <w:rsid w:val="007C4C32"/>
    <w:rsid w:val="007C6FB5"/>
    <w:rsid w:val="007D02E0"/>
    <w:rsid w:val="007D18D0"/>
    <w:rsid w:val="007D1FE5"/>
    <w:rsid w:val="007D2620"/>
    <w:rsid w:val="007D27DC"/>
    <w:rsid w:val="007D2938"/>
    <w:rsid w:val="007D379B"/>
    <w:rsid w:val="007D3E87"/>
    <w:rsid w:val="007D492C"/>
    <w:rsid w:val="007D5CC5"/>
    <w:rsid w:val="007D5CD3"/>
    <w:rsid w:val="007E013D"/>
    <w:rsid w:val="007E38EC"/>
    <w:rsid w:val="007E5F73"/>
    <w:rsid w:val="007E6298"/>
    <w:rsid w:val="007E73AE"/>
    <w:rsid w:val="007F0BCB"/>
    <w:rsid w:val="007F0C49"/>
    <w:rsid w:val="007F1549"/>
    <w:rsid w:val="007F1DD9"/>
    <w:rsid w:val="007F1E45"/>
    <w:rsid w:val="007F2D97"/>
    <w:rsid w:val="007F3345"/>
    <w:rsid w:val="007F5C14"/>
    <w:rsid w:val="007F61A4"/>
    <w:rsid w:val="007F7090"/>
    <w:rsid w:val="00800070"/>
    <w:rsid w:val="008018B0"/>
    <w:rsid w:val="00801BA9"/>
    <w:rsid w:val="00801DB3"/>
    <w:rsid w:val="0080519A"/>
    <w:rsid w:val="00806BD6"/>
    <w:rsid w:val="00807DFD"/>
    <w:rsid w:val="00810169"/>
    <w:rsid w:val="00811FD7"/>
    <w:rsid w:val="00814059"/>
    <w:rsid w:val="008151A4"/>
    <w:rsid w:val="00815B66"/>
    <w:rsid w:val="00815DD3"/>
    <w:rsid w:val="008168E5"/>
    <w:rsid w:val="00817340"/>
    <w:rsid w:val="008174B3"/>
    <w:rsid w:val="00821BA5"/>
    <w:rsid w:val="00821DE7"/>
    <w:rsid w:val="008220AF"/>
    <w:rsid w:val="00823318"/>
    <w:rsid w:val="00824537"/>
    <w:rsid w:val="00825BB7"/>
    <w:rsid w:val="0082604B"/>
    <w:rsid w:val="00830BDC"/>
    <w:rsid w:val="00830DF2"/>
    <w:rsid w:val="008319E1"/>
    <w:rsid w:val="008329D3"/>
    <w:rsid w:val="0083437F"/>
    <w:rsid w:val="00834D8F"/>
    <w:rsid w:val="00840773"/>
    <w:rsid w:val="00841AC7"/>
    <w:rsid w:val="0084262F"/>
    <w:rsid w:val="00843C3A"/>
    <w:rsid w:val="00843FAC"/>
    <w:rsid w:val="00846686"/>
    <w:rsid w:val="0084706C"/>
    <w:rsid w:val="00850B28"/>
    <w:rsid w:val="0085141D"/>
    <w:rsid w:val="0085186F"/>
    <w:rsid w:val="00852703"/>
    <w:rsid w:val="00853E49"/>
    <w:rsid w:val="00853E67"/>
    <w:rsid w:val="00855742"/>
    <w:rsid w:val="008561A2"/>
    <w:rsid w:val="00860CD8"/>
    <w:rsid w:val="00860E0C"/>
    <w:rsid w:val="008631E7"/>
    <w:rsid w:val="00863B7D"/>
    <w:rsid w:val="008669A9"/>
    <w:rsid w:val="00867835"/>
    <w:rsid w:val="00870E62"/>
    <w:rsid w:val="0087103D"/>
    <w:rsid w:val="0087382D"/>
    <w:rsid w:val="00875B8D"/>
    <w:rsid w:val="00876675"/>
    <w:rsid w:val="0087691B"/>
    <w:rsid w:val="008806F4"/>
    <w:rsid w:val="008840F1"/>
    <w:rsid w:val="00884553"/>
    <w:rsid w:val="00884E94"/>
    <w:rsid w:val="008856FF"/>
    <w:rsid w:val="008859BE"/>
    <w:rsid w:val="00885A25"/>
    <w:rsid w:val="008863FA"/>
    <w:rsid w:val="0089037E"/>
    <w:rsid w:val="00891189"/>
    <w:rsid w:val="0089180C"/>
    <w:rsid w:val="00892E10"/>
    <w:rsid w:val="00893072"/>
    <w:rsid w:val="008942B6"/>
    <w:rsid w:val="008944F4"/>
    <w:rsid w:val="00894941"/>
    <w:rsid w:val="00894C74"/>
    <w:rsid w:val="0089682C"/>
    <w:rsid w:val="00896B8A"/>
    <w:rsid w:val="008A31E6"/>
    <w:rsid w:val="008A36DB"/>
    <w:rsid w:val="008A616F"/>
    <w:rsid w:val="008A6ADB"/>
    <w:rsid w:val="008A6B14"/>
    <w:rsid w:val="008A7655"/>
    <w:rsid w:val="008B0C79"/>
    <w:rsid w:val="008B1543"/>
    <w:rsid w:val="008B1F6E"/>
    <w:rsid w:val="008B20F3"/>
    <w:rsid w:val="008B2614"/>
    <w:rsid w:val="008B2D93"/>
    <w:rsid w:val="008B3B75"/>
    <w:rsid w:val="008B4245"/>
    <w:rsid w:val="008B4E25"/>
    <w:rsid w:val="008B5EB9"/>
    <w:rsid w:val="008B6440"/>
    <w:rsid w:val="008B6F57"/>
    <w:rsid w:val="008B7AD6"/>
    <w:rsid w:val="008C00F2"/>
    <w:rsid w:val="008C0D33"/>
    <w:rsid w:val="008C0F6C"/>
    <w:rsid w:val="008C4B41"/>
    <w:rsid w:val="008C5890"/>
    <w:rsid w:val="008C6FD3"/>
    <w:rsid w:val="008C78C9"/>
    <w:rsid w:val="008D17D9"/>
    <w:rsid w:val="008D1DF2"/>
    <w:rsid w:val="008D30CF"/>
    <w:rsid w:val="008D5209"/>
    <w:rsid w:val="008D59B6"/>
    <w:rsid w:val="008E098C"/>
    <w:rsid w:val="008E5A04"/>
    <w:rsid w:val="008E5ABB"/>
    <w:rsid w:val="008E6428"/>
    <w:rsid w:val="008F0B5A"/>
    <w:rsid w:val="008F179D"/>
    <w:rsid w:val="008F1CF6"/>
    <w:rsid w:val="008F280F"/>
    <w:rsid w:val="008F3B54"/>
    <w:rsid w:val="008F3BF4"/>
    <w:rsid w:val="008F404C"/>
    <w:rsid w:val="008F42E7"/>
    <w:rsid w:val="008F4561"/>
    <w:rsid w:val="008F7238"/>
    <w:rsid w:val="008F7531"/>
    <w:rsid w:val="00901CD3"/>
    <w:rsid w:val="00902E82"/>
    <w:rsid w:val="00904BD5"/>
    <w:rsid w:val="00904D33"/>
    <w:rsid w:val="00905EB9"/>
    <w:rsid w:val="00905FD8"/>
    <w:rsid w:val="00906486"/>
    <w:rsid w:val="009073B3"/>
    <w:rsid w:val="00907D8A"/>
    <w:rsid w:val="009110FC"/>
    <w:rsid w:val="00911B02"/>
    <w:rsid w:val="00912A49"/>
    <w:rsid w:val="0091706B"/>
    <w:rsid w:val="00920320"/>
    <w:rsid w:val="009203CF"/>
    <w:rsid w:val="00920715"/>
    <w:rsid w:val="0092120F"/>
    <w:rsid w:val="009219C6"/>
    <w:rsid w:val="00921A93"/>
    <w:rsid w:val="00921BF2"/>
    <w:rsid w:val="009229FE"/>
    <w:rsid w:val="009252AC"/>
    <w:rsid w:val="00925844"/>
    <w:rsid w:val="00926B0A"/>
    <w:rsid w:val="00926F1E"/>
    <w:rsid w:val="009270EA"/>
    <w:rsid w:val="00930F58"/>
    <w:rsid w:val="0093372F"/>
    <w:rsid w:val="009338B2"/>
    <w:rsid w:val="00933D94"/>
    <w:rsid w:val="00933F08"/>
    <w:rsid w:val="00934E6E"/>
    <w:rsid w:val="00940319"/>
    <w:rsid w:val="00940D68"/>
    <w:rsid w:val="00944850"/>
    <w:rsid w:val="00946768"/>
    <w:rsid w:val="0094788A"/>
    <w:rsid w:val="0094799D"/>
    <w:rsid w:val="0095332E"/>
    <w:rsid w:val="00953B90"/>
    <w:rsid w:val="00953F90"/>
    <w:rsid w:val="00954EF4"/>
    <w:rsid w:val="00955CB2"/>
    <w:rsid w:val="0095711B"/>
    <w:rsid w:val="009617CE"/>
    <w:rsid w:val="00962292"/>
    <w:rsid w:val="00962D23"/>
    <w:rsid w:val="00964214"/>
    <w:rsid w:val="00964D6F"/>
    <w:rsid w:val="00965518"/>
    <w:rsid w:val="00966E60"/>
    <w:rsid w:val="00967225"/>
    <w:rsid w:val="00967460"/>
    <w:rsid w:val="00967820"/>
    <w:rsid w:val="009702DD"/>
    <w:rsid w:val="00970B42"/>
    <w:rsid w:val="00972153"/>
    <w:rsid w:val="00973EE6"/>
    <w:rsid w:val="009749FC"/>
    <w:rsid w:val="00974ACB"/>
    <w:rsid w:val="009766A2"/>
    <w:rsid w:val="00980A83"/>
    <w:rsid w:val="00981B18"/>
    <w:rsid w:val="0098320E"/>
    <w:rsid w:val="009833F0"/>
    <w:rsid w:val="00984473"/>
    <w:rsid w:val="00987BE9"/>
    <w:rsid w:val="00990111"/>
    <w:rsid w:val="009902D7"/>
    <w:rsid w:val="0099089B"/>
    <w:rsid w:val="009928C6"/>
    <w:rsid w:val="009938B7"/>
    <w:rsid w:val="009947F7"/>
    <w:rsid w:val="009969D6"/>
    <w:rsid w:val="0099728C"/>
    <w:rsid w:val="00997B08"/>
    <w:rsid w:val="009A0A5B"/>
    <w:rsid w:val="009A306C"/>
    <w:rsid w:val="009A606C"/>
    <w:rsid w:val="009B14F7"/>
    <w:rsid w:val="009B20A7"/>
    <w:rsid w:val="009B2157"/>
    <w:rsid w:val="009B2DA5"/>
    <w:rsid w:val="009B2DC1"/>
    <w:rsid w:val="009B41BA"/>
    <w:rsid w:val="009B64C4"/>
    <w:rsid w:val="009B742A"/>
    <w:rsid w:val="009C1B31"/>
    <w:rsid w:val="009C2BFD"/>
    <w:rsid w:val="009C3129"/>
    <w:rsid w:val="009C397B"/>
    <w:rsid w:val="009C3C85"/>
    <w:rsid w:val="009C50F3"/>
    <w:rsid w:val="009C6A07"/>
    <w:rsid w:val="009C7132"/>
    <w:rsid w:val="009D045E"/>
    <w:rsid w:val="009D19CA"/>
    <w:rsid w:val="009D1CF3"/>
    <w:rsid w:val="009D5005"/>
    <w:rsid w:val="009D565E"/>
    <w:rsid w:val="009D6EBB"/>
    <w:rsid w:val="009E1682"/>
    <w:rsid w:val="009E184C"/>
    <w:rsid w:val="009E28C3"/>
    <w:rsid w:val="009E4933"/>
    <w:rsid w:val="009E596D"/>
    <w:rsid w:val="009E5EF4"/>
    <w:rsid w:val="009E7081"/>
    <w:rsid w:val="009E7F88"/>
    <w:rsid w:val="009F0859"/>
    <w:rsid w:val="009F44CE"/>
    <w:rsid w:val="009F4F1D"/>
    <w:rsid w:val="009F559A"/>
    <w:rsid w:val="009F5D82"/>
    <w:rsid w:val="009F6388"/>
    <w:rsid w:val="009F66EB"/>
    <w:rsid w:val="00A0172E"/>
    <w:rsid w:val="00A01DB8"/>
    <w:rsid w:val="00A04CF0"/>
    <w:rsid w:val="00A04E97"/>
    <w:rsid w:val="00A04F16"/>
    <w:rsid w:val="00A07C56"/>
    <w:rsid w:val="00A07E7D"/>
    <w:rsid w:val="00A10624"/>
    <w:rsid w:val="00A10B9B"/>
    <w:rsid w:val="00A118C4"/>
    <w:rsid w:val="00A1643C"/>
    <w:rsid w:val="00A215E2"/>
    <w:rsid w:val="00A24856"/>
    <w:rsid w:val="00A273AE"/>
    <w:rsid w:val="00A33B07"/>
    <w:rsid w:val="00A354C5"/>
    <w:rsid w:val="00A40C5A"/>
    <w:rsid w:val="00A41F82"/>
    <w:rsid w:val="00A4202D"/>
    <w:rsid w:val="00A42E45"/>
    <w:rsid w:val="00A4349C"/>
    <w:rsid w:val="00A4532A"/>
    <w:rsid w:val="00A45CCE"/>
    <w:rsid w:val="00A47DD6"/>
    <w:rsid w:val="00A50E3D"/>
    <w:rsid w:val="00A51E9A"/>
    <w:rsid w:val="00A524B6"/>
    <w:rsid w:val="00A52A94"/>
    <w:rsid w:val="00A54766"/>
    <w:rsid w:val="00A54C2E"/>
    <w:rsid w:val="00A55068"/>
    <w:rsid w:val="00A576AF"/>
    <w:rsid w:val="00A605EA"/>
    <w:rsid w:val="00A6608D"/>
    <w:rsid w:val="00A67A8F"/>
    <w:rsid w:val="00A70959"/>
    <w:rsid w:val="00A7136D"/>
    <w:rsid w:val="00A7225D"/>
    <w:rsid w:val="00A725FD"/>
    <w:rsid w:val="00A72D51"/>
    <w:rsid w:val="00A73267"/>
    <w:rsid w:val="00A76695"/>
    <w:rsid w:val="00A76C6B"/>
    <w:rsid w:val="00A76DA7"/>
    <w:rsid w:val="00A77732"/>
    <w:rsid w:val="00A777B6"/>
    <w:rsid w:val="00A8070A"/>
    <w:rsid w:val="00A81009"/>
    <w:rsid w:val="00A86A03"/>
    <w:rsid w:val="00A87B30"/>
    <w:rsid w:val="00A908E3"/>
    <w:rsid w:val="00A90A5E"/>
    <w:rsid w:val="00A91CB9"/>
    <w:rsid w:val="00A929C4"/>
    <w:rsid w:val="00A92D8D"/>
    <w:rsid w:val="00A93761"/>
    <w:rsid w:val="00A93AE2"/>
    <w:rsid w:val="00A93AED"/>
    <w:rsid w:val="00A96909"/>
    <w:rsid w:val="00A97038"/>
    <w:rsid w:val="00A97221"/>
    <w:rsid w:val="00AA0C4D"/>
    <w:rsid w:val="00AA2577"/>
    <w:rsid w:val="00AA3CEA"/>
    <w:rsid w:val="00AA4131"/>
    <w:rsid w:val="00AA5082"/>
    <w:rsid w:val="00AA54D4"/>
    <w:rsid w:val="00AA75F2"/>
    <w:rsid w:val="00AB33B2"/>
    <w:rsid w:val="00AB43CA"/>
    <w:rsid w:val="00AB4D03"/>
    <w:rsid w:val="00AB4E43"/>
    <w:rsid w:val="00AB5D24"/>
    <w:rsid w:val="00AB6BBB"/>
    <w:rsid w:val="00AB7F4A"/>
    <w:rsid w:val="00AC05C6"/>
    <w:rsid w:val="00AC068D"/>
    <w:rsid w:val="00AC220A"/>
    <w:rsid w:val="00AC2842"/>
    <w:rsid w:val="00AC3046"/>
    <w:rsid w:val="00AC3294"/>
    <w:rsid w:val="00AC48B5"/>
    <w:rsid w:val="00AC5523"/>
    <w:rsid w:val="00AC5695"/>
    <w:rsid w:val="00AC5DDD"/>
    <w:rsid w:val="00AC7429"/>
    <w:rsid w:val="00AD0146"/>
    <w:rsid w:val="00AD0484"/>
    <w:rsid w:val="00AD4CD6"/>
    <w:rsid w:val="00AD57FC"/>
    <w:rsid w:val="00AD694C"/>
    <w:rsid w:val="00AD6CFA"/>
    <w:rsid w:val="00AD6DC5"/>
    <w:rsid w:val="00AE0527"/>
    <w:rsid w:val="00AE0EE0"/>
    <w:rsid w:val="00AE1E6B"/>
    <w:rsid w:val="00AE204F"/>
    <w:rsid w:val="00AE24A4"/>
    <w:rsid w:val="00AE278C"/>
    <w:rsid w:val="00AE35AD"/>
    <w:rsid w:val="00AE425B"/>
    <w:rsid w:val="00AE5A24"/>
    <w:rsid w:val="00AE5C97"/>
    <w:rsid w:val="00AE7ABC"/>
    <w:rsid w:val="00AF0481"/>
    <w:rsid w:val="00AF1745"/>
    <w:rsid w:val="00AF3868"/>
    <w:rsid w:val="00AF4150"/>
    <w:rsid w:val="00AF5CCB"/>
    <w:rsid w:val="00AF60D0"/>
    <w:rsid w:val="00AF6E05"/>
    <w:rsid w:val="00B0125A"/>
    <w:rsid w:val="00B012BF"/>
    <w:rsid w:val="00B01CB7"/>
    <w:rsid w:val="00B02B84"/>
    <w:rsid w:val="00B031E5"/>
    <w:rsid w:val="00B040F0"/>
    <w:rsid w:val="00B04D0B"/>
    <w:rsid w:val="00B05102"/>
    <w:rsid w:val="00B0567F"/>
    <w:rsid w:val="00B06BD4"/>
    <w:rsid w:val="00B104AC"/>
    <w:rsid w:val="00B1688D"/>
    <w:rsid w:val="00B17BD0"/>
    <w:rsid w:val="00B17C45"/>
    <w:rsid w:val="00B203F9"/>
    <w:rsid w:val="00B20529"/>
    <w:rsid w:val="00B20640"/>
    <w:rsid w:val="00B20D79"/>
    <w:rsid w:val="00B21398"/>
    <w:rsid w:val="00B2372B"/>
    <w:rsid w:val="00B30553"/>
    <w:rsid w:val="00B34289"/>
    <w:rsid w:val="00B34B0C"/>
    <w:rsid w:val="00B36FAA"/>
    <w:rsid w:val="00B3734E"/>
    <w:rsid w:val="00B37BA5"/>
    <w:rsid w:val="00B37D07"/>
    <w:rsid w:val="00B40AB8"/>
    <w:rsid w:val="00B43A32"/>
    <w:rsid w:val="00B43D71"/>
    <w:rsid w:val="00B4404E"/>
    <w:rsid w:val="00B46EC9"/>
    <w:rsid w:val="00B475C2"/>
    <w:rsid w:val="00B50852"/>
    <w:rsid w:val="00B5122A"/>
    <w:rsid w:val="00B51510"/>
    <w:rsid w:val="00B51F28"/>
    <w:rsid w:val="00B53AF8"/>
    <w:rsid w:val="00B55622"/>
    <w:rsid w:val="00B559B7"/>
    <w:rsid w:val="00B566D5"/>
    <w:rsid w:val="00B6020F"/>
    <w:rsid w:val="00B65D43"/>
    <w:rsid w:val="00B66150"/>
    <w:rsid w:val="00B66223"/>
    <w:rsid w:val="00B67E37"/>
    <w:rsid w:val="00B67FD6"/>
    <w:rsid w:val="00B700CB"/>
    <w:rsid w:val="00B71B7C"/>
    <w:rsid w:val="00B72A54"/>
    <w:rsid w:val="00B733C7"/>
    <w:rsid w:val="00B73DA7"/>
    <w:rsid w:val="00B73F01"/>
    <w:rsid w:val="00B74832"/>
    <w:rsid w:val="00B76E48"/>
    <w:rsid w:val="00B772DB"/>
    <w:rsid w:val="00B80664"/>
    <w:rsid w:val="00B80B0E"/>
    <w:rsid w:val="00B815EA"/>
    <w:rsid w:val="00B81604"/>
    <w:rsid w:val="00B817BE"/>
    <w:rsid w:val="00B831A4"/>
    <w:rsid w:val="00B838E7"/>
    <w:rsid w:val="00B84023"/>
    <w:rsid w:val="00B865E1"/>
    <w:rsid w:val="00B86635"/>
    <w:rsid w:val="00B9065E"/>
    <w:rsid w:val="00B90C16"/>
    <w:rsid w:val="00B91775"/>
    <w:rsid w:val="00B91B5F"/>
    <w:rsid w:val="00B91D5C"/>
    <w:rsid w:val="00B92EFF"/>
    <w:rsid w:val="00B94379"/>
    <w:rsid w:val="00B94630"/>
    <w:rsid w:val="00B9555F"/>
    <w:rsid w:val="00B9581D"/>
    <w:rsid w:val="00B958AB"/>
    <w:rsid w:val="00B959E1"/>
    <w:rsid w:val="00B95B4F"/>
    <w:rsid w:val="00B95C5A"/>
    <w:rsid w:val="00B96775"/>
    <w:rsid w:val="00B96C34"/>
    <w:rsid w:val="00B97694"/>
    <w:rsid w:val="00BA0768"/>
    <w:rsid w:val="00BA12BC"/>
    <w:rsid w:val="00BA159D"/>
    <w:rsid w:val="00BA23A5"/>
    <w:rsid w:val="00BA2A3D"/>
    <w:rsid w:val="00BA2D05"/>
    <w:rsid w:val="00BA483C"/>
    <w:rsid w:val="00BA5D2D"/>
    <w:rsid w:val="00BA795B"/>
    <w:rsid w:val="00BB08E2"/>
    <w:rsid w:val="00BB159A"/>
    <w:rsid w:val="00BB1CC0"/>
    <w:rsid w:val="00BB2210"/>
    <w:rsid w:val="00BB4E82"/>
    <w:rsid w:val="00BB5289"/>
    <w:rsid w:val="00BB5BFD"/>
    <w:rsid w:val="00BB6B6E"/>
    <w:rsid w:val="00BB766D"/>
    <w:rsid w:val="00BC1EAD"/>
    <w:rsid w:val="00BC222B"/>
    <w:rsid w:val="00BC28C5"/>
    <w:rsid w:val="00BC2FA9"/>
    <w:rsid w:val="00BC3EE5"/>
    <w:rsid w:val="00BC49FC"/>
    <w:rsid w:val="00BC5C13"/>
    <w:rsid w:val="00BC64EA"/>
    <w:rsid w:val="00BD283E"/>
    <w:rsid w:val="00BD3076"/>
    <w:rsid w:val="00BD36C5"/>
    <w:rsid w:val="00BD37C8"/>
    <w:rsid w:val="00BD44AC"/>
    <w:rsid w:val="00BD511C"/>
    <w:rsid w:val="00BD6D30"/>
    <w:rsid w:val="00BD6F56"/>
    <w:rsid w:val="00BD771F"/>
    <w:rsid w:val="00BE5DA2"/>
    <w:rsid w:val="00BE62FE"/>
    <w:rsid w:val="00BE6F13"/>
    <w:rsid w:val="00BE7DB3"/>
    <w:rsid w:val="00BF183B"/>
    <w:rsid w:val="00BF31F5"/>
    <w:rsid w:val="00BF3795"/>
    <w:rsid w:val="00BF40C4"/>
    <w:rsid w:val="00BF6C2F"/>
    <w:rsid w:val="00BF6C77"/>
    <w:rsid w:val="00BF6F8B"/>
    <w:rsid w:val="00BF75F3"/>
    <w:rsid w:val="00C01324"/>
    <w:rsid w:val="00C01F34"/>
    <w:rsid w:val="00C039D8"/>
    <w:rsid w:val="00C04C24"/>
    <w:rsid w:val="00C05552"/>
    <w:rsid w:val="00C0792D"/>
    <w:rsid w:val="00C07E6F"/>
    <w:rsid w:val="00C10EC8"/>
    <w:rsid w:val="00C11B07"/>
    <w:rsid w:val="00C11F4A"/>
    <w:rsid w:val="00C12A1E"/>
    <w:rsid w:val="00C12E03"/>
    <w:rsid w:val="00C14005"/>
    <w:rsid w:val="00C14AD5"/>
    <w:rsid w:val="00C15E66"/>
    <w:rsid w:val="00C16AC6"/>
    <w:rsid w:val="00C206E7"/>
    <w:rsid w:val="00C20F58"/>
    <w:rsid w:val="00C21232"/>
    <w:rsid w:val="00C22D4A"/>
    <w:rsid w:val="00C22E2D"/>
    <w:rsid w:val="00C23B38"/>
    <w:rsid w:val="00C23D38"/>
    <w:rsid w:val="00C242A8"/>
    <w:rsid w:val="00C24320"/>
    <w:rsid w:val="00C24366"/>
    <w:rsid w:val="00C24C48"/>
    <w:rsid w:val="00C264E7"/>
    <w:rsid w:val="00C27B89"/>
    <w:rsid w:val="00C27CD7"/>
    <w:rsid w:val="00C30BDF"/>
    <w:rsid w:val="00C3171D"/>
    <w:rsid w:val="00C338B9"/>
    <w:rsid w:val="00C3428A"/>
    <w:rsid w:val="00C35186"/>
    <w:rsid w:val="00C358DC"/>
    <w:rsid w:val="00C3634D"/>
    <w:rsid w:val="00C40F60"/>
    <w:rsid w:val="00C41BF5"/>
    <w:rsid w:val="00C42D7F"/>
    <w:rsid w:val="00C448B3"/>
    <w:rsid w:val="00C475B8"/>
    <w:rsid w:val="00C53D6A"/>
    <w:rsid w:val="00C53F41"/>
    <w:rsid w:val="00C55028"/>
    <w:rsid w:val="00C55092"/>
    <w:rsid w:val="00C55545"/>
    <w:rsid w:val="00C55935"/>
    <w:rsid w:val="00C6050C"/>
    <w:rsid w:val="00C63139"/>
    <w:rsid w:val="00C665D6"/>
    <w:rsid w:val="00C66ACB"/>
    <w:rsid w:val="00C6763F"/>
    <w:rsid w:val="00C6775E"/>
    <w:rsid w:val="00C678F1"/>
    <w:rsid w:val="00C7015B"/>
    <w:rsid w:val="00C70270"/>
    <w:rsid w:val="00C71D5F"/>
    <w:rsid w:val="00C75AD6"/>
    <w:rsid w:val="00C762EE"/>
    <w:rsid w:val="00C76778"/>
    <w:rsid w:val="00C76A64"/>
    <w:rsid w:val="00C8060A"/>
    <w:rsid w:val="00C83CAD"/>
    <w:rsid w:val="00C85B57"/>
    <w:rsid w:val="00C86359"/>
    <w:rsid w:val="00C86452"/>
    <w:rsid w:val="00C92F4C"/>
    <w:rsid w:val="00C931AA"/>
    <w:rsid w:val="00C9389C"/>
    <w:rsid w:val="00C945AC"/>
    <w:rsid w:val="00C94DA1"/>
    <w:rsid w:val="00C953BF"/>
    <w:rsid w:val="00CA20DA"/>
    <w:rsid w:val="00CA20F8"/>
    <w:rsid w:val="00CA3463"/>
    <w:rsid w:val="00CA73F0"/>
    <w:rsid w:val="00CB04EB"/>
    <w:rsid w:val="00CB170D"/>
    <w:rsid w:val="00CB290D"/>
    <w:rsid w:val="00CB2C47"/>
    <w:rsid w:val="00CB2E69"/>
    <w:rsid w:val="00CB4371"/>
    <w:rsid w:val="00CB6931"/>
    <w:rsid w:val="00CB7F3D"/>
    <w:rsid w:val="00CC0B9E"/>
    <w:rsid w:val="00CC1F50"/>
    <w:rsid w:val="00CC447C"/>
    <w:rsid w:val="00CC5C1A"/>
    <w:rsid w:val="00CC7325"/>
    <w:rsid w:val="00CC77CA"/>
    <w:rsid w:val="00CD208F"/>
    <w:rsid w:val="00CD372C"/>
    <w:rsid w:val="00CD4267"/>
    <w:rsid w:val="00CD4E81"/>
    <w:rsid w:val="00CD51A5"/>
    <w:rsid w:val="00CD54D0"/>
    <w:rsid w:val="00CE022E"/>
    <w:rsid w:val="00CE26B7"/>
    <w:rsid w:val="00CE2814"/>
    <w:rsid w:val="00CE29BC"/>
    <w:rsid w:val="00CE6A86"/>
    <w:rsid w:val="00CE7EA6"/>
    <w:rsid w:val="00CF3598"/>
    <w:rsid w:val="00CF3ECD"/>
    <w:rsid w:val="00CF418A"/>
    <w:rsid w:val="00CF7E47"/>
    <w:rsid w:val="00CF7EBF"/>
    <w:rsid w:val="00D00EBF"/>
    <w:rsid w:val="00D011A2"/>
    <w:rsid w:val="00D017D3"/>
    <w:rsid w:val="00D02568"/>
    <w:rsid w:val="00D03E2F"/>
    <w:rsid w:val="00D10473"/>
    <w:rsid w:val="00D12514"/>
    <w:rsid w:val="00D13595"/>
    <w:rsid w:val="00D165C3"/>
    <w:rsid w:val="00D17B6F"/>
    <w:rsid w:val="00D17C40"/>
    <w:rsid w:val="00D20091"/>
    <w:rsid w:val="00D2600C"/>
    <w:rsid w:val="00D26EA7"/>
    <w:rsid w:val="00D2759A"/>
    <w:rsid w:val="00D3054D"/>
    <w:rsid w:val="00D30F45"/>
    <w:rsid w:val="00D32F3E"/>
    <w:rsid w:val="00D341BD"/>
    <w:rsid w:val="00D3670D"/>
    <w:rsid w:val="00D404AA"/>
    <w:rsid w:val="00D40E3D"/>
    <w:rsid w:val="00D40F87"/>
    <w:rsid w:val="00D42600"/>
    <w:rsid w:val="00D44336"/>
    <w:rsid w:val="00D44D1C"/>
    <w:rsid w:val="00D45340"/>
    <w:rsid w:val="00D45B04"/>
    <w:rsid w:val="00D46288"/>
    <w:rsid w:val="00D47941"/>
    <w:rsid w:val="00D53C32"/>
    <w:rsid w:val="00D54D79"/>
    <w:rsid w:val="00D56136"/>
    <w:rsid w:val="00D5766C"/>
    <w:rsid w:val="00D60ECF"/>
    <w:rsid w:val="00D6129C"/>
    <w:rsid w:val="00D6182D"/>
    <w:rsid w:val="00D6262B"/>
    <w:rsid w:val="00D64D77"/>
    <w:rsid w:val="00D64F55"/>
    <w:rsid w:val="00D65C4A"/>
    <w:rsid w:val="00D66949"/>
    <w:rsid w:val="00D706E7"/>
    <w:rsid w:val="00D70B1F"/>
    <w:rsid w:val="00D7105F"/>
    <w:rsid w:val="00D72168"/>
    <w:rsid w:val="00D72F79"/>
    <w:rsid w:val="00D73823"/>
    <w:rsid w:val="00D75E52"/>
    <w:rsid w:val="00D76142"/>
    <w:rsid w:val="00D7692C"/>
    <w:rsid w:val="00D77F3A"/>
    <w:rsid w:val="00D82536"/>
    <w:rsid w:val="00D8380A"/>
    <w:rsid w:val="00D841ED"/>
    <w:rsid w:val="00D87072"/>
    <w:rsid w:val="00D9069C"/>
    <w:rsid w:val="00D90A23"/>
    <w:rsid w:val="00D93FA5"/>
    <w:rsid w:val="00D979F9"/>
    <w:rsid w:val="00DA1384"/>
    <w:rsid w:val="00DA17DA"/>
    <w:rsid w:val="00DA1C61"/>
    <w:rsid w:val="00DA1D68"/>
    <w:rsid w:val="00DA2B7D"/>
    <w:rsid w:val="00DA3672"/>
    <w:rsid w:val="00DA3801"/>
    <w:rsid w:val="00DA3C89"/>
    <w:rsid w:val="00DA3CCB"/>
    <w:rsid w:val="00DA46C9"/>
    <w:rsid w:val="00DA47F7"/>
    <w:rsid w:val="00DA48D7"/>
    <w:rsid w:val="00DA4C1C"/>
    <w:rsid w:val="00DA63F7"/>
    <w:rsid w:val="00DB0E42"/>
    <w:rsid w:val="00DB0EA1"/>
    <w:rsid w:val="00DB1338"/>
    <w:rsid w:val="00DB5303"/>
    <w:rsid w:val="00DB564A"/>
    <w:rsid w:val="00DB59DB"/>
    <w:rsid w:val="00DB6D9E"/>
    <w:rsid w:val="00DB7277"/>
    <w:rsid w:val="00DB7491"/>
    <w:rsid w:val="00DC06D1"/>
    <w:rsid w:val="00DC1A3C"/>
    <w:rsid w:val="00DC2795"/>
    <w:rsid w:val="00DC2B4A"/>
    <w:rsid w:val="00DC2CD3"/>
    <w:rsid w:val="00DC570E"/>
    <w:rsid w:val="00DC6270"/>
    <w:rsid w:val="00DC65A4"/>
    <w:rsid w:val="00DC6642"/>
    <w:rsid w:val="00DD089B"/>
    <w:rsid w:val="00DD1CE1"/>
    <w:rsid w:val="00DD1E41"/>
    <w:rsid w:val="00DD21D7"/>
    <w:rsid w:val="00DD266E"/>
    <w:rsid w:val="00DD3B31"/>
    <w:rsid w:val="00DD3D83"/>
    <w:rsid w:val="00DD47EA"/>
    <w:rsid w:val="00DD54BE"/>
    <w:rsid w:val="00DD69A6"/>
    <w:rsid w:val="00DD6E3E"/>
    <w:rsid w:val="00DD7055"/>
    <w:rsid w:val="00DD7DA5"/>
    <w:rsid w:val="00DE2484"/>
    <w:rsid w:val="00DE2AB5"/>
    <w:rsid w:val="00DE35CA"/>
    <w:rsid w:val="00DE3A4D"/>
    <w:rsid w:val="00DF0191"/>
    <w:rsid w:val="00DF169D"/>
    <w:rsid w:val="00DF171B"/>
    <w:rsid w:val="00DF31C0"/>
    <w:rsid w:val="00DF3451"/>
    <w:rsid w:val="00DF44E0"/>
    <w:rsid w:val="00DF5DAB"/>
    <w:rsid w:val="00E00136"/>
    <w:rsid w:val="00E01E63"/>
    <w:rsid w:val="00E02D7F"/>
    <w:rsid w:val="00E03CBF"/>
    <w:rsid w:val="00E03D69"/>
    <w:rsid w:val="00E04067"/>
    <w:rsid w:val="00E041A1"/>
    <w:rsid w:val="00E0474D"/>
    <w:rsid w:val="00E10EDB"/>
    <w:rsid w:val="00E12C80"/>
    <w:rsid w:val="00E13FE3"/>
    <w:rsid w:val="00E1438D"/>
    <w:rsid w:val="00E17316"/>
    <w:rsid w:val="00E20E4D"/>
    <w:rsid w:val="00E21683"/>
    <w:rsid w:val="00E22C89"/>
    <w:rsid w:val="00E2473E"/>
    <w:rsid w:val="00E269F4"/>
    <w:rsid w:val="00E306CB"/>
    <w:rsid w:val="00E30B8A"/>
    <w:rsid w:val="00E310DC"/>
    <w:rsid w:val="00E31190"/>
    <w:rsid w:val="00E318B6"/>
    <w:rsid w:val="00E3255D"/>
    <w:rsid w:val="00E351E9"/>
    <w:rsid w:val="00E35A82"/>
    <w:rsid w:val="00E35BE7"/>
    <w:rsid w:val="00E3628B"/>
    <w:rsid w:val="00E36B35"/>
    <w:rsid w:val="00E36D8B"/>
    <w:rsid w:val="00E371C2"/>
    <w:rsid w:val="00E3740D"/>
    <w:rsid w:val="00E3771B"/>
    <w:rsid w:val="00E40E6B"/>
    <w:rsid w:val="00E43B51"/>
    <w:rsid w:val="00E46462"/>
    <w:rsid w:val="00E47158"/>
    <w:rsid w:val="00E47A43"/>
    <w:rsid w:val="00E515C7"/>
    <w:rsid w:val="00E51636"/>
    <w:rsid w:val="00E54B79"/>
    <w:rsid w:val="00E550F8"/>
    <w:rsid w:val="00E55396"/>
    <w:rsid w:val="00E56914"/>
    <w:rsid w:val="00E5752E"/>
    <w:rsid w:val="00E57757"/>
    <w:rsid w:val="00E57A47"/>
    <w:rsid w:val="00E613D1"/>
    <w:rsid w:val="00E61677"/>
    <w:rsid w:val="00E6196B"/>
    <w:rsid w:val="00E61F95"/>
    <w:rsid w:val="00E62F4D"/>
    <w:rsid w:val="00E64D0F"/>
    <w:rsid w:val="00E6694E"/>
    <w:rsid w:val="00E67A80"/>
    <w:rsid w:val="00E703B6"/>
    <w:rsid w:val="00E707BB"/>
    <w:rsid w:val="00E70AAB"/>
    <w:rsid w:val="00E712FE"/>
    <w:rsid w:val="00E71714"/>
    <w:rsid w:val="00E73CD7"/>
    <w:rsid w:val="00E74172"/>
    <w:rsid w:val="00E75A3D"/>
    <w:rsid w:val="00E764B0"/>
    <w:rsid w:val="00E76DAE"/>
    <w:rsid w:val="00E77292"/>
    <w:rsid w:val="00E80797"/>
    <w:rsid w:val="00E81026"/>
    <w:rsid w:val="00E827FC"/>
    <w:rsid w:val="00E82DA0"/>
    <w:rsid w:val="00E85294"/>
    <w:rsid w:val="00E90EED"/>
    <w:rsid w:val="00E92C01"/>
    <w:rsid w:val="00E92FAC"/>
    <w:rsid w:val="00E93A61"/>
    <w:rsid w:val="00E93E16"/>
    <w:rsid w:val="00E94083"/>
    <w:rsid w:val="00E94BED"/>
    <w:rsid w:val="00E9565A"/>
    <w:rsid w:val="00E958B1"/>
    <w:rsid w:val="00E95DCD"/>
    <w:rsid w:val="00E963E6"/>
    <w:rsid w:val="00E96937"/>
    <w:rsid w:val="00E96DFC"/>
    <w:rsid w:val="00E96FEE"/>
    <w:rsid w:val="00E97B21"/>
    <w:rsid w:val="00EA0178"/>
    <w:rsid w:val="00EA04F3"/>
    <w:rsid w:val="00EA0F41"/>
    <w:rsid w:val="00EA160A"/>
    <w:rsid w:val="00EA1CB3"/>
    <w:rsid w:val="00EA2488"/>
    <w:rsid w:val="00EA3053"/>
    <w:rsid w:val="00EA33DF"/>
    <w:rsid w:val="00EA395D"/>
    <w:rsid w:val="00EA472D"/>
    <w:rsid w:val="00EA51B4"/>
    <w:rsid w:val="00EA58DC"/>
    <w:rsid w:val="00EA6391"/>
    <w:rsid w:val="00EA692F"/>
    <w:rsid w:val="00EA77AB"/>
    <w:rsid w:val="00EA77D7"/>
    <w:rsid w:val="00EB08C3"/>
    <w:rsid w:val="00EB104C"/>
    <w:rsid w:val="00EB1D06"/>
    <w:rsid w:val="00EB234B"/>
    <w:rsid w:val="00EB3181"/>
    <w:rsid w:val="00EB3BA2"/>
    <w:rsid w:val="00EB7737"/>
    <w:rsid w:val="00EB799D"/>
    <w:rsid w:val="00EC0329"/>
    <w:rsid w:val="00EC0B43"/>
    <w:rsid w:val="00EC3264"/>
    <w:rsid w:val="00EC40C1"/>
    <w:rsid w:val="00EC4DB8"/>
    <w:rsid w:val="00EC5BAC"/>
    <w:rsid w:val="00EC6D9B"/>
    <w:rsid w:val="00EC75FE"/>
    <w:rsid w:val="00ED0498"/>
    <w:rsid w:val="00ED07F4"/>
    <w:rsid w:val="00ED269C"/>
    <w:rsid w:val="00ED2865"/>
    <w:rsid w:val="00ED34BC"/>
    <w:rsid w:val="00ED36A0"/>
    <w:rsid w:val="00ED3E92"/>
    <w:rsid w:val="00ED79CD"/>
    <w:rsid w:val="00ED7B1B"/>
    <w:rsid w:val="00EE0D70"/>
    <w:rsid w:val="00EE0DBC"/>
    <w:rsid w:val="00EE0E78"/>
    <w:rsid w:val="00EE1B16"/>
    <w:rsid w:val="00EE52D5"/>
    <w:rsid w:val="00EE64B5"/>
    <w:rsid w:val="00EE66D7"/>
    <w:rsid w:val="00EE6A80"/>
    <w:rsid w:val="00EE6EBE"/>
    <w:rsid w:val="00EE73B8"/>
    <w:rsid w:val="00EE782D"/>
    <w:rsid w:val="00EE7AC8"/>
    <w:rsid w:val="00EE7FCF"/>
    <w:rsid w:val="00EF08BB"/>
    <w:rsid w:val="00EF21D8"/>
    <w:rsid w:val="00EF28D3"/>
    <w:rsid w:val="00EF3322"/>
    <w:rsid w:val="00EF38BB"/>
    <w:rsid w:val="00EF3D23"/>
    <w:rsid w:val="00EF57BA"/>
    <w:rsid w:val="00F01F6D"/>
    <w:rsid w:val="00F02098"/>
    <w:rsid w:val="00F0375C"/>
    <w:rsid w:val="00F039E7"/>
    <w:rsid w:val="00F0448E"/>
    <w:rsid w:val="00F047A5"/>
    <w:rsid w:val="00F04A12"/>
    <w:rsid w:val="00F10528"/>
    <w:rsid w:val="00F105FD"/>
    <w:rsid w:val="00F10EAC"/>
    <w:rsid w:val="00F119E3"/>
    <w:rsid w:val="00F12450"/>
    <w:rsid w:val="00F12461"/>
    <w:rsid w:val="00F16383"/>
    <w:rsid w:val="00F20A25"/>
    <w:rsid w:val="00F211BF"/>
    <w:rsid w:val="00F21FDD"/>
    <w:rsid w:val="00F2360C"/>
    <w:rsid w:val="00F24E97"/>
    <w:rsid w:val="00F2726C"/>
    <w:rsid w:val="00F30878"/>
    <w:rsid w:val="00F3164C"/>
    <w:rsid w:val="00F31EDF"/>
    <w:rsid w:val="00F33D99"/>
    <w:rsid w:val="00F34E2C"/>
    <w:rsid w:val="00F379EC"/>
    <w:rsid w:val="00F37E83"/>
    <w:rsid w:val="00F37FD2"/>
    <w:rsid w:val="00F401E7"/>
    <w:rsid w:val="00F4144D"/>
    <w:rsid w:val="00F42D5F"/>
    <w:rsid w:val="00F43BEB"/>
    <w:rsid w:val="00F44609"/>
    <w:rsid w:val="00F45E90"/>
    <w:rsid w:val="00F50394"/>
    <w:rsid w:val="00F5132E"/>
    <w:rsid w:val="00F51957"/>
    <w:rsid w:val="00F5409F"/>
    <w:rsid w:val="00F54CE3"/>
    <w:rsid w:val="00F5662D"/>
    <w:rsid w:val="00F56838"/>
    <w:rsid w:val="00F56B53"/>
    <w:rsid w:val="00F57D7E"/>
    <w:rsid w:val="00F608CF"/>
    <w:rsid w:val="00F61651"/>
    <w:rsid w:val="00F619CF"/>
    <w:rsid w:val="00F623D9"/>
    <w:rsid w:val="00F62BCD"/>
    <w:rsid w:val="00F64F87"/>
    <w:rsid w:val="00F65FFD"/>
    <w:rsid w:val="00F70037"/>
    <w:rsid w:val="00F702F8"/>
    <w:rsid w:val="00F71374"/>
    <w:rsid w:val="00F714DD"/>
    <w:rsid w:val="00F7174B"/>
    <w:rsid w:val="00F72482"/>
    <w:rsid w:val="00F73949"/>
    <w:rsid w:val="00F73FAE"/>
    <w:rsid w:val="00F7546C"/>
    <w:rsid w:val="00F763AE"/>
    <w:rsid w:val="00F765A8"/>
    <w:rsid w:val="00F76A1A"/>
    <w:rsid w:val="00F80FCE"/>
    <w:rsid w:val="00F82B3A"/>
    <w:rsid w:val="00F82E9D"/>
    <w:rsid w:val="00F832F4"/>
    <w:rsid w:val="00F85591"/>
    <w:rsid w:val="00F857AE"/>
    <w:rsid w:val="00F91958"/>
    <w:rsid w:val="00F934D9"/>
    <w:rsid w:val="00F93D31"/>
    <w:rsid w:val="00F94778"/>
    <w:rsid w:val="00F95C45"/>
    <w:rsid w:val="00F9682E"/>
    <w:rsid w:val="00F968A3"/>
    <w:rsid w:val="00F970B2"/>
    <w:rsid w:val="00F97200"/>
    <w:rsid w:val="00FA072C"/>
    <w:rsid w:val="00FA206D"/>
    <w:rsid w:val="00FA2BF3"/>
    <w:rsid w:val="00FA5178"/>
    <w:rsid w:val="00FA51E0"/>
    <w:rsid w:val="00FA6801"/>
    <w:rsid w:val="00FB21A7"/>
    <w:rsid w:val="00FB28B8"/>
    <w:rsid w:val="00FB2DFF"/>
    <w:rsid w:val="00FB2F10"/>
    <w:rsid w:val="00FB4516"/>
    <w:rsid w:val="00FB4C9B"/>
    <w:rsid w:val="00FB5D29"/>
    <w:rsid w:val="00FB765F"/>
    <w:rsid w:val="00FB7C1F"/>
    <w:rsid w:val="00FC12C5"/>
    <w:rsid w:val="00FC26EA"/>
    <w:rsid w:val="00FC328A"/>
    <w:rsid w:val="00FC44DD"/>
    <w:rsid w:val="00FC5A69"/>
    <w:rsid w:val="00FC76D4"/>
    <w:rsid w:val="00FD1CAC"/>
    <w:rsid w:val="00FD1F05"/>
    <w:rsid w:val="00FD2D4B"/>
    <w:rsid w:val="00FD3192"/>
    <w:rsid w:val="00FD3E6C"/>
    <w:rsid w:val="00FD4E82"/>
    <w:rsid w:val="00FD4EB2"/>
    <w:rsid w:val="00FD5093"/>
    <w:rsid w:val="00FD6AE7"/>
    <w:rsid w:val="00FD7152"/>
    <w:rsid w:val="00FD7312"/>
    <w:rsid w:val="00FD7B6A"/>
    <w:rsid w:val="00FE047D"/>
    <w:rsid w:val="00FE1841"/>
    <w:rsid w:val="00FE41FF"/>
    <w:rsid w:val="00FE44F9"/>
    <w:rsid w:val="00FE5ACA"/>
    <w:rsid w:val="00FE7466"/>
    <w:rsid w:val="00FE790A"/>
    <w:rsid w:val="00FF172A"/>
    <w:rsid w:val="00FF34B8"/>
    <w:rsid w:val="00FF3B27"/>
    <w:rsid w:val="00FF56F4"/>
    <w:rsid w:val="00FF6954"/>
    <w:rsid w:val="083E631A"/>
    <w:rsid w:val="0972418C"/>
    <w:rsid w:val="0C2272F9"/>
    <w:rsid w:val="0E4B437F"/>
    <w:rsid w:val="1F125588"/>
    <w:rsid w:val="252F3811"/>
    <w:rsid w:val="2AAE421C"/>
    <w:rsid w:val="3AE34459"/>
    <w:rsid w:val="3D2250D9"/>
    <w:rsid w:val="41BE3125"/>
    <w:rsid w:val="41D00C05"/>
    <w:rsid w:val="440875AB"/>
    <w:rsid w:val="4D185C09"/>
    <w:rsid w:val="4FD10381"/>
    <w:rsid w:val="506C6001"/>
    <w:rsid w:val="64B24842"/>
    <w:rsid w:val="66DC2BCD"/>
    <w:rsid w:val="6C793E03"/>
    <w:rsid w:val="6F422098"/>
    <w:rsid w:val="7841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550728"/>
  <w15:docId w15:val="{6B951B1B-9AD8-4161-AB6C-5E7587D7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3F41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line="360" w:lineRule="auto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tabs>
        <w:tab w:val="left" w:pos="576"/>
      </w:tabs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pPr>
      <w:keepNext/>
      <w:numPr>
        <w:ilvl w:val="2"/>
        <w:numId w:val="2"/>
      </w:numPr>
      <w:shd w:val="solid" w:color="FFFFFF" w:fill="FFFFFF"/>
      <w:tabs>
        <w:tab w:val="left" w:pos="720"/>
      </w:tabs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tabs>
        <w:tab w:val="left" w:pos="864"/>
      </w:tabs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tabs>
        <w:tab w:val="left" w:pos="1008"/>
      </w:tabs>
      <w:outlineLvl w:val="4"/>
    </w:pPr>
    <w:rPr>
      <w:b/>
      <w:bCs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tabs>
        <w:tab w:val="left" w:pos="1152"/>
      </w:tabs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tabs>
        <w:tab w:val="left" w:pos="1584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80"/>
      <w:u w:val="single"/>
    </w:rPr>
  </w:style>
  <w:style w:type="character" w:styleId="a6">
    <w:name w:val="annotation reference"/>
    <w:semiHidden/>
    <w:rPr>
      <w:sz w:val="21"/>
      <w:szCs w:val="21"/>
    </w:rPr>
  </w:style>
  <w:style w:type="character" w:styleId="a7">
    <w:name w:val="footnote reference"/>
    <w:semiHidden/>
    <w:rPr>
      <w:vertAlign w:val="superscript"/>
    </w:rPr>
  </w:style>
  <w:style w:type="character" w:customStyle="1" w:styleId="a8">
    <w:name w:val="副标题 字符"/>
    <w:link w:val="a9"/>
    <w:rPr>
      <w:rFonts w:ascii="Cambria" w:hAnsi="Cambria" w:cs="Times New Roman"/>
      <w:b/>
      <w:bCs/>
      <w:kern w:val="28"/>
      <w:sz w:val="32"/>
      <w:szCs w:val="32"/>
    </w:rPr>
  </w:style>
  <w:style w:type="paragraph" w:styleId="3">
    <w:name w:val="Body Text 3"/>
    <w:basedOn w:val="a"/>
    <w:pPr>
      <w:numPr>
        <w:numId w:val="1"/>
      </w:numPr>
      <w:tabs>
        <w:tab w:val="left" w:pos="720"/>
      </w:tabs>
      <w:spacing w:line="300" w:lineRule="auto"/>
    </w:pPr>
    <w:rPr>
      <w:rFonts w:ascii="TKTypeRegular" w:hAnsi="TKTypeRegular"/>
      <w:sz w:val="24"/>
      <w:lang w:val="en-GB" w:eastAsia="en-US"/>
    </w:rPr>
  </w:style>
  <w:style w:type="paragraph" w:styleId="aa">
    <w:name w:val="Body Text"/>
    <w:basedOn w:val="a"/>
    <w:pPr>
      <w:spacing w:line="300" w:lineRule="auto"/>
      <w:ind w:firstLine="547"/>
    </w:pPr>
    <w:rPr>
      <w:sz w:val="24"/>
      <w:szCs w:val="20"/>
    </w:rPr>
  </w:style>
  <w:style w:type="paragraph" w:styleId="TOC7">
    <w:name w:val="toc 7"/>
    <w:basedOn w:val="a"/>
    <w:next w:val="a"/>
    <w:semiHidden/>
    <w:pPr>
      <w:ind w:left="1440"/>
    </w:pPr>
  </w:style>
  <w:style w:type="paragraph" w:styleId="ab">
    <w:name w:val="caption"/>
    <w:basedOn w:val="a"/>
    <w:next w:val="a"/>
    <w:qFormat/>
    <w:pPr>
      <w:spacing w:before="120"/>
    </w:pPr>
    <w:rPr>
      <w:b/>
      <w:bCs/>
      <w:szCs w:val="20"/>
    </w:rPr>
  </w:style>
  <w:style w:type="paragraph" w:styleId="ac">
    <w:name w:val="annotation text"/>
    <w:basedOn w:val="a"/>
    <w:semiHidden/>
  </w:style>
  <w:style w:type="paragraph" w:styleId="TOC5">
    <w:name w:val="toc 5"/>
    <w:basedOn w:val="a"/>
    <w:next w:val="a"/>
    <w:semiHidden/>
    <w:pPr>
      <w:ind w:left="960"/>
    </w:pPr>
  </w:style>
  <w:style w:type="paragraph" w:styleId="TOC8">
    <w:name w:val="toc 8"/>
    <w:basedOn w:val="a"/>
    <w:next w:val="a"/>
    <w:semiHidden/>
    <w:pPr>
      <w:ind w:left="1680"/>
    </w:pPr>
  </w:style>
  <w:style w:type="paragraph" w:styleId="TOC3">
    <w:name w:val="toc 3"/>
    <w:basedOn w:val="a"/>
    <w:next w:val="a"/>
    <w:semiHidden/>
    <w:pPr>
      <w:ind w:left="480"/>
    </w:pPr>
  </w:style>
  <w:style w:type="paragraph" w:styleId="ad">
    <w:name w:val="Date"/>
    <w:basedOn w:val="a"/>
    <w:next w:val="a"/>
    <w:link w:val="ae"/>
    <w:uiPriority w:val="99"/>
  </w:style>
  <w:style w:type="paragraph" w:styleId="af">
    <w:name w:val="Balloon Text"/>
    <w:basedOn w:val="a"/>
    <w:semiHidden/>
    <w:rPr>
      <w:sz w:val="18"/>
      <w:szCs w:val="18"/>
    </w:rPr>
  </w:style>
  <w:style w:type="paragraph" w:styleId="af0">
    <w:name w:val="footer"/>
    <w:basedOn w:val="a"/>
    <w:pPr>
      <w:tabs>
        <w:tab w:val="center" w:pos="4320"/>
        <w:tab w:val="right" w:pos="8640"/>
      </w:tabs>
    </w:pPr>
  </w:style>
  <w:style w:type="paragraph" w:styleId="TOC4">
    <w:name w:val="toc 4"/>
    <w:basedOn w:val="a"/>
    <w:next w:val="a"/>
    <w:semiHidden/>
    <w:pPr>
      <w:ind w:left="720"/>
    </w:pPr>
  </w:style>
  <w:style w:type="paragraph" w:styleId="af1">
    <w:name w:val="header"/>
    <w:basedOn w:val="a"/>
    <w:link w:val="af2"/>
    <w:uiPriority w:val="99"/>
    <w:pPr>
      <w:tabs>
        <w:tab w:val="center" w:pos="4320"/>
        <w:tab w:val="right" w:pos="8640"/>
      </w:tabs>
    </w:pPr>
  </w:style>
  <w:style w:type="paragraph" w:styleId="TOC6">
    <w:name w:val="toc 6"/>
    <w:basedOn w:val="a"/>
    <w:next w:val="a"/>
    <w:semiHidden/>
    <w:pPr>
      <w:ind w:left="1200"/>
    </w:pPr>
  </w:style>
  <w:style w:type="paragraph" w:styleId="a9">
    <w:name w:val="Subtitle"/>
    <w:basedOn w:val="a"/>
    <w:next w:val="a"/>
    <w:link w:val="a8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TOC1">
    <w:name w:val="toc 1"/>
    <w:basedOn w:val="a"/>
    <w:next w:val="a"/>
    <w:semiHidden/>
    <w:pPr>
      <w:tabs>
        <w:tab w:val="left" w:pos="480"/>
        <w:tab w:val="right" w:leader="dot" w:pos="9000"/>
      </w:tabs>
      <w:ind w:rightChars="754" w:right="1508"/>
    </w:pPr>
  </w:style>
  <w:style w:type="paragraph" w:styleId="af3">
    <w:name w:val="footnote text"/>
    <w:basedOn w:val="a"/>
    <w:semiHidden/>
    <w:rPr>
      <w:szCs w:val="20"/>
    </w:rPr>
  </w:style>
  <w:style w:type="paragraph" w:customStyle="1" w:styleId="BodyText1">
    <w:name w:val="Body Text 1"/>
    <w:basedOn w:val="aa"/>
    <w:pPr>
      <w:spacing w:before="60" w:after="60" w:line="240" w:lineRule="auto"/>
      <w:ind w:left="851" w:firstLine="0"/>
    </w:pPr>
    <w:rPr>
      <w:rFonts w:eastAsia="Times New Roman"/>
      <w:sz w:val="22"/>
    </w:rPr>
  </w:style>
  <w:style w:type="paragraph" w:customStyle="1" w:styleId="TableSmHeadingRight">
    <w:name w:val="Table_Sm_Heading_Right"/>
    <w:basedOn w:val="a"/>
    <w:pPr>
      <w:keepNext/>
      <w:keepLines/>
      <w:spacing w:before="60" w:after="40"/>
      <w:jc w:val="right"/>
    </w:pPr>
    <w:rPr>
      <w:rFonts w:ascii="Futura Bk" w:hAnsi="Futura Bk"/>
      <w:b/>
      <w:sz w:val="16"/>
      <w:szCs w:val="20"/>
      <w:lang w:val="en-GB" w:eastAsia="en-US"/>
    </w:rPr>
  </w:style>
  <w:style w:type="paragraph" w:customStyle="1" w:styleId="Table1Input">
    <w:name w:val="Table1 Input"/>
    <w:basedOn w:val="Table1"/>
    <w:rPr>
      <w:color w:val="FF0000"/>
    </w:rPr>
  </w:style>
  <w:style w:type="paragraph" w:styleId="TOC2">
    <w:name w:val="toc 2"/>
    <w:basedOn w:val="a"/>
    <w:next w:val="a"/>
    <w:semiHidden/>
    <w:pPr>
      <w:ind w:left="240"/>
    </w:pPr>
  </w:style>
  <w:style w:type="paragraph" w:customStyle="1" w:styleId="ItalicizedText">
    <w:name w:val="Italicized Text"/>
    <w:basedOn w:val="a"/>
    <w:pPr>
      <w:keepLines/>
      <w:overflowPunct w:val="0"/>
      <w:autoSpaceDE w:val="0"/>
      <w:autoSpaceDN w:val="0"/>
      <w:adjustRightInd w:val="0"/>
      <w:spacing w:after="110"/>
      <w:ind w:left="567"/>
      <w:textAlignment w:val="baseline"/>
    </w:pPr>
    <w:rPr>
      <w:i/>
      <w:sz w:val="22"/>
      <w:szCs w:val="20"/>
      <w:lang w:eastAsia="fr-FR"/>
    </w:rPr>
  </w:style>
  <w:style w:type="paragraph" w:styleId="TOC9">
    <w:name w:val="toc 9"/>
    <w:basedOn w:val="a"/>
    <w:next w:val="a"/>
    <w:semiHidden/>
    <w:pPr>
      <w:ind w:left="1920"/>
    </w:pPr>
  </w:style>
  <w:style w:type="paragraph" w:styleId="af4">
    <w:name w:val="No Spacing"/>
    <w:uiPriority w:val="1"/>
    <w:qFormat/>
    <w:rPr>
      <w:rFonts w:ascii="Arial" w:hAnsi="Arial"/>
      <w:szCs w:val="24"/>
    </w:rPr>
  </w:style>
  <w:style w:type="paragraph" w:customStyle="1" w:styleId="Tableau">
    <w:name w:val="Tableau"/>
    <w:basedOn w:val="a"/>
    <w:pPr>
      <w:spacing w:before="60" w:after="60"/>
    </w:pPr>
    <w:rPr>
      <w:snapToGrid w:val="0"/>
      <w:szCs w:val="20"/>
      <w:lang w:val="fr-FR" w:eastAsia="fr-FR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20">
    <w:name w:val="Body Text 2"/>
    <w:basedOn w:val="a"/>
    <w:pPr>
      <w:spacing w:line="300" w:lineRule="auto"/>
    </w:pPr>
    <w:rPr>
      <w:color w:val="000000"/>
      <w:sz w:val="24"/>
    </w:rPr>
  </w:style>
  <w:style w:type="paragraph" w:customStyle="1" w:styleId="DefaultTableSpace">
    <w:name w:val="Default Table Space"/>
    <w:basedOn w:val="a"/>
    <w:pPr>
      <w:overflowPunct w:val="0"/>
      <w:autoSpaceDE w:val="0"/>
      <w:autoSpaceDN w:val="0"/>
      <w:adjustRightInd w:val="0"/>
      <w:spacing w:before="110" w:after="110"/>
      <w:textAlignment w:val="baseline"/>
    </w:pPr>
    <w:rPr>
      <w:i/>
      <w:sz w:val="22"/>
      <w:szCs w:val="20"/>
      <w:lang w:eastAsia="fr-FR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  <w:lang w:eastAsia="en-US"/>
    </w:rPr>
  </w:style>
  <w:style w:type="paragraph" w:styleId="af5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af6">
    <w:name w:val="Title"/>
    <w:basedOn w:val="a"/>
    <w:link w:val="af7"/>
    <w:qFormat/>
    <w:pPr>
      <w:spacing w:before="240" w:after="60"/>
      <w:jc w:val="center"/>
    </w:pPr>
    <w:rPr>
      <w:rFonts w:eastAsia="Times New Roman"/>
      <w:b/>
      <w:kern w:val="28"/>
      <w:sz w:val="32"/>
      <w:szCs w:val="20"/>
      <w:lang w:val="de-AT" w:eastAsia="de-DE"/>
    </w:rPr>
  </w:style>
  <w:style w:type="paragraph" w:customStyle="1" w:styleId="af8">
    <w:name w:val="缺省文本"/>
    <w:basedOn w:val="a"/>
    <w:pPr>
      <w:autoSpaceDE w:val="0"/>
      <w:autoSpaceDN w:val="0"/>
      <w:adjustRightInd w:val="0"/>
    </w:pPr>
    <w:rPr>
      <w:sz w:val="24"/>
      <w:szCs w:val="20"/>
    </w:rPr>
  </w:style>
  <w:style w:type="paragraph" w:customStyle="1" w:styleId="DefaultText">
    <w:name w:val="Default Text"/>
    <w:basedOn w:val="a"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fr-FR"/>
    </w:rPr>
  </w:style>
  <w:style w:type="paragraph" w:customStyle="1" w:styleId="ItalicizedTableText">
    <w:name w:val="Italicized Table Text"/>
    <w:basedOn w:val="a"/>
    <w:pPr>
      <w:overflowPunct w:val="0"/>
      <w:autoSpaceDE w:val="0"/>
      <w:autoSpaceDN w:val="0"/>
      <w:adjustRightInd w:val="0"/>
      <w:textAlignment w:val="baseline"/>
    </w:pPr>
    <w:rPr>
      <w:i/>
      <w:szCs w:val="20"/>
      <w:lang w:eastAsia="fr-FR"/>
    </w:rPr>
  </w:style>
  <w:style w:type="paragraph" w:customStyle="1" w:styleId="Table">
    <w:name w:val="Table"/>
    <w:basedOn w:val="a"/>
    <w:pPr>
      <w:spacing w:before="40" w:after="40"/>
    </w:pPr>
    <w:rPr>
      <w:rFonts w:ascii="Futura Bk" w:hAnsi="Futura Bk"/>
      <w:szCs w:val="20"/>
      <w:lang w:val="en-GB" w:eastAsia="en-US"/>
    </w:rPr>
  </w:style>
  <w:style w:type="paragraph" w:customStyle="1" w:styleId="NormalComment">
    <w:name w:val="Normal Comment"/>
    <w:basedOn w:val="a"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text">
    <w:name w:val="text"/>
    <w:basedOn w:val="a"/>
    <w:pPr>
      <w:spacing w:line="360" w:lineRule="auto"/>
    </w:pPr>
    <w:rPr>
      <w:sz w:val="18"/>
    </w:rPr>
  </w:style>
  <w:style w:type="paragraph" w:customStyle="1" w:styleId="Table1">
    <w:name w:val="Table1"/>
    <w:basedOn w:val="a"/>
    <w:pPr>
      <w:overflowPunct w:val="0"/>
      <w:autoSpaceDE w:val="0"/>
      <w:autoSpaceDN w:val="0"/>
      <w:adjustRightInd w:val="0"/>
      <w:textAlignment w:val="baseline"/>
    </w:pPr>
    <w:rPr>
      <w:b/>
      <w:i/>
      <w:color w:val="000000"/>
      <w:szCs w:val="20"/>
    </w:rPr>
  </w:style>
  <w:style w:type="paragraph" w:customStyle="1" w:styleId="Informal1">
    <w:name w:val="Informal1"/>
    <w:pPr>
      <w:spacing w:before="60" w:after="60"/>
    </w:pPr>
    <w:rPr>
      <w:lang w:eastAsia="en-US"/>
    </w:rPr>
  </w:style>
  <w:style w:type="paragraph" w:styleId="af9">
    <w:name w:val="List Paragraph"/>
    <w:basedOn w:val="a"/>
    <w:uiPriority w:val="34"/>
    <w:qFormat/>
    <w:pPr>
      <w:ind w:firstLineChars="200" w:firstLine="420"/>
    </w:pPr>
    <w:rPr>
      <w:rFonts w:ascii="宋体" w:hAnsi="宋体" w:cs="宋体"/>
      <w:sz w:val="24"/>
    </w:rPr>
  </w:style>
  <w:style w:type="table" w:styleId="afa">
    <w:name w:val="Table Grid"/>
    <w:basedOn w:val="a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页眉 字符"/>
    <w:link w:val="af1"/>
    <w:uiPriority w:val="99"/>
    <w:locked/>
    <w:rsid w:val="00385E0E"/>
    <w:rPr>
      <w:rFonts w:ascii="Arial" w:hAnsi="Arial"/>
      <w:szCs w:val="24"/>
    </w:rPr>
  </w:style>
  <w:style w:type="character" w:customStyle="1" w:styleId="ae">
    <w:name w:val="日期 字符"/>
    <w:link w:val="ad"/>
    <w:uiPriority w:val="99"/>
    <w:rsid w:val="00C53F41"/>
    <w:rPr>
      <w:rFonts w:ascii="Arial" w:hAnsi="Arial"/>
      <w:szCs w:val="24"/>
    </w:rPr>
  </w:style>
  <w:style w:type="paragraph" w:customStyle="1" w:styleId="10">
    <w:name w:val="列出段落1"/>
    <w:basedOn w:val="a"/>
    <w:uiPriority w:val="99"/>
    <w:qFormat/>
    <w:rsid w:val="00C53F41"/>
    <w:pPr>
      <w:ind w:firstLineChars="200" w:firstLine="420"/>
    </w:pPr>
  </w:style>
  <w:style w:type="paragraph" w:customStyle="1" w:styleId="21">
    <w:name w:val="列出段落2"/>
    <w:basedOn w:val="a"/>
    <w:uiPriority w:val="99"/>
    <w:qFormat/>
    <w:rsid w:val="00C53F41"/>
    <w:pPr>
      <w:ind w:firstLineChars="200" w:firstLine="420"/>
    </w:pPr>
  </w:style>
  <w:style w:type="character" w:customStyle="1" w:styleId="af7">
    <w:name w:val="标题 字符"/>
    <w:basedOn w:val="a0"/>
    <w:link w:val="af6"/>
    <w:locked/>
    <w:rsid w:val="00BA2A3D"/>
    <w:rPr>
      <w:rFonts w:eastAsia="Times New Roman"/>
      <w:b/>
      <w:kern w:val="28"/>
      <w:sz w:val="32"/>
      <w:lang w:val="de-AT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3CC65B-5C00-48E0-9175-61134AB7C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74D6EF-8A68-43C2-B451-11397AA88D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987F73-1D52-47D3-B706-DCEDBE23B7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13D124-05AB-4721-9BFE-6E9777DC9C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业务蓝图-分模块描述</Template>
  <TotalTime>285</TotalTime>
  <Pages>2</Pages>
  <Words>70</Words>
  <Characters>404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Haier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项目阶段性报告</dc:title>
  <dc:creator>PMO</dc:creator>
  <cp:lastModifiedBy>巩先生</cp:lastModifiedBy>
  <cp:revision>68</cp:revision>
  <cp:lastPrinted>2013-01-28T07:54:00Z</cp:lastPrinted>
  <dcterms:created xsi:type="dcterms:W3CDTF">2019-07-24T06:03:00Z</dcterms:created>
  <dcterms:modified xsi:type="dcterms:W3CDTF">2020-10-22T07:48:00Z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  <property fmtid="{D5CDD505-2E9C-101B-9397-08002B2CF9AE}" pid="3" name="ContentTypeId">
    <vt:lpwstr>0x0101002809A3BAB3CCF84EA6D860F0D4A28CC9</vt:lpwstr>
  </property>
</Properties>
</file>