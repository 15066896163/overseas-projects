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F41" w:rsidRPr="00430310" w:rsidRDefault="00C53F41" w:rsidP="00C53F41">
      <w:pPr>
        <w:rPr>
          <w:rFonts w:asciiTheme="minorEastAsia" w:eastAsiaTheme="minorEastAsia" w:hAnsiTheme="minorEastAsia"/>
          <w:b/>
          <w:sz w:val="24"/>
          <w:szCs w:val="24"/>
        </w:rPr>
      </w:pPr>
      <w:r w:rsidRPr="00430310">
        <w:rPr>
          <w:rFonts w:asciiTheme="minorEastAsia" w:eastAsiaTheme="minorEastAsia" w:hAnsiTheme="minorEastAsia" w:hint="eastAsia"/>
          <w:b/>
          <w:sz w:val="24"/>
          <w:szCs w:val="24"/>
        </w:rPr>
        <w:t>编号：【</w:t>
      </w:r>
      <w:r w:rsidR="00DB7277" w:rsidRPr="00430310">
        <w:rPr>
          <w:rFonts w:asciiTheme="minorEastAsia" w:eastAsiaTheme="minorEastAsia" w:hAnsiTheme="minorEastAsia" w:hint="eastAsia"/>
          <w:b/>
          <w:sz w:val="24"/>
          <w:szCs w:val="24"/>
        </w:rPr>
        <w:t>ALM</w:t>
      </w:r>
      <w:r w:rsidR="00523967" w:rsidRPr="00430310">
        <w:rPr>
          <w:rFonts w:asciiTheme="minorEastAsia" w:eastAsiaTheme="minorEastAsia" w:hAnsiTheme="minorEastAsia" w:hint="eastAsia"/>
          <w:b/>
          <w:sz w:val="24"/>
          <w:szCs w:val="24"/>
        </w:rPr>
        <w:t>需求编号</w:t>
      </w:r>
      <w:r w:rsidRPr="00430310">
        <w:rPr>
          <w:rFonts w:asciiTheme="minorEastAsia" w:eastAsiaTheme="minorEastAsia" w:hAnsiTheme="minorEastAsia" w:hint="eastAsia"/>
          <w:b/>
          <w:sz w:val="24"/>
          <w:szCs w:val="24"/>
        </w:rPr>
        <w:t>】</w:t>
      </w:r>
    </w:p>
    <w:p w:rsidR="00C53F41" w:rsidRPr="00430310" w:rsidRDefault="00310426" w:rsidP="00C53F41">
      <w:pPr>
        <w:rPr>
          <w:rFonts w:asciiTheme="minorEastAsia" w:eastAsiaTheme="minorEastAsia" w:hAnsiTheme="minorEastAsia"/>
          <w:b/>
          <w:sz w:val="24"/>
          <w:szCs w:val="24"/>
        </w:rPr>
      </w:pPr>
      <w:r w:rsidRPr="00430310">
        <w:rPr>
          <w:rFonts w:asciiTheme="minorEastAsia" w:eastAsiaTheme="minorEastAsia" w:hAnsiTheme="minorEastAsia" w:hint="eastAsia"/>
          <w:b/>
          <w:sz w:val="24"/>
          <w:szCs w:val="24"/>
        </w:rPr>
        <w:t>用户</w:t>
      </w:r>
      <w:r w:rsidR="00C53F41" w:rsidRPr="00430310">
        <w:rPr>
          <w:rFonts w:asciiTheme="minorEastAsia" w:eastAsiaTheme="minorEastAsia" w:hAnsiTheme="minorEastAsia" w:hint="eastAsia"/>
          <w:b/>
          <w:sz w:val="24"/>
          <w:szCs w:val="24"/>
        </w:rPr>
        <w:t>：【</w:t>
      </w:r>
      <w:r w:rsidR="00DB7277" w:rsidRPr="00430310">
        <w:rPr>
          <w:rFonts w:asciiTheme="minorEastAsia" w:eastAsiaTheme="minorEastAsia" w:hAnsiTheme="minorEastAsia" w:hint="eastAsia"/>
          <w:b/>
          <w:sz w:val="24"/>
          <w:szCs w:val="24"/>
        </w:rPr>
        <w:t>业务提报部门</w:t>
      </w:r>
      <w:r w:rsidR="00C53F41" w:rsidRPr="00430310">
        <w:rPr>
          <w:rFonts w:asciiTheme="minorEastAsia" w:eastAsiaTheme="minorEastAsia" w:hAnsiTheme="minorEastAsia" w:hint="eastAsia"/>
          <w:b/>
          <w:sz w:val="24"/>
          <w:szCs w:val="24"/>
        </w:rPr>
        <w:t>】</w:t>
      </w:r>
    </w:p>
    <w:p w:rsidR="00C53F41" w:rsidRPr="00430310" w:rsidRDefault="00C53F41" w:rsidP="00BD6D30">
      <w:pPr>
        <w:pStyle w:val="1"/>
        <w:tabs>
          <w:tab w:val="clear" w:pos="2275"/>
          <w:tab w:val="num" w:pos="432"/>
        </w:tabs>
        <w:ind w:left="432"/>
      </w:pPr>
      <w:r w:rsidRPr="00430310">
        <w:rPr>
          <w:rFonts w:hint="eastAsia"/>
        </w:rPr>
        <w:t>需求</w:t>
      </w:r>
      <w:r w:rsidR="00423B60" w:rsidRPr="00430310">
        <w:rPr>
          <w:rFonts w:hint="eastAsia"/>
        </w:rPr>
        <w:t>概述</w:t>
      </w:r>
    </w:p>
    <w:p w:rsidR="00445F29" w:rsidRDefault="00445F29" w:rsidP="00445F29">
      <w:pPr>
        <w:ind w:firstLineChars="200" w:firstLine="420"/>
        <w:jc w:val="left"/>
        <w:rPr>
          <w:lang w:val="en-GB"/>
        </w:rPr>
      </w:pPr>
      <w:r>
        <w:rPr>
          <w:rFonts w:hint="eastAsia"/>
          <w:lang w:val="en-GB"/>
        </w:rPr>
        <w:t>目前调度单审核完毕后，需要商务中心的人手动去</w:t>
      </w:r>
      <w:r>
        <w:rPr>
          <w:rFonts w:hint="eastAsia"/>
          <w:lang w:val="en-GB"/>
        </w:rPr>
        <w:t>S</w:t>
      </w:r>
      <w:r>
        <w:rPr>
          <w:lang w:val="en-GB"/>
        </w:rPr>
        <w:t>AP</w:t>
      </w:r>
      <w:r>
        <w:rPr>
          <w:rFonts w:hint="eastAsia"/>
          <w:lang w:val="en-GB"/>
        </w:rPr>
        <w:t>手动修改调度信息，费时费力且出错几率极大。光</w:t>
      </w:r>
      <w:r>
        <w:rPr>
          <w:rFonts w:hint="eastAsia"/>
          <w:lang w:val="en-GB"/>
        </w:rPr>
        <w:t>19</w:t>
      </w:r>
      <w:r>
        <w:rPr>
          <w:rFonts w:hint="eastAsia"/>
          <w:lang w:val="en-GB"/>
        </w:rPr>
        <w:t>年的调拨信息就有</w:t>
      </w:r>
      <w:r>
        <w:rPr>
          <w:rFonts w:hint="eastAsia"/>
          <w:lang w:val="en-GB"/>
        </w:rPr>
        <w:t>81786</w:t>
      </w:r>
      <w:r>
        <w:rPr>
          <w:rFonts w:hint="eastAsia"/>
          <w:lang w:val="en-GB"/>
        </w:rPr>
        <w:t>条。</w:t>
      </w:r>
    </w:p>
    <w:p w:rsidR="00445F29" w:rsidRPr="00430310" w:rsidRDefault="00445F29" w:rsidP="00445F29">
      <w:pPr>
        <w:ind w:firstLineChars="200" w:firstLine="420"/>
        <w:jc w:val="left"/>
        <w:rPr>
          <w:rFonts w:asciiTheme="minorEastAsia" w:eastAsiaTheme="minorEastAsia" w:hAnsiTheme="minorEastAsia" w:hint="eastAsia"/>
          <w:i/>
        </w:rPr>
      </w:pPr>
      <w:r>
        <w:rPr>
          <w:rFonts w:hint="eastAsia"/>
          <w:lang w:val="en-GB"/>
        </w:rPr>
        <w:t>希望能打通</w:t>
      </w:r>
      <w:r>
        <w:rPr>
          <w:rFonts w:hint="eastAsia"/>
          <w:lang w:val="en-GB"/>
        </w:rPr>
        <w:t>S</w:t>
      </w:r>
      <w:r>
        <w:rPr>
          <w:lang w:val="en-GB"/>
        </w:rPr>
        <w:t>AP</w:t>
      </w:r>
      <w:r>
        <w:rPr>
          <w:rFonts w:hint="eastAsia"/>
          <w:lang w:val="en-GB"/>
        </w:rPr>
        <w:t>的节点，审核通过后自动同步</w:t>
      </w:r>
      <w:r>
        <w:rPr>
          <w:rFonts w:hint="eastAsia"/>
          <w:lang w:val="en-GB"/>
        </w:rPr>
        <w:t>S</w:t>
      </w:r>
      <w:r>
        <w:rPr>
          <w:lang w:val="en-GB"/>
        </w:rPr>
        <w:t>AP</w:t>
      </w:r>
      <w:r>
        <w:rPr>
          <w:rFonts w:hint="eastAsia"/>
          <w:lang w:val="en-GB"/>
        </w:rPr>
        <w:t>的信息，不需要再手工修改。</w:t>
      </w:r>
    </w:p>
    <w:p w:rsidR="007F7090" w:rsidRPr="00430310" w:rsidRDefault="00C53F41" w:rsidP="004D1A51">
      <w:pPr>
        <w:ind w:firstLineChars="200" w:firstLine="420"/>
        <w:jc w:val="left"/>
        <w:rPr>
          <w:rFonts w:asciiTheme="minorEastAsia" w:eastAsiaTheme="minorEastAsia" w:hAnsiTheme="minorEastAsia"/>
          <w:i/>
        </w:rPr>
      </w:pPr>
      <w:r w:rsidRPr="00430310">
        <w:rPr>
          <w:rFonts w:asciiTheme="minorEastAsia" w:eastAsiaTheme="minorEastAsia" w:hAnsiTheme="minorEastAsia" w:hint="eastAsia"/>
          <w:i/>
        </w:rPr>
        <w:t xml:space="preserve">。 </w:t>
      </w:r>
    </w:p>
    <w:p w:rsidR="00B80B0E" w:rsidRPr="00430310" w:rsidRDefault="007F7090" w:rsidP="00B80B0E">
      <w:pPr>
        <w:pStyle w:val="1"/>
        <w:tabs>
          <w:tab w:val="clear" w:pos="2275"/>
          <w:tab w:val="num" w:pos="432"/>
        </w:tabs>
        <w:ind w:left="432"/>
        <w:rPr>
          <w:rFonts w:asciiTheme="minorEastAsia" w:eastAsiaTheme="minorEastAsia" w:hAnsiTheme="minorEastAsia"/>
        </w:rPr>
      </w:pPr>
      <w:r w:rsidRPr="00430310">
        <w:rPr>
          <w:rFonts w:hint="eastAsia"/>
        </w:rPr>
        <w:t>需求验收标准</w:t>
      </w:r>
      <w:r w:rsidR="00C53F41" w:rsidRPr="00430310">
        <w:rPr>
          <w:rFonts w:asciiTheme="minorEastAsia" w:eastAsiaTheme="minorEastAsia" w:hAnsiTheme="minorEastAsia" w:hint="eastAsia"/>
        </w:rPr>
        <w:t xml:space="preserve">  </w:t>
      </w:r>
    </w:p>
    <w:p w:rsidR="00E56914" w:rsidRDefault="00E56914" w:rsidP="00E56914">
      <w:pPr>
        <w:ind w:firstLineChars="200" w:firstLine="42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业务提的需求只要有实现方案的全部实现。</w:t>
      </w:r>
    </w:p>
    <w:p w:rsidR="00E56914" w:rsidRDefault="00E56914" w:rsidP="00E56914">
      <w:pPr>
        <w:ind w:firstLineChars="200" w:firstLine="42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U</w:t>
      </w:r>
      <w:r>
        <w:rPr>
          <w:rFonts w:asciiTheme="minorEastAsia" w:eastAsiaTheme="minorEastAsia" w:hAnsiTheme="minorEastAsia"/>
        </w:rPr>
        <w:t>AT</w:t>
      </w:r>
      <w:r>
        <w:rPr>
          <w:rFonts w:asciiTheme="minorEastAsia" w:eastAsiaTheme="minorEastAsia" w:hAnsiTheme="minorEastAsia" w:hint="eastAsia"/>
        </w:rPr>
        <w:t>测试通过。</w:t>
      </w:r>
    </w:p>
    <w:p w:rsidR="00E56914" w:rsidRPr="00E56914" w:rsidRDefault="00E56914" w:rsidP="00E56914">
      <w:pPr>
        <w:ind w:firstLineChars="200" w:firstLine="420"/>
        <w:jc w:val="left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试运行1个月通过。</w:t>
      </w:r>
    </w:p>
    <w:p w:rsidR="009B41BA" w:rsidRPr="00430310" w:rsidRDefault="005921B5" w:rsidP="004D1A51">
      <w:pPr>
        <w:ind w:firstLineChars="200" w:firstLine="420"/>
        <w:jc w:val="left"/>
        <w:rPr>
          <w:rFonts w:asciiTheme="minorEastAsia" w:eastAsiaTheme="minorEastAsia" w:hAnsiTheme="minorEastAsia"/>
          <w:i/>
        </w:rPr>
      </w:pPr>
      <w:r w:rsidRPr="00430310">
        <w:rPr>
          <w:rFonts w:asciiTheme="minorEastAsia" w:eastAsiaTheme="minorEastAsia" w:hAnsiTheme="minorEastAsia" w:hint="eastAsia"/>
          <w:i/>
        </w:rPr>
        <w:t>。</w:t>
      </w:r>
    </w:p>
    <w:p w:rsidR="00BA2A3D" w:rsidRPr="00430310" w:rsidRDefault="00BA2A3D" w:rsidP="007F7090">
      <w:pPr>
        <w:pStyle w:val="1"/>
        <w:tabs>
          <w:tab w:val="clear" w:pos="2275"/>
          <w:tab w:val="num" w:pos="432"/>
        </w:tabs>
        <w:ind w:left="432"/>
      </w:pPr>
      <w:r w:rsidRPr="00430310">
        <w:rPr>
          <w:rFonts w:hint="eastAsia"/>
        </w:rPr>
        <w:t>功能清单</w:t>
      </w:r>
    </w:p>
    <w:p w:rsidR="00423B60" w:rsidRPr="00430310" w:rsidRDefault="00423B60" w:rsidP="00423B60">
      <w:pPr>
        <w:pStyle w:val="2"/>
      </w:pPr>
      <w:r w:rsidRPr="00430310">
        <w:rPr>
          <w:rFonts w:hint="eastAsia"/>
        </w:rPr>
        <w:t>整体业务流程</w:t>
      </w:r>
    </w:p>
    <w:p w:rsidR="007A562A" w:rsidRDefault="007A562A" w:rsidP="007A562A">
      <w:pPr>
        <w:pStyle w:val="af9"/>
        <w:numPr>
          <w:ilvl w:val="0"/>
          <w:numId w:val="26"/>
        </w:numPr>
        <w:ind w:firstLine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大条件：</w:t>
      </w:r>
      <w:r w:rsidR="003E09DF">
        <w:rPr>
          <w:rFonts w:asciiTheme="minorEastAsia" w:eastAsiaTheme="minorEastAsia" w:hAnsiTheme="minorEastAsia" w:hint="eastAsia"/>
        </w:rPr>
        <w:t>大类：</w:t>
      </w:r>
      <w:r w:rsidR="003E09DF" w:rsidRPr="003E09DF">
        <w:rPr>
          <w:rFonts w:asciiTheme="minorEastAsia" w:eastAsiaTheme="minorEastAsia" w:hAnsiTheme="minorEastAsia" w:hint="eastAsia"/>
        </w:rPr>
        <w:t>调整出运期</w:t>
      </w:r>
      <w:r w:rsidR="003E09DF">
        <w:rPr>
          <w:rFonts w:asciiTheme="minorEastAsia" w:eastAsiaTheme="minorEastAsia" w:hAnsiTheme="minorEastAsia" w:hint="eastAsia"/>
        </w:rPr>
        <w:t>-</w:t>
      </w:r>
      <w:r>
        <w:rPr>
          <w:rFonts w:asciiTheme="minorEastAsia" w:eastAsiaTheme="minorEastAsia" w:hAnsiTheme="minorEastAsia" w:hint="eastAsia"/>
        </w:rPr>
        <w:t>必须是结关前</w:t>
      </w:r>
    </w:p>
    <w:p w:rsidR="00423B60" w:rsidRPr="007A562A" w:rsidRDefault="007D492C" w:rsidP="007A562A">
      <w:pPr>
        <w:pStyle w:val="af9"/>
        <w:numPr>
          <w:ilvl w:val="0"/>
          <w:numId w:val="26"/>
        </w:numPr>
        <w:ind w:firstLineChars="0"/>
        <w:jc w:val="left"/>
        <w:rPr>
          <w:rFonts w:asciiTheme="minorEastAsia" w:eastAsiaTheme="minorEastAsia" w:hAnsiTheme="minorEastAsia"/>
        </w:rPr>
      </w:pPr>
      <w:r w:rsidRPr="007A562A">
        <w:rPr>
          <w:rFonts w:asciiTheme="minorEastAsia" w:eastAsiaTheme="minorEastAsia" w:hAnsiTheme="minorEastAsia" w:hint="eastAsia"/>
        </w:rPr>
        <w:t>修改小类是：</w:t>
      </w:r>
      <w:r w:rsidRPr="007A562A">
        <w:rPr>
          <w:rFonts w:asciiTheme="minorEastAsia" w:eastAsiaTheme="minorEastAsia" w:hAnsiTheme="minorEastAsia" w:hint="eastAsia"/>
        </w:rPr>
        <w:t>调T-FOB物流原因</w:t>
      </w:r>
      <w:r w:rsidRPr="007A562A">
        <w:rPr>
          <w:rFonts w:asciiTheme="minorEastAsia" w:eastAsiaTheme="minorEastAsia" w:hAnsiTheme="minorEastAsia" w:hint="eastAsia"/>
        </w:rPr>
        <w:t>的，必须校验校验成交类型未F</w:t>
      </w:r>
      <w:r w:rsidRPr="007A562A">
        <w:rPr>
          <w:rFonts w:asciiTheme="minorEastAsia" w:eastAsiaTheme="minorEastAsia" w:hAnsiTheme="minorEastAsia"/>
        </w:rPr>
        <w:t>OB</w:t>
      </w:r>
    </w:p>
    <w:p w:rsidR="007A562A" w:rsidRDefault="003E09DF" w:rsidP="007A562A">
      <w:pPr>
        <w:pStyle w:val="af9"/>
        <w:numPr>
          <w:ilvl w:val="0"/>
          <w:numId w:val="26"/>
        </w:numPr>
        <w:ind w:firstLineChars="0"/>
        <w:jc w:val="left"/>
        <w:rPr>
          <w:rFonts w:asciiTheme="minorEastAsia" w:eastAsiaTheme="minorEastAsia" w:hAnsiTheme="minorEastAsia"/>
        </w:rPr>
      </w:pPr>
      <w:r w:rsidRPr="003E09DF">
        <w:rPr>
          <w:rFonts w:asciiTheme="minorEastAsia" w:eastAsiaTheme="minorEastAsia" w:hAnsiTheme="minorEastAsia" w:hint="eastAsia"/>
        </w:rPr>
        <w:t>调T-工厂原因推迟</w:t>
      </w:r>
      <w:r>
        <w:rPr>
          <w:rFonts w:asciiTheme="minorEastAsia" w:eastAsiaTheme="minorEastAsia" w:hAnsiTheme="minorEastAsia" w:hint="eastAsia"/>
        </w:rPr>
        <w:t xml:space="preserve">，增加审核节点 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市场小薇主</w:t>
      </w:r>
    </w:p>
    <w:p w:rsidR="00F0375C" w:rsidRDefault="00B74832" w:rsidP="007A562A">
      <w:pPr>
        <w:pStyle w:val="af9"/>
        <w:numPr>
          <w:ilvl w:val="0"/>
          <w:numId w:val="26"/>
        </w:numPr>
        <w:ind w:firstLineChars="0"/>
        <w:jc w:val="left"/>
        <w:rPr>
          <w:rFonts w:asciiTheme="minorEastAsia" w:eastAsiaTheme="minorEastAsia" w:hAnsiTheme="minorEastAsia"/>
        </w:rPr>
      </w:pPr>
      <w:r w:rsidRPr="00B74832">
        <w:rPr>
          <w:rFonts w:asciiTheme="minorEastAsia" w:eastAsiaTheme="minorEastAsia" w:hAnsiTheme="minorEastAsia" w:hint="eastAsia"/>
        </w:rPr>
        <w:t>更改-订单执行经理</w:t>
      </w:r>
      <w:r>
        <w:rPr>
          <w:rFonts w:asciiTheme="minorEastAsia" w:eastAsiaTheme="minorEastAsia" w:hAnsiTheme="minorEastAsia" w:hint="eastAsia"/>
        </w:rPr>
        <w:t>，优先级2</w:t>
      </w:r>
    </w:p>
    <w:p w:rsidR="00FD1CAC" w:rsidRDefault="00CA20F8" w:rsidP="00E56914">
      <w:pPr>
        <w:pStyle w:val="af9"/>
        <w:numPr>
          <w:ilvl w:val="0"/>
          <w:numId w:val="26"/>
        </w:numPr>
        <w:ind w:firstLine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增加同时调整出运期和到货期功能</w:t>
      </w:r>
    </w:p>
    <w:p w:rsidR="002107D5" w:rsidRPr="00E56914" w:rsidRDefault="002107D5" w:rsidP="00E56914">
      <w:pPr>
        <w:pStyle w:val="af9"/>
        <w:numPr>
          <w:ilvl w:val="0"/>
          <w:numId w:val="26"/>
        </w:numPr>
        <w:ind w:firstLineChars="0"/>
        <w:jc w:val="left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调度单确认环节的订单，不再需要商务确认。最后一个节点审核完毕后直接传S</w:t>
      </w:r>
      <w:r>
        <w:rPr>
          <w:rFonts w:asciiTheme="minorEastAsia" w:eastAsiaTheme="minorEastAsia" w:hAnsiTheme="minorEastAsia"/>
        </w:rPr>
        <w:t>AP</w:t>
      </w:r>
    </w:p>
    <w:p w:rsidR="00423B60" w:rsidRPr="00430310" w:rsidRDefault="00571CD7" w:rsidP="00423B60">
      <w:pPr>
        <w:pStyle w:val="2"/>
      </w:pPr>
      <w:r w:rsidRPr="00430310">
        <w:rPr>
          <w:rFonts w:hint="eastAsia"/>
        </w:rPr>
        <w:t>应用</w:t>
      </w:r>
      <w:r w:rsidR="001C24CE" w:rsidRPr="00430310">
        <w:rPr>
          <w:rFonts w:hint="eastAsia"/>
        </w:rPr>
        <w:t>功能</w:t>
      </w:r>
      <w:r w:rsidR="00423B60" w:rsidRPr="00430310">
        <w:rPr>
          <w:rFonts w:hint="eastAsia"/>
        </w:rPr>
        <w:t>清单</w:t>
      </w:r>
    </w:p>
    <w:tbl>
      <w:tblPr>
        <w:tblW w:w="10627" w:type="dxa"/>
        <w:tblInd w:w="113" w:type="dxa"/>
        <w:tblLook w:val="04A0" w:firstRow="1" w:lastRow="0" w:firstColumn="1" w:lastColumn="0" w:noHBand="0" w:noVBand="1"/>
      </w:tblPr>
      <w:tblGrid>
        <w:gridCol w:w="460"/>
        <w:gridCol w:w="1030"/>
        <w:gridCol w:w="1057"/>
        <w:gridCol w:w="2693"/>
        <w:gridCol w:w="5387"/>
      </w:tblGrid>
      <w:tr w:rsidR="006C293F" w:rsidRPr="006C293F" w:rsidTr="006C293F">
        <w:trPr>
          <w:trHeight w:val="345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修改大类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修改小类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实现方案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具体操作方法</w:t>
            </w:r>
          </w:p>
        </w:tc>
      </w:tr>
      <w:tr w:rsidR="006C293F" w:rsidRPr="006C293F" w:rsidTr="006C293F">
        <w:trPr>
          <w:trHeight w:val="21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</w:rPr>
              <w:t>订单修改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</w:rPr>
              <w:t>更改SAP其他信息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PSI确认20状态接口是否能更改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293F" w:rsidRPr="006C293F" w:rsidRDefault="006C293F" w:rsidP="006C293F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1.退10，需要先确认hrois， 再进sap修改。</w:t>
            </w:r>
          </w:p>
        </w:tc>
      </w:tr>
      <w:tr w:rsidR="006C293F" w:rsidRPr="006C293F" w:rsidTr="006C293F">
        <w:trPr>
          <w:trHeight w:val="12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</w:rPr>
              <w:t>订单修改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</w:rPr>
              <w:t>更改-产品经理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hrois更改信息向SAP，SAP更新为正确的人名，与HROIS一致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293F" w:rsidRPr="006C293F" w:rsidRDefault="006C293F" w:rsidP="006C293F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sap----</w:t>
            </w:r>
            <w:r w:rsidRPr="006C293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放大镜</w:t>
            </w:r>
            <w:r w:rsidRPr="006C293F">
              <w:rPr>
                <w:rFonts w:ascii="Arial" w:eastAsia="微软雅黑" w:hAnsi="Arial" w:cs="Arial"/>
                <w:color w:val="000000"/>
                <w:kern w:val="0"/>
                <w:sz w:val="20"/>
                <w:szCs w:val="20"/>
              </w:rPr>
              <w:t>---partner----</w:t>
            </w:r>
            <w:r w:rsidRPr="006C293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找到产品经理</w:t>
            </w:r>
            <w:r w:rsidRPr="006C293F">
              <w:rPr>
                <w:rFonts w:ascii="Arial" w:eastAsia="微软雅黑" w:hAnsi="Arial" w:cs="Arial"/>
                <w:color w:val="000000"/>
                <w:kern w:val="0"/>
                <w:sz w:val="20"/>
                <w:szCs w:val="20"/>
              </w:rPr>
              <w:t>--</w:t>
            </w:r>
            <w:r w:rsidRPr="006C293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输入</w:t>
            </w:r>
            <w:r w:rsidRPr="006C293F">
              <w:rPr>
                <w:rFonts w:ascii="Arial" w:eastAsia="微软雅黑" w:hAnsi="Arial" w:cs="Arial"/>
                <w:color w:val="000000"/>
                <w:kern w:val="0"/>
                <w:sz w:val="20"/>
                <w:szCs w:val="20"/>
              </w:rPr>
              <w:t>5+</w:t>
            </w:r>
            <w:r w:rsidRPr="006C293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工号。</w:t>
            </w:r>
          </w:p>
        </w:tc>
      </w:tr>
      <w:tr w:rsidR="006C293F" w:rsidRPr="006C293F" w:rsidTr="006C293F">
        <w:trPr>
          <w:trHeight w:val="915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color w:val="BFBFBF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color w:val="BFBFBF"/>
                <w:kern w:val="0"/>
                <w:sz w:val="20"/>
                <w:szCs w:val="20"/>
              </w:rPr>
              <w:t>订单修改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color w:val="BFBFBF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color w:val="BFBFBF"/>
                <w:kern w:val="0"/>
                <w:sz w:val="20"/>
                <w:szCs w:val="20"/>
              </w:rPr>
              <w:t>更改成交方式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C293F" w:rsidRPr="006C293F" w:rsidRDefault="006C293F" w:rsidP="006C293F">
            <w:pPr>
              <w:widowControl/>
              <w:jc w:val="left"/>
              <w:rPr>
                <w:rFonts w:ascii="微软雅黑" w:eastAsia="微软雅黑" w:hAnsi="微软雅黑" w:cs="宋体" w:hint="eastAsia"/>
                <w:color w:val="BFBFBF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color w:val="BFBFBF"/>
                <w:kern w:val="0"/>
                <w:sz w:val="20"/>
                <w:szCs w:val="20"/>
              </w:rPr>
              <w:t>1、提交更改，启动订单审批流重新审核</w:t>
            </w:r>
            <w:r w:rsidRPr="006C293F">
              <w:rPr>
                <w:rFonts w:ascii="微软雅黑" w:eastAsia="微软雅黑" w:hAnsi="微软雅黑" w:cs="宋体" w:hint="eastAsia"/>
                <w:color w:val="BFBFBF"/>
                <w:kern w:val="0"/>
                <w:sz w:val="20"/>
                <w:szCs w:val="20"/>
              </w:rPr>
              <w:br/>
            </w:r>
            <w:r w:rsidRPr="006C293F">
              <w:rPr>
                <w:rFonts w:ascii="微软雅黑" w:eastAsia="微软雅黑" w:hAnsi="微软雅黑" w:cs="宋体" w:hint="eastAsia"/>
                <w:color w:val="BFBFBF"/>
                <w:kern w:val="0"/>
                <w:sz w:val="20"/>
                <w:szCs w:val="20"/>
              </w:rPr>
              <w:lastRenderedPageBreak/>
              <w:t>2、各节点审核生效后，回传SAP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6C293F" w:rsidRPr="006C293F" w:rsidRDefault="006C293F" w:rsidP="006C293F">
            <w:pPr>
              <w:widowControl/>
              <w:jc w:val="left"/>
              <w:rPr>
                <w:rFonts w:ascii="Arial" w:hAnsi="Arial" w:cs="Arial" w:hint="eastAsia"/>
                <w:kern w:val="0"/>
                <w:sz w:val="20"/>
                <w:szCs w:val="20"/>
              </w:rPr>
            </w:pPr>
            <w:r w:rsidRPr="006C293F">
              <w:rPr>
                <w:rFonts w:ascii="Arial" w:hAnsi="Arial" w:cs="Arial"/>
                <w:kern w:val="0"/>
                <w:sz w:val="20"/>
                <w:szCs w:val="20"/>
              </w:rPr>
              <w:lastRenderedPageBreak/>
              <w:t>SAP----INCOTERMS---</w:t>
            </w:r>
            <w:r w:rsidRPr="006C293F">
              <w:rPr>
                <w:rFonts w:ascii="宋体" w:hAnsi="宋体" w:cs="Arial" w:hint="eastAsia"/>
                <w:kern w:val="0"/>
                <w:sz w:val="20"/>
                <w:szCs w:val="20"/>
              </w:rPr>
              <w:t>更改相应的成交方式。</w:t>
            </w:r>
            <w:r w:rsidRPr="006C293F">
              <w:rPr>
                <w:rFonts w:ascii="Arial" w:hAnsi="Arial" w:cs="Arial"/>
                <w:kern w:val="0"/>
                <w:sz w:val="20"/>
                <w:szCs w:val="20"/>
              </w:rPr>
              <w:br/>
              <w:t xml:space="preserve">EXW </w:t>
            </w:r>
            <w:r w:rsidRPr="006C293F">
              <w:rPr>
                <w:rFonts w:ascii="宋体" w:hAnsi="宋体" w:cs="Arial" w:hint="eastAsia"/>
                <w:kern w:val="0"/>
                <w:sz w:val="20"/>
                <w:szCs w:val="20"/>
              </w:rPr>
              <w:t>允许外销快递</w:t>
            </w:r>
            <w:r w:rsidRPr="006C293F">
              <w:rPr>
                <w:rFonts w:ascii="Arial" w:hAnsi="Arial" w:cs="Arial"/>
                <w:kern w:val="0"/>
                <w:sz w:val="20"/>
                <w:szCs w:val="20"/>
              </w:rPr>
              <w:t xml:space="preserve"> </w:t>
            </w:r>
            <w:r w:rsidRPr="006C293F">
              <w:rPr>
                <w:rFonts w:ascii="宋体" w:hAnsi="宋体" w:cs="Arial" w:hint="eastAsia"/>
                <w:kern w:val="0"/>
                <w:sz w:val="20"/>
                <w:szCs w:val="20"/>
              </w:rPr>
              <w:t>免费订单</w:t>
            </w:r>
          </w:p>
        </w:tc>
      </w:tr>
      <w:tr w:rsidR="006C293F" w:rsidRPr="006C293F" w:rsidTr="006C293F">
        <w:trPr>
          <w:trHeight w:val="3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color w:val="BFBFBF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color w:val="BFBFBF"/>
                <w:kern w:val="0"/>
                <w:sz w:val="20"/>
                <w:szCs w:val="20"/>
              </w:rPr>
              <w:t>订单修改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color w:val="BFBFBF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color w:val="BFBFBF"/>
                <w:kern w:val="0"/>
                <w:sz w:val="20"/>
                <w:szCs w:val="20"/>
              </w:rPr>
              <w:t>更改单价</w:t>
            </w:r>
            <w:r w:rsidRPr="006C293F">
              <w:rPr>
                <w:rFonts w:ascii="微软雅黑" w:eastAsia="微软雅黑" w:hAnsi="微软雅黑" w:cs="宋体" w:hint="eastAsia"/>
                <w:color w:val="BFBFBF"/>
                <w:kern w:val="0"/>
                <w:sz w:val="20"/>
                <w:szCs w:val="20"/>
              </w:rPr>
              <w:br/>
              <w:t>（必须删除付款）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C293F" w:rsidRPr="006C293F" w:rsidRDefault="006C293F" w:rsidP="006C293F">
            <w:pPr>
              <w:widowControl/>
              <w:jc w:val="left"/>
              <w:rPr>
                <w:rFonts w:ascii="微软雅黑" w:eastAsia="微软雅黑" w:hAnsi="微软雅黑" w:cs="宋体" w:hint="eastAsia"/>
                <w:color w:val="BFBFBF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color w:val="BFBFBF"/>
                <w:kern w:val="0"/>
                <w:sz w:val="20"/>
                <w:szCs w:val="20"/>
              </w:rPr>
              <w:br/>
              <w:t>条件：</w:t>
            </w:r>
            <w:r w:rsidRPr="006C293F">
              <w:rPr>
                <w:rFonts w:ascii="微软雅黑" w:eastAsia="微软雅黑" w:hAnsi="微软雅黑" w:cs="宋体" w:hint="eastAsia"/>
                <w:color w:val="BFBFBF"/>
                <w:kern w:val="0"/>
                <w:sz w:val="20"/>
                <w:szCs w:val="20"/>
              </w:rPr>
              <w:br/>
              <w:t>1、未报关：可改</w:t>
            </w:r>
            <w:r w:rsidRPr="006C293F">
              <w:rPr>
                <w:rFonts w:ascii="微软雅黑" w:eastAsia="微软雅黑" w:hAnsi="微软雅黑" w:cs="宋体" w:hint="eastAsia"/>
                <w:color w:val="BFBFBF"/>
                <w:kern w:val="0"/>
                <w:sz w:val="20"/>
                <w:szCs w:val="20"/>
              </w:rPr>
              <w:br/>
              <w:t>2、已报关：人工评估，市场小微主确认</w:t>
            </w:r>
            <w:r w:rsidRPr="006C293F">
              <w:rPr>
                <w:rFonts w:ascii="微软雅黑" w:eastAsia="微软雅黑" w:hAnsi="微软雅黑" w:cs="宋体" w:hint="eastAsia"/>
                <w:color w:val="BFBFBF"/>
                <w:kern w:val="0"/>
                <w:sz w:val="20"/>
                <w:szCs w:val="20"/>
              </w:rPr>
              <w:br/>
              <w:t>方案：hrois抽取sap最新价格数据，如价格未更新，不结束调度单状态</w:t>
            </w:r>
            <w:r w:rsidRPr="006C293F">
              <w:rPr>
                <w:rFonts w:ascii="微软雅黑" w:eastAsia="微软雅黑" w:hAnsi="微软雅黑" w:cs="宋体" w:hint="eastAsia"/>
                <w:b/>
                <w:bCs/>
                <w:color w:val="BFBFBF"/>
                <w:kern w:val="0"/>
                <w:sz w:val="20"/>
                <w:szCs w:val="20"/>
              </w:rPr>
              <w:t>（需要仅有一步评估）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293F" w:rsidRPr="006C293F" w:rsidRDefault="006C293F" w:rsidP="006C293F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1、上传价格更新后客户确认PO；</w:t>
            </w:r>
            <w:r w:rsidRPr="006C293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br/>
              <w:t>2、注明新定价日或者update操作(修改哪一行点击那一行codition的UPDATE 然后选c， b只是更新价格，没有更新手工修改的部分)；</w:t>
            </w:r>
            <w:r w:rsidRPr="006C293F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br/>
              <w:t>3、如已订舱，需要同步删除订舱。</w:t>
            </w:r>
          </w:p>
        </w:tc>
      </w:tr>
      <w:tr w:rsidR="006C293F" w:rsidRPr="006C293F" w:rsidTr="006C293F">
        <w:trPr>
          <w:trHeight w:val="64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订单修改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color w:val="A6A6A6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color w:val="A6A6A6"/>
                <w:kern w:val="0"/>
                <w:sz w:val="20"/>
                <w:szCs w:val="20"/>
              </w:rPr>
              <w:t>更改付款条件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color w:val="A6A6A6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color w:val="A6A6A6"/>
                <w:kern w:val="0"/>
                <w:sz w:val="20"/>
                <w:szCs w:val="20"/>
              </w:rPr>
              <w:t>hrois更改信息向SAP，SAP更新为正确的付款条件，与HROIS一致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6C293F">
              <w:rPr>
                <w:rFonts w:ascii="宋体" w:hAnsi="宋体" w:cs="宋体" w:hint="eastAsia"/>
                <w:kern w:val="0"/>
                <w:sz w:val="24"/>
                <w:szCs w:val="24"/>
              </w:rPr>
              <w:t>SAP---PAYMENT TERMS---更改相应的付款条件</w:t>
            </w:r>
          </w:p>
        </w:tc>
      </w:tr>
      <w:tr w:rsidR="006C293F" w:rsidRPr="006C293F" w:rsidTr="006C293F">
        <w:trPr>
          <w:trHeight w:val="15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订单修改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</w:rPr>
              <w:t>更改经营主体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需控制在未导GVS，报关前更改，需人工把控</w:t>
            </w: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br/>
              <w:t>方案：MDM 维护物料主数据：生产工厂不对，转产或新增导致，</w:t>
            </w:r>
            <w:r w:rsidRPr="006C293F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PSI确认MDM数据后再订方案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大连电产与新电产涉及两方财务结算，避免互改。</w:t>
            </w: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br/>
              <w:t>修改经营主体为新电产：在sap 进去， 放大镜---order data---NAME 修改为6180， 退后保存就可以了</w:t>
            </w:r>
          </w:p>
        </w:tc>
      </w:tr>
      <w:tr w:rsidR="006C293F" w:rsidRPr="006C293F" w:rsidTr="006C293F">
        <w:trPr>
          <w:trHeight w:val="81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订单修改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更改客户PO号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订单主管审核生效，hrois信息同传SAP.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293F" w:rsidRPr="006C293F" w:rsidRDefault="006C293F" w:rsidP="006C293F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6C293F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LOWS 调度单更改PO 可以加-1/-2，单证录系统必须细分。 </w:t>
            </w:r>
          </w:p>
        </w:tc>
      </w:tr>
      <w:tr w:rsidR="006C293F" w:rsidRPr="006C293F" w:rsidTr="006C293F">
        <w:trPr>
          <w:trHeight w:val="64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订单修改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更改币种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 需要和合同一致，人工审核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293F" w:rsidRPr="006C293F" w:rsidRDefault="006C293F" w:rsidP="006C293F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6C293F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订单经理需要先做好人民币定价单。 </w:t>
            </w:r>
          </w:p>
        </w:tc>
      </w:tr>
      <w:tr w:rsidR="006C293F" w:rsidRPr="006C293F" w:rsidTr="006C293F">
        <w:trPr>
          <w:trHeight w:val="64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</w:rPr>
              <w:t>订单修改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</w:rPr>
              <w:t>更改-单证经理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hrois更改信息向SAP，SAP更新为正确的人名，与HROIS一致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293F" w:rsidRPr="006C293F" w:rsidRDefault="006C293F" w:rsidP="006C293F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6C293F">
              <w:rPr>
                <w:rFonts w:ascii="宋体" w:hAnsi="宋体" w:cs="宋体" w:hint="eastAsia"/>
                <w:kern w:val="0"/>
                <w:sz w:val="24"/>
                <w:szCs w:val="24"/>
              </w:rPr>
              <w:t>sap----放大镜---partner----找到单证经理--输入5+工号。</w:t>
            </w:r>
          </w:p>
        </w:tc>
      </w:tr>
      <w:tr w:rsidR="006C293F" w:rsidRPr="006C293F" w:rsidTr="006C293F">
        <w:trPr>
          <w:trHeight w:val="64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</w:rPr>
              <w:t>订单修改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</w:rPr>
              <w:t>更改-订单执行经理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hrois更改信息向SAP，SAP更新为正确的人名，与HROIS一致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293F" w:rsidRPr="006C293F" w:rsidRDefault="006C293F" w:rsidP="006C293F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6C293F">
              <w:rPr>
                <w:rFonts w:ascii="宋体" w:hAnsi="宋体" w:cs="宋体" w:hint="eastAsia"/>
                <w:kern w:val="0"/>
                <w:sz w:val="24"/>
                <w:szCs w:val="24"/>
              </w:rPr>
              <w:t>sap----放大镜---partner----找到订单经理--输入5+工号。</w:t>
            </w:r>
          </w:p>
        </w:tc>
      </w:tr>
      <w:tr w:rsidR="006C293F" w:rsidRPr="006C293F" w:rsidTr="006C293F">
        <w:trPr>
          <w:trHeight w:val="64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订单修改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更改国家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hrois不取SAP国家，只取目的地国家.更改目的地，国家自动更新。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293F" w:rsidRPr="006C293F" w:rsidRDefault="006C293F" w:rsidP="006C293F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6C293F">
              <w:rPr>
                <w:rFonts w:ascii="宋体" w:hAnsi="宋体" w:cs="宋体" w:hint="eastAsia"/>
                <w:kern w:val="0"/>
                <w:sz w:val="24"/>
                <w:szCs w:val="24"/>
              </w:rPr>
              <w:t>放大镜-partner-ship to 双击，填写国家代码。20保存</w:t>
            </w:r>
          </w:p>
        </w:tc>
      </w:tr>
      <w:tr w:rsidR="006C293F" w:rsidRPr="006C293F" w:rsidTr="006C293F">
        <w:trPr>
          <w:trHeight w:val="6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</w:rPr>
              <w:t>订单修改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</w:rPr>
              <w:t>更改-经营体长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hrois更改信息向SAP，SAP更新为正确的人名，与</w:t>
            </w: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lastRenderedPageBreak/>
              <w:t>HROIS一致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293F" w:rsidRPr="006C293F" w:rsidRDefault="006C293F" w:rsidP="006C293F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6C293F">
              <w:rPr>
                <w:rFonts w:ascii="宋体" w:hAnsi="宋体" w:cs="宋体" w:hint="eastAsia"/>
                <w:kern w:val="0"/>
                <w:sz w:val="24"/>
                <w:szCs w:val="24"/>
              </w:rPr>
              <w:lastRenderedPageBreak/>
              <w:t>与修改单证经理步骤相同</w:t>
            </w:r>
          </w:p>
        </w:tc>
      </w:tr>
      <w:tr w:rsidR="006C293F" w:rsidRPr="006C293F" w:rsidTr="006C293F">
        <w:trPr>
          <w:trHeight w:val="6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</w:rPr>
              <w:t>订单修改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</w:rPr>
              <w:t>更改-收汇经理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hrois更改信息向SAP，SAP更新为正确的人名，与HROIS一致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293F" w:rsidRPr="006C293F" w:rsidRDefault="006C293F" w:rsidP="006C293F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6C293F">
              <w:rPr>
                <w:rFonts w:ascii="宋体" w:hAnsi="宋体" w:cs="宋体" w:hint="eastAsia"/>
                <w:kern w:val="0"/>
                <w:sz w:val="24"/>
                <w:szCs w:val="24"/>
              </w:rPr>
              <w:t>与修改单证经理步骤相同</w:t>
            </w:r>
          </w:p>
        </w:tc>
      </w:tr>
      <w:tr w:rsidR="006C293F" w:rsidRPr="006C293F" w:rsidTr="006C293F">
        <w:trPr>
          <w:trHeight w:val="18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</w:rPr>
              <w:t>订单修改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</w:rPr>
              <w:t>更改-物流经理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hrois更改信息向SAP，SAP更新为正确的人名，与HROIS一致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293F" w:rsidRPr="006C293F" w:rsidRDefault="006C293F" w:rsidP="006C293F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6C293F">
              <w:rPr>
                <w:rFonts w:ascii="宋体" w:hAnsi="宋体" w:cs="宋体" w:hint="eastAsia"/>
                <w:kern w:val="0"/>
                <w:sz w:val="24"/>
                <w:szCs w:val="24"/>
              </w:rPr>
              <w:t>sap----放大镜---partner----找到物流经理--输入5+工号。</w:t>
            </w:r>
          </w:p>
        </w:tc>
      </w:tr>
      <w:tr w:rsidR="006C293F" w:rsidRPr="006C293F" w:rsidTr="006C293F">
        <w:trPr>
          <w:trHeight w:val="165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订单修改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更改箱型箱量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订单主管审核生效，hrois信息同传SAP.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6C293F">
              <w:rPr>
                <w:rFonts w:ascii="宋体" w:hAnsi="宋体" w:cs="宋体" w:hint="eastAsia"/>
                <w:kern w:val="0"/>
                <w:sz w:val="24"/>
                <w:szCs w:val="24"/>
              </w:rPr>
              <w:t>订单分票时，可以备注修改箱型箱量，</w:t>
            </w:r>
            <w:r w:rsidRPr="006C293F"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4"/>
              </w:rPr>
              <w:t>其他的调度单不能备注修改箱型箱量</w:t>
            </w:r>
          </w:p>
        </w:tc>
      </w:tr>
      <w:tr w:rsidR="006C293F" w:rsidRPr="006C293F" w:rsidTr="006C293F">
        <w:trPr>
          <w:trHeight w:val="96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订单修改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更改运输方式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需控制在报关前更改，需人工把控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293F" w:rsidRPr="006C293F" w:rsidRDefault="006C293F" w:rsidP="006C293F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6C293F">
              <w:rPr>
                <w:rFonts w:ascii="宋体" w:hAnsi="宋体" w:cs="宋体" w:hint="eastAsia"/>
                <w:kern w:val="0"/>
                <w:sz w:val="24"/>
                <w:szCs w:val="24"/>
              </w:rPr>
              <w:t>SAP---放大镜---shipping---shipping type--01SEA/02AIR/03RAIL</w:t>
            </w:r>
          </w:p>
        </w:tc>
      </w:tr>
      <w:tr w:rsidR="006C293F" w:rsidRPr="006C293F" w:rsidTr="006C293F">
        <w:trPr>
          <w:trHeight w:val="1272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订单修改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转产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只更改生产工厂，订单主管审核生效。</w:t>
            </w: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br/>
              <w:t>更改结算工厂，倒传SAP.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293F" w:rsidRPr="006C293F" w:rsidRDefault="006C293F" w:rsidP="006C293F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6C293F">
              <w:rPr>
                <w:rFonts w:ascii="宋体" w:hAnsi="宋体" w:cs="宋体" w:hint="eastAsia"/>
                <w:kern w:val="0"/>
                <w:sz w:val="24"/>
                <w:szCs w:val="24"/>
              </w:rPr>
              <w:t>我们只能修改结算工厂， 9230 和9231 的结算工厂都是9230， 转产调度单sap都是9230的直接确认就可以</w:t>
            </w:r>
          </w:p>
        </w:tc>
      </w:tr>
      <w:tr w:rsidR="006C293F" w:rsidRPr="006C293F" w:rsidTr="006C293F">
        <w:trPr>
          <w:trHeight w:val="264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订单修改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订单分票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hrois实现分票，并传到SAP。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293F" w:rsidRPr="006C293F" w:rsidRDefault="006C293F" w:rsidP="006C293F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6C293F">
              <w:rPr>
                <w:rFonts w:ascii="宋体" w:hAnsi="宋体" w:cs="宋体" w:hint="eastAsia"/>
                <w:kern w:val="0"/>
                <w:sz w:val="24"/>
                <w:szCs w:val="24"/>
              </w:rPr>
              <w:t>1.</w:t>
            </w:r>
            <w:r w:rsidRPr="006C293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订单分票（单行取消的），选中相应物料，删除数量，删除箱量，输上拒绝原因 </w:t>
            </w:r>
            <w:r w:rsidRPr="006C293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  <w:t>2.订单分票（单行改数不取消的），选中相应物料，更改数量，更改箱量，不要输上拒绝原因。这个物料只是改了数量，没有被完全删除。这个别忘了点击20，把更改传到hrois里</w:t>
            </w:r>
            <w:r w:rsidRPr="006C293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  <w:t>3. 订单分票时，可以备注修改箱型箱量</w:t>
            </w:r>
          </w:p>
        </w:tc>
      </w:tr>
      <w:tr w:rsidR="006C293F" w:rsidRPr="006C293F" w:rsidTr="006C293F">
        <w:trPr>
          <w:trHeight w:val="2355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19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订单修改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其他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更改需求分散，建议保留在商务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293F" w:rsidRPr="006C293F" w:rsidRDefault="006C293F" w:rsidP="006C293F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6C293F">
              <w:rPr>
                <w:rFonts w:ascii="宋体" w:hAnsi="宋体" w:cs="宋体" w:hint="eastAsia"/>
                <w:kern w:val="0"/>
                <w:sz w:val="24"/>
                <w:szCs w:val="24"/>
              </w:rPr>
              <w:t>直接确认hrois</w:t>
            </w:r>
          </w:p>
        </w:tc>
      </w:tr>
      <w:tr w:rsidR="006C293F" w:rsidRPr="006C293F" w:rsidTr="006C293F">
        <w:trPr>
          <w:trHeight w:val="9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lastRenderedPageBreak/>
              <w:t>20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活动删除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删除报关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报关这个节点比较敏感，需相关节点同意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293F" w:rsidRPr="006C293F" w:rsidRDefault="006C293F" w:rsidP="006C293F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6C293F">
              <w:rPr>
                <w:rFonts w:ascii="宋体" w:hAnsi="宋体" w:cs="宋体" w:hint="eastAsia"/>
                <w:kern w:val="0"/>
                <w:sz w:val="24"/>
                <w:szCs w:val="24"/>
              </w:rPr>
              <w:t>呈报无误 直接确认hrois</w:t>
            </w:r>
          </w:p>
        </w:tc>
      </w:tr>
      <w:tr w:rsidR="006C293F" w:rsidRPr="006C293F" w:rsidTr="006C293F">
        <w:trPr>
          <w:trHeight w:val="1605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活动删除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删除报关分配/订舱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物流经理和订单主管审核生效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293F" w:rsidRPr="006C293F" w:rsidRDefault="006C293F" w:rsidP="006C293F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6C293F">
              <w:rPr>
                <w:rFonts w:ascii="宋体" w:hAnsi="宋体" w:cs="宋体" w:hint="eastAsia"/>
                <w:kern w:val="0"/>
                <w:sz w:val="24"/>
                <w:szCs w:val="24"/>
              </w:rPr>
              <w:t>直接确认hrois</w:t>
            </w:r>
          </w:p>
        </w:tc>
      </w:tr>
      <w:tr w:rsidR="006C293F" w:rsidRPr="006C293F" w:rsidTr="006C293F">
        <w:trPr>
          <w:trHeight w:val="924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活动删除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</w:rPr>
              <w:t>删除付款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C293F" w:rsidRPr="006C293F" w:rsidRDefault="006C293F" w:rsidP="006C293F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现操作：</w:t>
            </w: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小微主和订单主管审核生效</w:t>
            </w: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br/>
            </w:r>
            <w:r w:rsidRPr="006C293F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更新方案：</w:t>
            </w: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系统自动判断如导R3是否能删付款，如已报关不能删付款，需要</w:t>
            </w:r>
            <w:r w:rsidRPr="006C293F"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</w:rPr>
              <w:t>财务</w:t>
            </w: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判断是否能删除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bottom"/>
            <w:hideMark/>
          </w:tcPr>
          <w:p w:rsidR="006C293F" w:rsidRPr="006C293F" w:rsidRDefault="006C293F" w:rsidP="006C293F">
            <w:pPr>
              <w:widowControl/>
              <w:jc w:val="left"/>
              <w:rPr>
                <w:rFonts w:ascii="微软雅黑" w:eastAsia="微软雅黑" w:hAnsi="微软雅黑" w:cs="宋体" w:hint="eastAsia"/>
                <w:color w:val="FFFFFF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color w:val="FFFFFF"/>
                <w:kern w:val="0"/>
                <w:sz w:val="20"/>
                <w:szCs w:val="20"/>
              </w:rPr>
              <w:t>1、导完R3不能删除付款；</w:t>
            </w:r>
            <w:r w:rsidRPr="006C293F">
              <w:rPr>
                <w:rFonts w:ascii="微软雅黑" w:eastAsia="微软雅黑" w:hAnsi="微软雅黑" w:cs="宋体" w:hint="eastAsia"/>
                <w:color w:val="FFFFFF"/>
                <w:kern w:val="0"/>
                <w:sz w:val="20"/>
                <w:szCs w:val="20"/>
              </w:rPr>
              <w:br/>
              <w:t>2、导完R3不能不能改经营主体；</w:t>
            </w:r>
            <w:r w:rsidRPr="006C293F">
              <w:rPr>
                <w:rFonts w:ascii="微软雅黑" w:eastAsia="微软雅黑" w:hAnsi="微软雅黑" w:cs="宋体" w:hint="eastAsia"/>
                <w:color w:val="FFFFFF"/>
                <w:kern w:val="0"/>
                <w:sz w:val="20"/>
                <w:szCs w:val="20"/>
              </w:rPr>
              <w:br/>
              <w:t>3、符合条件， 确认Hrois。</w:t>
            </w:r>
          </w:p>
        </w:tc>
      </w:tr>
      <w:tr w:rsidR="006C293F" w:rsidRPr="006C293F" w:rsidTr="006C293F">
        <w:trPr>
          <w:trHeight w:val="9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活动删除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</w:rPr>
              <w:t>删除获取装箱信息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C293F" w:rsidRPr="006C293F" w:rsidRDefault="006C293F" w:rsidP="006C293F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报关之前，订单经理可申请审批删除，商务不参与；报关之后需通过商务审核，用于分票</w:t>
            </w: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br/>
            </w:r>
            <w:r w:rsidRPr="006C293F"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</w:rPr>
              <w:t>权限放给申请人。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293F" w:rsidRPr="006C293F" w:rsidRDefault="006C293F" w:rsidP="006C293F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6C293F">
              <w:rPr>
                <w:rFonts w:ascii="宋体" w:hAnsi="宋体" w:cs="宋体" w:hint="eastAsia"/>
                <w:kern w:val="0"/>
                <w:sz w:val="24"/>
                <w:szCs w:val="24"/>
              </w:rPr>
              <w:t>直接确认horis</w:t>
            </w:r>
          </w:p>
        </w:tc>
      </w:tr>
      <w:tr w:rsidR="006C293F" w:rsidRPr="006C293F" w:rsidTr="006C293F">
        <w:trPr>
          <w:trHeight w:val="6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活动删除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</w:rPr>
              <w:t>删除议付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系统问题导致价格差异：财务需要商务中心同意才肯删议付。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293F" w:rsidRPr="006C293F" w:rsidRDefault="006C293F" w:rsidP="006C293F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6C293F">
              <w:rPr>
                <w:rFonts w:ascii="宋体" w:hAnsi="宋体" w:cs="宋体" w:hint="eastAsia"/>
                <w:kern w:val="0"/>
                <w:sz w:val="24"/>
                <w:szCs w:val="24"/>
              </w:rPr>
              <w:t>符合条件，确认horis</w:t>
            </w:r>
          </w:p>
        </w:tc>
      </w:tr>
      <w:tr w:rsidR="006C293F" w:rsidRPr="006C293F" w:rsidTr="006C293F">
        <w:trPr>
          <w:trHeight w:val="3705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取消订单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</w:rPr>
              <w:t>取消订单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小微主和订单主管审核生效，hrois信息同传SAP.</w:t>
            </w: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br/>
            </w:r>
            <w:r w:rsidRPr="006C293F"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</w:rPr>
              <w:t>方案：</w:t>
            </w: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已导R3 人工审核</w:t>
            </w: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br/>
              <w:t>未导R3 系统自动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293F" w:rsidRPr="006C293F" w:rsidRDefault="006C293F" w:rsidP="006C293F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6C293F">
              <w:rPr>
                <w:rFonts w:ascii="宋体" w:hAnsi="宋体" w:cs="宋体" w:hint="eastAsia"/>
                <w:kern w:val="0"/>
                <w:sz w:val="24"/>
                <w:szCs w:val="24"/>
              </w:rPr>
              <w:t>（先把每行数量和箱量全部改为0，sap界面最右边reason for rejection，选择客户取消或客户下错订单选项，如果有多条则每条都需要选择原因，30状态保存。）</w:t>
            </w:r>
          </w:p>
        </w:tc>
      </w:tr>
      <w:tr w:rsidR="006C293F" w:rsidRPr="006C293F" w:rsidTr="006C293F">
        <w:trPr>
          <w:trHeight w:val="9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散件订单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重做标准箱方案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订单主管审核确认生效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293F" w:rsidRPr="006C293F" w:rsidRDefault="006C293F" w:rsidP="006C293F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6C293F">
              <w:rPr>
                <w:rFonts w:ascii="宋体" w:hAnsi="宋体" w:cs="宋体" w:hint="eastAsia"/>
                <w:kern w:val="0"/>
                <w:sz w:val="24"/>
                <w:szCs w:val="24"/>
              </w:rPr>
              <w:t>直接确认hrois</w:t>
            </w:r>
          </w:p>
        </w:tc>
      </w:tr>
      <w:tr w:rsidR="006C293F" w:rsidRPr="006C293F" w:rsidTr="006C293F">
        <w:trPr>
          <w:trHeight w:val="1155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lastRenderedPageBreak/>
              <w:t>28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调整出运期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调T-工厂提前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各节点审核即可生效，hrois更改信息向SAP倒传。订单主管审核确认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293F" w:rsidRPr="006C293F" w:rsidRDefault="006C293F" w:rsidP="006C293F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6C293F">
              <w:rPr>
                <w:rFonts w:ascii="宋体" w:hAnsi="宋体" w:cs="宋体" w:hint="eastAsia"/>
                <w:kern w:val="0"/>
                <w:sz w:val="24"/>
                <w:szCs w:val="24"/>
              </w:rPr>
              <w:t>所有调T</w:t>
            </w:r>
            <w:r w:rsidRPr="006C293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都需看PO time,不能早于出运期。 SAP---DELIVERY DATE---修改成正确的船期</w:t>
            </w:r>
          </w:p>
        </w:tc>
      </w:tr>
      <w:tr w:rsidR="006C293F" w:rsidRPr="006C293F" w:rsidTr="006C293F">
        <w:trPr>
          <w:trHeight w:val="9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29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调整出运期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调T-工厂原因推迟</w:t>
            </w:r>
          </w:p>
        </w:tc>
        <w:tc>
          <w:tcPr>
            <w:tcW w:w="269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各节点审核即可生效，hrois更改信息向SAP倒传。订单主管审核确认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293F" w:rsidRPr="006C293F" w:rsidRDefault="006C293F" w:rsidP="006C293F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6C293F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SAP---DELIVERY DATE---修改成正确的船期</w:t>
            </w:r>
          </w:p>
        </w:tc>
      </w:tr>
      <w:tr w:rsidR="006C293F" w:rsidRPr="006C293F" w:rsidTr="006C293F">
        <w:trPr>
          <w:trHeight w:val="9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30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调整出运期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调T-工厂原因推迟</w:t>
            </w: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C293F" w:rsidRPr="006C293F" w:rsidRDefault="006C293F" w:rsidP="006C29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293F" w:rsidRPr="006C293F" w:rsidRDefault="006C293F" w:rsidP="006C293F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6C293F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SAP---DELIVERY DATE---修改成正确的船期</w:t>
            </w:r>
          </w:p>
        </w:tc>
      </w:tr>
      <w:tr w:rsidR="006C293F" w:rsidRPr="006C293F" w:rsidTr="006C293F">
        <w:trPr>
          <w:trHeight w:val="9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31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调整出运期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调T-工厂原因推迟</w:t>
            </w: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C293F" w:rsidRPr="006C293F" w:rsidRDefault="006C293F" w:rsidP="006C29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293F" w:rsidRPr="006C293F" w:rsidRDefault="006C293F" w:rsidP="006C293F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6C293F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SAP---DELIVERY DATE---修改成正确的船期</w:t>
            </w:r>
          </w:p>
        </w:tc>
      </w:tr>
      <w:tr w:rsidR="006C293F" w:rsidRPr="006C293F" w:rsidTr="006C293F">
        <w:trPr>
          <w:trHeight w:val="9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32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调整出运期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调T-工厂原因推迟</w:t>
            </w: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C293F" w:rsidRPr="006C293F" w:rsidRDefault="006C293F" w:rsidP="006C29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293F" w:rsidRPr="006C293F" w:rsidRDefault="006C293F" w:rsidP="006C293F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6C293F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SAP---DELIVERY DATE---修改成正确的船期</w:t>
            </w:r>
          </w:p>
        </w:tc>
      </w:tr>
      <w:tr w:rsidR="006C293F" w:rsidRPr="006C293F" w:rsidTr="006C293F">
        <w:trPr>
          <w:trHeight w:val="9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33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调整出运期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调T-工厂原因推迟</w:t>
            </w: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C293F" w:rsidRPr="006C293F" w:rsidRDefault="006C293F" w:rsidP="006C29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293F" w:rsidRPr="006C293F" w:rsidRDefault="006C293F" w:rsidP="006C293F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6C293F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SAP---DELIVERY DATE---修改成正确的船期</w:t>
            </w:r>
          </w:p>
        </w:tc>
      </w:tr>
      <w:tr w:rsidR="006C293F" w:rsidRPr="006C293F" w:rsidTr="006C293F">
        <w:trPr>
          <w:trHeight w:val="1005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34</w:t>
            </w:r>
          </w:p>
        </w:tc>
        <w:tc>
          <w:tcPr>
            <w:tcW w:w="103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color w:val="A6A6A6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color w:val="A6A6A6"/>
                <w:kern w:val="0"/>
                <w:sz w:val="20"/>
                <w:szCs w:val="20"/>
              </w:rPr>
              <w:t>调整出运期</w:t>
            </w:r>
          </w:p>
        </w:tc>
        <w:tc>
          <w:tcPr>
            <w:tcW w:w="105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color w:val="A6A6A6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color w:val="A6A6A6"/>
                <w:kern w:val="0"/>
                <w:sz w:val="20"/>
                <w:szCs w:val="20"/>
              </w:rPr>
              <w:t>调T-其他</w:t>
            </w:r>
          </w:p>
        </w:tc>
        <w:tc>
          <w:tcPr>
            <w:tcW w:w="269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color w:val="A6A6A6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color w:val="A6A6A6"/>
                <w:kern w:val="0"/>
                <w:sz w:val="20"/>
                <w:szCs w:val="20"/>
              </w:rPr>
              <w:t>各节点审核即可生效，hrois更改信息向SAP倒传。订单主管审核确认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293F" w:rsidRPr="006C293F" w:rsidRDefault="006C293F" w:rsidP="006C293F">
            <w:pPr>
              <w:widowControl/>
              <w:jc w:val="left"/>
              <w:rPr>
                <w:rFonts w:ascii="宋体" w:hAnsi="宋体" w:cs="宋体" w:hint="eastAsia"/>
                <w:color w:val="A6A6A6"/>
                <w:kern w:val="0"/>
                <w:sz w:val="24"/>
                <w:szCs w:val="24"/>
              </w:rPr>
            </w:pPr>
            <w:r w:rsidRPr="006C293F">
              <w:rPr>
                <w:rFonts w:ascii="宋体" w:hAnsi="宋体" w:cs="宋体" w:hint="eastAsia"/>
                <w:color w:val="A6A6A6"/>
                <w:kern w:val="0"/>
                <w:sz w:val="24"/>
                <w:szCs w:val="24"/>
              </w:rPr>
              <w:t xml:space="preserve"> SAP---DELIVERY DATE---修改成正确的船期</w:t>
            </w:r>
          </w:p>
        </w:tc>
      </w:tr>
      <w:tr w:rsidR="006C293F" w:rsidRPr="006C293F" w:rsidTr="006C293F">
        <w:trPr>
          <w:trHeight w:val="64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35</w:t>
            </w:r>
          </w:p>
        </w:tc>
        <w:tc>
          <w:tcPr>
            <w:tcW w:w="10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C293F" w:rsidRPr="006C293F" w:rsidRDefault="006C293F" w:rsidP="006C293F">
            <w:pPr>
              <w:widowControl/>
              <w:jc w:val="left"/>
              <w:rPr>
                <w:rFonts w:ascii="微软雅黑" w:eastAsia="微软雅黑" w:hAnsi="微软雅黑" w:cs="宋体"/>
                <w:color w:val="A6A6A6"/>
                <w:kern w:val="0"/>
                <w:sz w:val="20"/>
                <w:szCs w:val="20"/>
              </w:rPr>
            </w:pPr>
          </w:p>
        </w:tc>
        <w:tc>
          <w:tcPr>
            <w:tcW w:w="105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C293F" w:rsidRPr="006C293F" w:rsidRDefault="006C293F" w:rsidP="006C293F">
            <w:pPr>
              <w:widowControl/>
              <w:jc w:val="left"/>
              <w:rPr>
                <w:rFonts w:ascii="微软雅黑" w:eastAsia="微软雅黑" w:hAnsi="微软雅黑" w:cs="宋体"/>
                <w:color w:val="A6A6A6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C293F" w:rsidRPr="006C293F" w:rsidRDefault="006C293F" w:rsidP="006C293F">
            <w:pPr>
              <w:widowControl/>
              <w:jc w:val="left"/>
              <w:rPr>
                <w:rFonts w:ascii="微软雅黑" w:eastAsia="微软雅黑" w:hAnsi="微软雅黑" w:cs="宋体"/>
                <w:color w:val="A6A6A6"/>
                <w:kern w:val="0"/>
                <w:sz w:val="20"/>
                <w:szCs w:val="20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293F" w:rsidRPr="006C293F" w:rsidRDefault="006C293F" w:rsidP="006C293F">
            <w:pPr>
              <w:widowControl/>
              <w:jc w:val="left"/>
              <w:rPr>
                <w:rFonts w:ascii="宋体" w:hAnsi="宋体" w:cs="宋体" w:hint="eastAsia"/>
                <w:color w:val="A6A6A6"/>
                <w:kern w:val="0"/>
                <w:sz w:val="24"/>
                <w:szCs w:val="24"/>
              </w:rPr>
            </w:pPr>
            <w:r w:rsidRPr="006C293F">
              <w:rPr>
                <w:rFonts w:ascii="宋体" w:hAnsi="宋体" w:cs="宋体" w:hint="eastAsia"/>
                <w:color w:val="A6A6A6"/>
                <w:kern w:val="0"/>
                <w:sz w:val="24"/>
                <w:szCs w:val="24"/>
              </w:rPr>
              <w:t xml:space="preserve"> SAP---DELIVERY DATE---修改成正确的船期</w:t>
            </w:r>
          </w:p>
        </w:tc>
      </w:tr>
      <w:tr w:rsidR="006C293F" w:rsidRPr="006C293F" w:rsidTr="006C293F">
        <w:trPr>
          <w:trHeight w:val="220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36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调整出运期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调T-市场原因</w:t>
            </w:r>
          </w:p>
        </w:tc>
        <w:tc>
          <w:tcPr>
            <w:tcW w:w="269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各节点审核即可生效，hrois更改信息向SAP倒传。市场小微主审核确认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293F" w:rsidRPr="006C293F" w:rsidRDefault="006C293F" w:rsidP="006C293F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6C293F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俄罗斯工厂的 李瑞雪，吕欣 调T 可直接过，不需见证材料，（修改价格上传的PO， 只要他们俩签字就可以）； LOWSE 也不需要见证材料。 </w:t>
            </w:r>
            <w:r w:rsidRPr="006C293F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 xml:space="preserve"> SAP---DELIVERY DATE---修改成正确的船期</w:t>
            </w:r>
          </w:p>
        </w:tc>
      </w:tr>
      <w:tr w:rsidR="006C293F" w:rsidRPr="006C293F" w:rsidTr="006C293F">
        <w:trPr>
          <w:trHeight w:val="9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37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调整出运期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调T-市场原因</w:t>
            </w: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C293F" w:rsidRPr="006C293F" w:rsidRDefault="006C293F" w:rsidP="006C29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293F" w:rsidRPr="006C293F" w:rsidRDefault="006C293F" w:rsidP="006C293F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6C293F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SAP---DELIVERY DATE---修改成正确的船期</w:t>
            </w:r>
          </w:p>
        </w:tc>
      </w:tr>
      <w:tr w:rsidR="006C293F" w:rsidRPr="006C293F" w:rsidTr="006C293F">
        <w:trPr>
          <w:trHeight w:val="9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38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调整出运期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调T-市场原因</w:t>
            </w: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C293F" w:rsidRPr="006C293F" w:rsidRDefault="006C293F" w:rsidP="006C29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293F" w:rsidRPr="006C293F" w:rsidRDefault="006C293F" w:rsidP="006C293F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6C293F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SAP---DELIVERY DATE---修改成正确的船期</w:t>
            </w:r>
          </w:p>
        </w:tc>
      </w:tr>
      <w:tr w:rsidR="006C293F" w:rsidRPr="006C293F" w:rsidTr="006C293F">
        <w:trPr>
          <w:trHeight w:val="54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39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调整出运</w:t>
            </w: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lastRenderedPageBreak/>
              <w:t>期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lastRenderedPageBreak/>
              <w:t>调T-市</w:t>
            </w: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lastRenderedPageBreak/>
              <w:t>场原因</w:t>
            </w: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C293F" w:rsidRPr="006C293F" w:rsidRDefault="006C293F" w:rsidP="006C29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293F" w:rsidRPr="006C293F" w:rsidRDefault="006C293F" w:rsidP="006C293F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6C293F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SAP---DELIVERY DATE---修改成正确的船期</w:t>
            </w:r>
          </w:p>
        </w:tc>
      </w:tr>
      <w:tr w:rsidR="006C293F" w:rsidRPr="006C293F" w:rsidTr="006C293F">
        <w:trPr>
          <w:trHeight w:val="1305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40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调整出运期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调T-市场原因</w:t>
            </w: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C293F" w:rsidRPr="006C293F" w:rsidRDefault="006C293F" w:rsidP="006C29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293F" w:rsidRPr="006C293F" w:rsidRDefault="006C293F" w:rsidP="006C293F">
            <w:pPr>
              <w:widowControl/>
              <w:jc w:val="left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</w:pPr>
            <w:r w:rsidRPr="006C293F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以付款原因拖期调T的，过了付款就可以调，过了付款的，因现有出运期不满足排产（T+2周）要求的，可以调T不需要见证材料；那些明显过了付款的，过付款时间和现有出运期相差在T+3周之外的，不允许以付款调T(除非是二次付款没来)。</w:t>
            </w:r>
          </w:p>
        </w:tc>
      </w:tr>
      <w:tr w:rsidR="006C293F" w:rsidRPr="006C293F" w:rsidTr="006C293F">
        <w:trPr>
          <w:trHeight w:val="1605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41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调整出运期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调T-FOB物流原因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各节点审核即可生效，hrois更改信息向SAP倒传。市场小微主审核确认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293F" w:rsidRPr="006C293F" w:rsidRDefault="006C293F" w:rsidP="006C293F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6C293F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SAP---DELIVERY DATE---修改成正确的船期</w:t>
            </w:r>
          </w:p>
        </w:tc>
      </w:tr>
      <w:tr w:rsidR="006C293F" w:rsidRPr="006C293F" w:rsidTr="006C293F">
        <w:trPr>
          <w:trHeight w:val="9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42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调整出运期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调T-预付货物流原因</w:t>
            </w:r>
          </w:p>
        </w:tc>
        <w:tc>
          <w:tcPr>
            <w:tcW w:w="269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各节点审核即可生效，hrois更改信息向SAP倒传。物流经理审核确认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293F" w:rsidRPr="006C293F" w:rsidRDefault="006C293F" w:rsidP="006C293F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6C293F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SAP---DELIVERY DATE---修改成正确的船期</w:t>
            </w:r>
          </w:p>
        </w:tc>
      </w:tr>
      <w:tr w:rsidR="006C293F" w:rsidRPr="006C293F" w:rsidTr="006C293F">
        <w:trPr>
          <w:trHeight w:val="99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43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调整出运期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6C293F" w:rsidRPr="006C293F" w:rsidRDefault="006C293F" w:rsidP="006C293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6C293F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调T-预付货物流原因</w:t>
            </w: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C293F" w:rsidRPr="006C293F" w:rsidRDefault="006C293F" w:rsidP="006C29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293F" w:rsidRPr="006C293F" w:rsidRDefault="006C293F" w:rsidP="006C293F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6C293F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SAP---DELIVERY DATE---修改成正确的船期</w:t>
            </w:r>
          </w:p>
        </w:tc>
      </w:tr>
    </w:tbl>
    <w:p w:rsidR="002107D5" w:rsidRPr="006C293F" w:rsidRDefault="002107D5" w:rsidP="002107D5">
      <w:pPr>
        <w:ind w:firstLineChars="200" w:firstLine="420"/>
        <w:jc w:val="left"/>
        <w:rPr>
          <w:i/>
        </w:rPr>
      </w:pPr>
    </w:p>
    <w:p w:rsidR="00DA1384" w:rsidRPr="00430310" w:rsidRDefault="00593CD4" w:rsidP="00C27CD7">
      <w:pPr>
        <w:ind w:firstLineChars="200" w:firstLine="420"/>
        <w:jc w:val="left"/>
        <w:rPr>
          <w:lang w:val="en-GB"/>
        </w:rPr>
      </w:pPr>
      <w:r w:rsidRPr="00430310">
        <w:rPr>
          <w:rFonts w:hint="eastAsia"/>
          <w:i/>
          <w:lang w:val="en-GB"/>
        </w:rPr>
        <w:t>出</w:t>
      </w:r>
    </w:p>
    <w:p w:rsidR="00A54C2E" w:rsidRPr="00430310" w:rsidRDefault="00A54C2E" w:rsidP="00FB21A7">
      <w:pPr>
        <w:pStyle w:val="1"/>
        <w:tabs>
          <w:tab w:val="clear" w:pos="2275"/>
          <w:tab w:val="num" w:pos="432"/>
        </w:tabs>
        <w:ind w:left="432"/>
      </w:pPr>
      <w:r w:rsidRPr="00430310">
        <w:rPr>
          <w:rFonts w:hint="eastAsia"/>
        </w:rPr>
        <w:t>应用系统接口</w:t>
      </w:r>
    </w:p>
    <w:p w:rsidR="002059F2" w:rsidRPr="002107D5" w:rsidRDefault="002107D5" w:rsidP="002107D5">
      <w:pPr>
        <w:pStyle w:val="af9"/>
        <w:numPr>
          <w:ilvl w:val="0"/>
          <w:numId w:val="27"/>
        </w:numPr>
        <w:ind w:firstLineChars="0"/>
        <w:jc w:val="left"/>
        <w:rPr>
          <w:rFonts w:asciiTheme="minorEastAsia" w:eastAsiaTheme="minorEastAsia" w:hAnsiTheme="minorEastAsia"/>
        </w:rPr>
      </w:pPr>
      <w:r w:rsidRPr="002107D5">
        <w:rPr>
          <w:rFonts w:asciiTheme="minorEastAsia" w:eastAsiaTheme="minorEastAsia" w:hAnsiTheme="minorEastAsia" w:hint="eastAsia"/>
        </w:rPr>
        <w:t>订单状态转换接口；</w:t>
      </w:r>
    </w:p>
    <w:p w:rsidR="002107D5" w:rsidRPr="002107D5" w:rsidRDefault="002107D5" w:rsidP="002107D5">
      <w:pPr>
        <w:pStyle w:val="af9"/>
        <w:numPr>
          <w:ilvl w:val="0"/>
          <w:numId w:val="27"/>
        </w:numPr>
        <w:ind w:firstLineChars="0"/>
        <w:jc w:val="left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S</w:t>
      </w:r>
      <w:r>
        <w:rPr>
          <w:rFonts w:asciiTheme="minorEastAsia" w:eastAsiaTheme="minorEastAsia" w:hAnsiTheme="minorEastAsia"/>
        </w:rPr>
        <w:t>AP</w:t>
      </w:r>
      <w:r>
        <w:rPr>
          <w:rFonts w:asciiTheme="minorEastAsia" w:eastAsiaTheme="minorEastAsia" w:hAnsiTheme="minorEastAsia" w:hint="eastAsia"/>
        </w:rPr>
        <w:t>订单基础信息修改接口；</w:t>
      </w:r>
    </w:p>
    <w:sectPr w:rsidR="002107D5" w:rsidRPr="002107D5">
      <w:headerReference w:type="default" r:id="rId11"/>
      <w:pgSz w:w="12240" w:h="15840"/>
      <w:pgMar w:top="567" w:right="1134" w:bottom="567" w:left="1077" w:header="720" w:footer="18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01E7" w:rsidRDefault="00F401E7">
      <w:r>
        <w:separator/>
      </w:r>
    </w:p>
  </w:endnote>
  <w:endnote w:type="continuationSeparator" w:id="0">
    <w:p w:rsidR="00F401E7" w:rsidRDefault="00F40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KTypeRegular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Futura Bk">
    <w:altName w:val="Arial"/>
    <w:charset w:val="00"/>
    <w:family w:val="swiss"/>
    <w:pitch w:val="default"/>
    <w:sig w:usb0="00000001" w:usb1="5000204A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01E7" w:rsidRDefault="00F401E7">
      <w:r>
        <w:separator/>
      </w:r>
    </w:p>
  </w:footnote>
  <w:footnote w:type="continuationSeparator" w:id="0">
    <w:p w:rsidR="00F401E7" w:rsidRDefault="00F401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39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985"/>
      <w:gridCol w:w="4394"/>
      <w:gridCol w:w="3260"/>
    </w:tblGrid>
    <w:tr w:rsidR="00E62F4D" w:rsidTr="001A4BA4">
      <w:trPr>
        <w:trHeight w:hRule="exact" w:val="340"/>
      </w:trPr>
      <w:tc>
        <w:tcPr>
          <w:tcW w:w="1985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:rsidR="00E62F4D" w:rsidRDefault="00E62F4D" w:rsidP="00C53F41">
          <w:pPr>
            <w:ind w:firstLineChars="600" w:firstLine="1260"/>
            <w:rPr>
              <w:rFonts w:ascii="幼圆" w:eastAsia="幼圆"/>
              <w:sz w:val="48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641349F5" wp14:editId="53092786">
                <wp:simplePos x="0" y="0"/>
                <wp:positionH relativeFrom="column">
                  <wp:posOffset>-16510</wp:posOffset>
                </wp:positionH>
                <wp:positionV relativeFrom="paragraph">
                  <wp:posOffset>73660</wp:posOffset>
                </wp:positionV>
                <wp:extent cx="1076960" cy="332105"/>
                <wp:effectExtent l="0" t="0" r="8890" b="0"/>
                <wp:wrapNone/>
                <wp:docPr id="6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960" cy="332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幼圆" w:eastAsia="幼圆"/>
              <w:sz w:val="48"/>
            </w:rPr>
            <w:t xml:space="preserve"> </w:t>
          </w:r>
        </w:p>
      </w:tc>
      <w:tc>
        <w:tcPr>
          <w:tcW w:w="4394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:rsidR="00606C9F" w:rsidRPr="00DB7277" w:rsidRDefault="00606C9F" w:rsidP="00606C9F">
          <w:pPr>
            <w:spacing w:line="276" w:lineRule="auto"/>
            <w:jc w:val="center"/>
            <w:rPr>
              <w:rFonts w:ascii="微软雅黑" w:eastAsia="微软雅黑" w:hAnsi="微软雅黑"/>
              <w:b/>
              <w:sz w:val="32"/>
              <w:szCs w:val="36"/>
            </w:rPr>
          </w:pPr>
          <w:r w:rsidRPr="00DB7277">
            <w:rPr>
              <w:rFonts w:ascii="微软雅黑" w:eastAsia="微软雅黑" w:hAnsi="微软雅黑" w:hint="eastAsia"/>
              <w:b/>
              <w:szCs w:val="36"/>
              <w:u w:val="single"/>
            </w:rPr>
            <w:t xml:space="preserve">  </w:t>
          </w:r>
          <w:r w:rsidRPr="00DB7277">
            <w:rPr>
              <w:rFonts w:ascii="微软雅黑" w:eastAsia="微软雅黑" w:hAnsi="微软雅黑" w:hint="eastAsia"/>
              <w:b/>
              <w:sz w:val="32"/>
              <w:szCs w:val="36"/>
              <w:u w:val="single"/>
            </w:rPr>
            <w:t xml:space="preserve">                          </w:t>
          </w:r>
          <w:r w:rsidR="00DB7277" w:rsidRPr="00DB7277">
            <w:rPr>
              <w:rFonts w:ascii="微软雅黑" w:eastAsia="微软雅黑" w:hAnsi="微软雅黑" w:hint="eastAsia"/>
              <w:b/>
              <w:sz w:val="32"/>
              <w:szCs w:val="36"/>
            </w:rPr>
            <w:t>应用</w:t>
          </w:r>
        </w:p>
        <w:p w:rsidR="00E62F4D" w:rsidRDefault="001A7188" w:rsidP="00DB7277">
          <w:pPr>
            <w:spacing w:line="276" w:lineRule="auto"/>
            <w:jc w:val="center"/>
            <w:rPr>
              <w:rFonts w:ascii="微软雅黑" w:eastAsia="微软雅黑" w:hAnsi="微软雅黑"/>
              <w:b/>
              <w:sz w:val="36"/>
              <w:szCs w:val="36"/>
            </w:rPr>
          </w:pPr>
          <w:r>
            <w:rPr>
              <w:rFonts w:ascii="微软雅黑" w:eastAsia="微软雅黑" w:hAnsi="微软雅黑" w:hint="eastAsia"/>
              <w:b/>
              <w:sz w:val="32"/>
              <w:szCs w:val="36"/>
            </w:rPr>
            <w:t>软件需求</w:t>
          </w:r>
          <w:r w:rsidR="00DB7277" w:rsidRPr="00DB7277">
            <w:rPr>
              <w:rFonts w:ascii="微软雅黑" w:eastAsia="微软雅黑" w:hAnsi="微软雅黑" w:hint="eastAsia"/>
              <w:b/>
              <w:sz w:val="32"/>
              <w:szCs w:val="36"/>
            </w:rPr>
            <w:t>说明书</w:t>
          </w:r>
        </w:p>
      </w:tc>
      <w:tc>
        <w:tcPr>
          <w:tcW w:w="32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E62F4D" w:rsidRDefault="00E62F4D" w:rsidP="00700477">
          <w:pPr>
            <w:pStyle w:val="af1"/>
            <w:rPr>
              <w:rFonts w:ascii="黑体" w:eastAsia="黑体"/>
              <w:szCs w:val="22"/>
            </w:rPr>
          </w:pPr>
          <w:r>
            <w:rPr>
              <w:rFonts w:ascii="黑体" w:eastAsia="黑体" w:hint="eastAsia"/>
              <w:szCs w:val="22"/>
            </w:rPr>
            <w:t>表号：</w:t>
          </w:r>
          <w:r w:rsidR="00605409">
            <w:rPr>
              <w:rFonts w:ascii="黑体" w:eastAsia="黑体" w:hAnsi="黑体" w:hint="eastAsia"/>
            </w:rPr>
            <w:t>353-M0402F01</w:t>
          </w:r>
          <w:r w:rsidR="00CB2C47" w:rsidRPr="00804DE5">
            <w:rPr>
              <w:rFonts w:ascii="黑体" w:eastAsia="黑体" w:hAnsi="黑体" w:hint="eastAsia"/>
            </w:rPr>
            <w:t>-F0</w:t>
          </w:r>
          <w:r w:rsidR="00605409">
            <w:rPr>
              <w:rFonts w:ascii="黑体" w:eastAsia="黑体" w:hAnsi="黑体" w:hint="eastAsia"/>
            </w:rPr>
            <w:t>1</w:t>
          </w:r>
        </w:p>
      </w:tc>
    </w:tr>
    <w:tr w:rsidR="00E62F4D" w:rsidTr="001A4BA4">
      <w:trPr>
        <w:trHeight w:hRule="exact" w:val="340"/>
      </w:trPr>
      <w:tc>
        <w:tcPr>
          <w:tcW w:w="0" w:type="auto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:rsidR="00E62F4D" w:rsidRDefault="00E62F4D" w:rsidP="00E62F4D">
          <w:pPr>
            <w:pStyle w:val="af1"/>
            <w:rPr>
              <w:rFonts w:ascii="幼圆" w:eastAsia="幼圆"/>
              <w:sz w:val="48"/>
            </w:rPr>
          </w:pPr>
        </w:p>
      </w:tc>
      <w:tc>
        <w:tcPr>
          <w:tcW w:w="4394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:rsidR="00E62F4D" w:rsidRDefault="00E62F4D" w:rsidP="008018B0">
          <w:pPr>
            <w:rPr>
              <w:rFonts w:ascii="微软雅黑" w:eastAsia="微软雅黑" w:hAnsi="微软雅黑"/>
              <w:b/>
              <w:sz w:val="36"/>
              <w:szCs w:val="36"/>
            </w:rPr>
          </w:pPr>
        </w:p>
      </w:tc>
      <w:tc>
        <w:tcPr>
          <w:tcW w:w="32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E62F4D" w:rsidRDefault="00E62F4D" w:rsidP="004C3279">
          <w:pPr>
            <w:pStyle w:val="af1"/>
            <w:rPr>
              <w:rFonts w:ascii="黑体" w:eastAsia="黑体"/>
              <w:szCs w:val="22"/>
            </w:rPr>
          </w:pPr>
          <w:r>
            <w:rPr>
              <w:rFonts w:ascii="黑体" w:eastAsia="黑体" w:hint="eastAsia"/>
              <w:szCs w:val="22"/>
            </w:rPr>
            <w:t>第</w:t>
          </w:r>
          <w:r w:rsidR="000A059E">
            <w:rPr>
              <w:rFonts w:ascii="黑体" w:eastAsia="黑体" w:hint="eastAsia"/>
              <w:szCs w:val="22"/>
            </w:rPr>
            <w:t>1</w:t>
          </w:r>
          <w:r w:rsidR="00170640">
            <w:rPr>
              <w:rFonts w:ascii="黑体" w:eastAsia="黑体" w:hint="eastAsia"/>
              <w:szCs w:val="22"/>
            </w:rPr>
            <w:t xml:space="preserve"> </w:t>
          </w:r>
          <w:r>
            <w:rPr>
              <w:rFonts w:ascii="黑体" w:eastAsia="黑体" w:hint="eastAsia"/>
              <w:szCs w:val="22"/>
            </w:rPr>
            <w:t>次修改</w:t>
          </w:r>
        </w:p>
      </w:tc>
    </w:tr>
    <w:tr w:rsidR="00E62F4D" w:rsidTr="001A4BA4">
      <w:trPr>
        <w:trHeight w:hRule="exact" w:val="340"/>
      </w:trPr>
      <w:tc>
        <w:tcPr>
          <w:tcW w:w="0" w:type="auto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:rsidR="00E62F4D" w:rsidRDefault="00E62F4D" w:rsidP="00E62F4D">
          <w:pPr>
            <w:pStyle w:val="af1"/>
            <w:rPr>
              <w:rFonts w:ascii="幼圆" w:eastAsia="幼圆"/>
              <w:sz w:val="48"/>
            </w:rPr>
          </w:pPr>
        </w:p>
      </w:tc>
      <w:tc>
        <w:tcPr>
          <w:tcW w:w="4394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:rsidR="00E62F4D" w:rsidRDefault="00E62F4D" w:rsidP="008018B0">
          <w:pPr>
            <w:rPr>
              <w:rFonts w:ascii="微软雅黑" w:eastAsia="微软雅黑" w:hAnsi="微软雅黑"/>
              <w:b/>
              <w:sz w:val="36"/>
              <w:szCs w:val="36"/>
            </w:rPr>
          </w:pPr>
        </w:p>
      </w:tc>
      <w:tc>
        <w:tcPr>
          <w:tcW w:w="32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E62F4D" w:rsidRDefault="00E62F4D" w:rsidP="00004286">
          <w:pPr>
            <w:pStyle w:val="af1"/>
            <w:rPr>
              <w:rFonts w:ascii="黑体" w:eastAsia="黑体"/>
              <w:szCs w:val="22"/>
            </w:rPr>
          </w:pPr>
          <w:r>
            <w:rPr>
              <w:rFonts w:ascii="黑体" w:eastAsia="黑体" w:hint="eastAsia"/>
              <w:szCs w:val="22"/>
            </w:rPr>
            <w:t>生效</w:t>
          </w:r>
          <w:r w:rsidRPr="001B75B2">
            <w:rPr>
              <w:rFonts w:ascii="黑体" w:eastAsia="黑体" w:hint="eastAsia"/>
              <w:szCs w:val="22"/>
            </w:rPr>
            <w:t>期：201</w:t>
          </w:r>
          <w:r w:rsidR="001B75B2" w:rsidRPr="001B75B2">
            <w:rPr>
              <w:rFonts w:ascii="黑体" w:eastAsia="黑体" w:hint="eastAsia"/>
              <w:szCs w:val="22"/>
            </w:rPr>
            <w:t>9</w:t>
          </w:r>
          <w:r w:rsidRPr="001B75B2">
            <w:rPr>
              <w:rFonts w:ascii="黑体" w:eastAsia="黑体" w:hint="eastAsia"/>
              <w:szCs w:val="22"/>
            </w:rPr>
            <w:t>年</w:t>
          </w:r>
          <w:r w:rsidR="001B75B2" w:rsidRPr="001B75B2">
            <w:rPr>
              <w:rFonts w:ascii="黑体" w:eastAsia="黑体" w:hint="eastAsia"/>
              <w:szCs w:val="22"/>
            </w:rPr>
            <w:t>9</w:t>
          </w:r>
          <w:r w:rsidRPr="001B75B2">
            <w:rPr>
              <w:rFonts w:ascii="黑体" w:eastAsia="黑体" w:hint="eastAsia"/>
              <w:szCs w:val="22"/>
            </w:rPr>
            <w:t>月</w:t>
          </w:r>
          <w:r w:rsidR="00CB2C47" w:rsidRPr="001B75B2">
            <w:rPr>
              <w:rFonts w:ascii="黑体" w:eastAsia="黑体" w:hint="eastAsia"/>
              <w:szCs w:val="22"/>
            </w:rPr>
            <w:t>1</w:t>
          </w:r>
          <w:r w:rsidRPr="001B75B2">
            <w:rPr>
              <w:rFonts w:ascii="黑体" w:eastAsia="黑体" w:hint="eastAsia"/>
              <w:szCs w:val="22"/>
            </w:rPr>
            <w:t>日</w:t>
          </w:r>
        </w:p>
      </w:tc>
    </w:tr>
    <w:tr w:rsidR="00E62F4D" w:rsidTr="001A4BA4">
      <w:trPr>
        <w:trHeight w:hRule="exact" w:val="340"/>
      </w:trPr>
      <w:tc>
        <w:tcPr>
          <w:tcW w:w="1985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E62F4D" w:rsidRDefault="00E62F4D" w:rsidP="00E62F4D">
          <w:pPr>
            <w:pStyle w:val="af1"/>
            <w:rPr>
              <w:rFonts w:ascii="黑体" w:eastAsia="幼圆"/>
              <w:sz w:val="30"/>
            </w:rPr>
          </w:pPr>
        </w:p>
      </w:tc>
      <w:tc>
        <w:tcPr>
          <w:tcW w:w="4394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62F4D" w:rsidRDefault="00E62F4D" w:rsidP="00E62F4D">
          <w:pPr>
            <w:pStyle w:val="af1"/>
            <w:rPr>
              <w:rFonts w:ascii="黑体" w:eastAsia="幼圆"/>
              <w:sz w:val="30"/>
            </w:rPr>
          </w:pPr>
        </w:p>
      </w:tc>
      <w:tc>
        <w:tcPr>
          <w:tcW w:w="32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E62F4D" w:rsidRDefault="00E62F4D" w:rsidP="004C3279">
          <w:pPr>
            <w:pStyle w:val="af1"/>
            <w:rPr>
              <w:rFonts w:ascii="黑体" w:eastAsia="黑体"/>
              <w:szCs w:val="22"/>
            </w:rPr>
          </w:pPr>
          <w:r>
            <w:rPr>
              <w:rFonts w:ascii="黑体" w:eastAsia="黑体" w:hint="eastAsia"/>
              <w:szCs w:val="22"/>
            </w:rPr>
            <w:t>密级：</w:t>
          </w:r>
          <w:r w:rsidR="00BA23A5" w:rsidRPr="008218DB">
            <w:rPr>
              <w:rFonts w:ascii="黑体" w:eastAsia="黑体" w:hint="eastAsia"/>
              <w:sz w:val="16"/>
              <w:szCs w:val="18"/>
            </w:rPr>
            <w:t>海尔智家生态平台内部公开</w:t>
          </w:r>
        </w:p>
      </w:tc>
    </w:tr>
  </w:tbl>
  <w:p w:rsidR="00385E0E" w:rsidRPr="00385E0E" w:rsidRDefault="00385E0E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90173"/>
    <w:multiLevelType w:val="multilevel"/>
    <w:tmpl w:val="05890173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86E1091"/>
    <w:multiLevelType w:val="hybridMultilevel"/>
    <w:tmpl w:val="C24A334E"/>
    <w:lvl w:ilvl="0" w:tplc="6D0AAFC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5A4778"/>
    <w:multiLevelType w:val="multilevel"/>
    <w:tmpl w:val="1D5A477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476131"/>
    <w:multiLevelType w:val="multilevel"/>
    <w:tmpl w:val="21476131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7DE6ED5"/>
    <w:multiLevelType w:val="hybridMultilevel"/>
    <w:tmpl w:val="7EE0B542"/>
    <w:lvl w:ilvl="0" w:tplc="BD18B4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D74CB1"/>
    <w:multiLevelType w:val="multilevel"/>
    <w:tmpl w:val="38D74CB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C537792"/>
    <w:multiLevelType w:val="hybridMultilevel"/>
    <w:tmpl w:val="B852A660"/>
    <w:lvl w:ilvl="0" w:tplc="2A8EE91A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15B744D"/>
    <w:multiLevelType w:val="multilevel"/>
    <w:tmpl w:val="415B744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7" w:hanging="420"/>
      </w:pPr>
    </w:lvl>
    <w:lvl w:ilvl="2">
      <w:start w:val="1"/>
      <w:numFmt w:val="lowerRoman"/>
      <w:lvlText w:val="%3."/>
      <w:lvlJc w:val="right"/>
      <w:pPr>
        <w:ind w:left="1107" w:hanging="420"/>
      </w:pPr>
    </w:lvl>
    <w:lvl w:ilvl="3">
      <w:start w:val="1"/>
      <w:numFmt w:val="decimal"/>
      <w:lvlText w:val="%4."/>
      <w:lvlJc w:val="left"/>
      <w:pPr>
        <w:ind w:left="1527" w:hanging="420"/>
      </w:pPr>
    </w:lvl>
    <w:lvl w:ilvl="4">
      <w:start w:val="1"/>
      <w:numFmt w:val="lowerLetter"/>
      <w:lvlText w:val="%5)"/>
      <w:lvlJc w:val="left"/>
      <w:pPr>
        <w:ind w:left="1947" w:hanging="420"/>
      </w:pPr>
    </w:lvl>
    <w:lvl w:ilvl="5">
      <w:start w:val="1"/>
      <w:numFmt w:val="lowerRoman"/>
      <w:lvlText w:val="%6."/>
      <w:lvlJc w:val="right"/>
      <w:pPr>
        <w:ind w:left="2367" w:hanging="420"/>
      </w:pPr>
    </w:lvl>
    <w:lvl w:ilvl="6">
      <w:start w:val="1"/>
      <w:numFmt w:val="decimal"/>
      <w:lvlText w:val="%7."/>
      <w:lvlJc w:val="left"/>
      <w:pPr>
        <w:ind w:left="2787" w:hanging="420"/>
      </w:pPr>
    </w:lvl>
    <w:lvl w:ilvl="7">
      <w:start w:val="1"/>
      <w:numFmt w:val="lowerLetter"/>
      <w:lvlText w:val="%8)"/>
      <w:lvlJc w:val="left"/>
      <w:pPr>
        <w:ind w:left="3207" w:hanging="420"/>
      </w:pPr>
    </w:lvl>
    <w:lvl w:ilvl="8">
      <w:start w:val="1"/>
      <w:numFmt w:val="lowerRoman"/>
      <w:lvlText w:val="%9."/>
      <w:lvlJc w:val="right"/>
      <w:pPr>
        <w:ind w:left="3627" w:hanging="420"/>
      </w:pPr>
    </w:lvl>
  </w:abstractNum>
  <w:abstractNum w:abstractNumId="8" w15:restartNumberingAfterBreak="0">
    <w:nsid w:val="45D11F54"/>
    <w:multiLevelType w:val="hybridMultilevel"/>
    <w:tmpl w:val="068A4BBA"/>
    <w:lvl w:ilvl="0" w:tplc="2A8EE91A">
      <w:start w:val="1"/>
      <w:numFmt w:val="bullet"/>
      <w:lvlText w:val=""/>
      <w:lvlJc w:val="left"/>
      <w:pPr>
        <w:ind w:left="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0" w:hanging="420"/>
      </w:pPr>
      <w:rPr>
        <w:rFonts w:ascii="Wingdings" w:hAnsi="Wingdings" w:hint="default"/>
      </w:rPr>
    </w:lvl>
  </w:abstractNum>
  <w:abstractNum w:abstractNumId="9" w15:restartNumberingAfterBreak="0">
    <w:nsid w:val="4BBF187B"/>
    <w:multiLevelType w:val="hybridMultilevel"/>
    <w:tmpl w:val="CB2288A4"/>
    <w:lvl w:ilvl="0" w:tplc="2A8EE91A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771638B"/>
    <w:multiLevelType w:val="hybridMultilevel"/>
    <w:tmpl w:val="81E00248"/>
    <w:lvl w:ilvl="0" w:tplc="362ED4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07537AC"/>
    <w:multiLevelType w:val="multilevel"/>
    <w:tmpl w:val="607537A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0BF454C"/>
    <w:multiLevelType w:val="multilevel"/>
    <w:tmpl w:val="60BF454C"/>
    <w:lvl w:ilvl="0">
      <w:start w:val="1"/>
      <w:numFmt w:val="bullet"/>
      <w:pStyle w:val="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8B0258"/>
    <w:multiLevelType w:val="hybridMultilevel"/>
    <w:tmpl w:val="7E7E1590"/>
    <w:lvl w:ilvl="0" w:tplc="BD782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73D4F41"/>
    <w:multiLevelType w:val="multilevel"/>
    <w:tmpl w:val="673D4F41"/>
    <w:lvl w:ilvl="0">
      <w:start w:val="1"/>
      <w:numFmt w:val="decimal"/>
      <w:lvlText w:val="%1、"/>
      <w:lvlJc w:val="left"/>
      <w:pPr>
        <w:ind w:left="135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68960E96"/>
    <w:multiLevelType w:val="multilevel"/>
    <w:tmpl w:val="68960E96"/>
    <w:lvl w:ilvl="0">
      <w:start w:val="1"/>
      <w:numFmt w:val="upperLetter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90F139A"/>
    <w:multiLevelType w:val="multilevel"/>
    <w:tmpl w:val="790F139A"/>
    <w:lvl w:ilvl="0">
      <w:start w:val="1"/>
      <w:numFmt w:val="decimal"/>
      <w:pStyle w:val="1"/>
      <w:lvlText w:val="%1"/>
      <w:lvlJc w:val="left"/>
      <w:pPr>
        <w:tabs>
          <w:tab w:val="num" w:pos="2275"/>
        </w:tabs>
        <w:ind w:left="2275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7" w15:restartNumberingAfterBreak="0">
    <w:nsid w:val="796865FF"/>
    <w:multiLevelType w:val="multilevel"/>
    <w:tmpl w:val="796865F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E1B2171"/>
    <w:multiLevelType w:val="hybridMultilevel"/>
    <w:tmpl w:val="C5F84D54"/>
    <w:lvl w:ilvl="0" w:tplc="77009A7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EB06910"/>
    <w:multiLevelType w:val="hybridMultilevel"/>
    <w:tmpl w:val="B45CC5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FA70D2A"/>
    <w:multiLevelType w:val="multilevel"/>
    <w:tmpl w:val="7FA70D2A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6"/>
  </w:num>
  <w:num w:numId="3">
    <w:abstractNumId w:val="17"/>
  </w:num>
  <w:num w:numId="4">
    <w:abstractNumId w:val="20"/>
  </w:num>
  <w:num w:numId="5">
    <w:abstractNumId w:val="15"/>
  </w:num>
  <w:num w:numId="6">
    <w:abstractNumId w:val="19"/>
  </w:num>
  <w:num w:numId="7">
    <w:abstractNumId w:val="4"/>
  </w:num>
  <w:num w:numId="8">
    <w:abstractNumId w:val="18"/>
  </w:num>
  <w:num w:numId="9">
    <w:abstractNumId w:val="1"/>
  </w:num>
  <w:num w:numId="10">
    <w:abstractNumId w:val="11"/>
  </w:num>
  <w:num w:numId="11">
    <w:abstractNumId w:val="3"/>
  </w:num>
  <w:num w:numId="12">
    <w:abstractNumId w:val="14"/>
  </w:num>
  <w:num w:numId="13">
    <w:abstractNumId w:val="5"/>
  </w:num>
  <w:num w:numId="14">
    <w:abstractNumId w:val="0"/>
  </w:num>
  <w:num w:numId="15">
    <w:abstractNumId w:val="2"/>
  </w:num>
  <w:num w:numId="16">
    <w:abstractNumId w:val="7"/>
  </w:num>
  <w:num w:numId="17">
    <w:abstractNumId w:val="16"/>
  </w:num>
  <w:num w:numId="18">
    <w:abstractNumId w:val="16"/>
  </w:num>
  <w:num w:numId="19">
    <w:abstractNumId w:val="6"/>
  </w:num>
  <w:num w:numId="20">
    <w:abstractNumId w:val="8"/>
  </w:num>
  <w:num w:numId="21">
    <w:abstractNumId w:val="9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0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7DFF"/>
    <w:rsid w:val="00000D2F"/>
    <w:rsid w:val="00001445"/>
    <w:rsid w:val="000016CE"/>
    <w:rsid w:val="0000215C"/>
    <w:rsid w:val="0000311E"/>
    <w:rsid w:val="00003947"/>
    <w:rsid w:val="00004286"/>
    <w:rsid w:val="00007C4C"/>
    <w:rsid w:val="00011511"/>
    <w:rsid w:val="000146B4"/>
    <w:rsid w:val="00015E44"/>
    <w:rsid w:val="00016117"/>
    <w:rsid w:val="00016DDA"/>
    <w:rsid w:val="00016F50"/>
    <w:rsid w:val="00022C4A"/>
    <w:rsid w:val="00022D33"/>
    <w:rsid w:val="00022F9C"/>
    <w:rsid w:val="000238CA"/>
    <w:rsid w:val="00024A6C"/>
    <w:rsid w:val="00025B43"/>
    <w:rsid w:val="00027C87"/>
    <w:rsid w:val="000308BC"/>
    <w:rsid w:val="00030972"/>
    <w:rsid w:val="00030BC2"/>
    <w:rsid w:val="00031538"/>
    <w:rsid w:val="000315DC"/>
    <w:rsid w:val="0003175E"/>
    <w:rsid w:val="00031C6D"/>
    <w:rsid w:val="000349FC"/>
    <w:rsid w:val="000359A3"/>
    <w:rsid w:val="00036440"/>
    <w:rsid w:val="000379B0"/>
    <w:rsid w:val="00041942"/>
    <w:rsid w:val="0004339F"/>
    <w:rsid w:val="00044B72"/>
    <w:rsid w:val="00045110"/>
    <w:rsid w:val="0004576B"/>
    <w:rsid w:val="0004742C"/>
    <w:rsid w:val="0005010B"/>
    <w:rsid w:val="0005059C"/>
    <w:rsid w:val="000508B6"/>
    <w:rsid w:val="00052F95"/>
    <w:rsid w:val="0005316B"/>
    <w:rsid w:val="0005441A"/>
    <w:rsid w:val="00054560"/>
    <w:rsid w:val="00054BE3"/>
    <w:rsid w:val="00055501"/>
    <w:rsid w:val="00056358"/>
    <w:rsid w:val="00056B8E"/>
    <w:rsid w:val="000571CC"/>
    <w:rsid w:val="00061E6B"/>
    <w:rsid w:val="00064590"/>
    <w:rsid w:val="0006475A"/>
    <w:rsid w:val="00066CE9"/>
    <w:rsid w:val="00066F5F"/>
    <w:rsid w:val="00071F23"/>
    <w:rsid w:val="000721A4"/>
    <w:rsid w:val="0007357B"/>
    <w:rsid w:val="0007478E"/>
    <w:rsid w:val="000771ED"/>
    <w:rsid w:val="00077B7B"/>
    <w:rsid w:val="0008123D"/>
    <w:rsid w:val="000816E1"/>
    <w:rsid w:val="0008335E"/>
    <w:rsid w:val="00084DA4"/>
    <w:rsid w:val="00090FB3"/>
    <w:rsid w:val="00091A41"/>
    <w:rsid w:val="00094B6E"/>
    <w:rsid w:val="000951CF"/>
    <w:rsid w:val="000956F2"/>
    <w:rsid w:val="00096A03"/>
    <w:rsid w:val="000A059E"/>
    <w:rsid w:val="000A138F"/>
    <w:rsid w:val="000A179B"/>
    <w:rsid w:val="000A214C"/>
    <w:rsid w:val="000A297D"/>
    <w:rsid w:val="000A618A"/>
    <w:rsid w:val="000B01EF"/>
    <w:rsid w:val="000B038C"/>
    <w:rsid w:val="000B1CA9"/>
    <w:rsid w:val="000B26EF"/>
    <w:rsid w:val="000B2A5C"/>
    <w:rsid w:val="000B3372"/>
    <w:rsid w:val="000B3D79"/>
    <w:rsid w:val="000B6B5A"/>
    <w:rsid w:val="000C1210"/>
    <w:rsid w:val="000C20B7"/>
    <w:rsid w:val="000C26DD"/>
    <w:rsid w:val="000C303C"/>
    <w:rsid w:val="000C3A15"/>
    <w:rsid w:val="000C78E9"/>
    <w:rsid w:val="000D09A4"/>
    <w:rsid w:val="000D1B79"/>
    <w:rsid w:val="000D3F75"/>
    <w:rsid w:val="000D403A"/>
    <w:rsid w:val="000D4A43"/>
    <w:rsid w:val="000D5A91"/>
    <w:rsid w:val="000D77BB"/>
    <w:rsid w:val="000D77E1"/>
    <w:rsid w:val="000D7D9C"/>
    <w:rsid w:val="000E0EAE"/>
    <w:rsid w:val="000E194E"/>
    <w:rsid w:val="000E2397"/>
    <w:rsid w:val="000E257B"/>
    <w:rsid w:val="000E2E88"/>
    <w:rsid w:val="000E358B"/>
    <w:rsid w:val="000E72C7"/>
    <w:rsid w:val="000E730B"/>
    <w:rsid w:val="000E7C2D"/>
    <w:rsid w:val="000F33CB"/>
    <w:rsid w:val="000F39B2"/>
    <w:rsid w:val="000F7D9B"/>
    <w:rsid w:val="000F7EF5"/>
    <w:rsid w:val="00101542"/>
    <w:rsid w:val="001047CC"/>
    <w:rsid w:val="001067EE"/>
    <w:rsid w:val="001069DC"/>
    <w:rsid w:val="001069E1"/>
    <w:rsid w:val="00107434"/>
    <w:rsid w:val="00107888"/>
    <w:rsid w:val="00110489"/>
    <w:rsid w:val="00111024"/>
    <w:rsid w:val="001123F7"/>
    <w:rsid w:val="00112AA6"/>
    <w:rsid w:val="00113934"/>
    <w:rsid w:val="001141DC"/>
    <w:rsid w:val="00114CD1"/>
    <w:rsid w:val="00115622"/>
    <w:rsid w:val="001170F8"/>
    <w:rsid w:val="00117918"/>
    <w:rsid w:val="001208E0"/>
    <w:rsid w:val="001220F0"/>
    <w:rsid w:val="00123017"/>
    <w:rsid w:val="00125279"/>
    <w:rsid w:val="00125F81"/>
    <w:rsid w:val="00127DF3"/>
    <w:rsid w:val="001311F8"/>
    <w:rsid w:val="00132464"/>
    <w:rsid w:val="00133691"/>
    <w:rsid w:val="001354EE"/>
    <w:rsid w:val="00135DFF"/>
    <w:rsid w:val="00136090"/>
    <w:rsid w:val="00136DF0"/>
    <w:rsid w:val="0014352A"/>
    <w:rsid w:val="00144146"/>
    <w:rsid w:val="0014469F"/>
    <w:rsid w:val="0014732C"/>
    <w:rsid w:val="00147F68"/>
    <w:rsid w:val="00152951"/>
    <w:rsid w:val="00153A98"/>
    <w:rsid w:val="0015446C"/>
    <w:rsid w:val="00154B84"/>
    <w:rsid w:val="00155B74"/>
    <w:rsid w:val="00157F1A"/>
    <w:rsid w:val="0016140C"/>
    <w:rsid w:val="00161F3E"/>
    <w:rsid w:val="00162499"/>
    <w:rsid w:val="00163611"/>
    <w:rsid w:val="00164932"/>
    <w:rsid w:val="00164FE5"/>
    <w:rsid w:val="00165852"/>
    <w:rsid w:val="00165C24"/>
    <w:rsid w:val="0017009E"/>
    <w:rsid w:val="00170640"/>
    <w:rsid w:val="00171F9A"/>
    <w:rsid w:val="00172490"/>
    <w:rsid w:val="001727D8"/>
    <w:rsid w:val="00172CA4"/>
    <w:rsid w:val="001737AD"/>
    <w:rsid w:val="00173826"/>
    <w:rsid w:val="00177416"/>
    <w:rsid w:val="00177789"/>
    <w:rsid w:val="00177FA8"/>
    <w:rsid w:val="00180B36"/>
    <w:rsid w:val="00180D9D"/>
    <w:rsid w:val="001829B1"/>
    <w:rsid w:val="001864A3"/>
    <w:rsid w:val="001877B2"/>
    <w:rsid w:val="00190520"/>
    <w:rsid w:val="00191A62"/>
    <w:rsid w:val="00192533"/>
    <w:rsid w:val="00194432"/>
    <w:rsid w:val="001944AA"/>
    <w:rsid w:val="001945CB"/>
    <w:rsid w:val="00194D7D"/>
    <w:rsid w:val="0019686B"/>
    <w:rsid w:val="001A0021"/>
    <w:rsid w:val="001A306A"/>
    <w:rsid w:val="001A3796"/>
    <w:rsid w:val="001A3BB9"/>
    <w:rsid w:val="001A4BA4"/>
    <w:rsid w:val="001A52F4"/>
    <w:rsid w:val="001A5B66"/>
    <w:rsid w:val="001A6338"/>
    <w:rsid w:val="001A633A"/>
    <w:rsid w:val="001A6531"/>
    <w:rsid w:val="001A6851"/>
    <w:rsid w:val="001A7188"/>
    <w:rsid w:val="001B0604"/>
    <w:rsid w:val="001B283D"/>
    <w:rsid w:val="001B2910"/>
    <w:rsid w:val="001B2F4C"/>
    <w:rsid w:val="001B3395"/>
    <w:rsid w:val="001B3D7A"/>
    <w:rsid w:val="001B4700"/>
    <w:rsid w:val="001B566A"/>
    <w:rsid w:val="001B602A"/>
    <w:rsid w:val="001B75B2"/>
    <w:rsid w:val="001C0BE0"/>
    <w:rsid w:val="001C1CF2"/>
    <w:rsid w:val="001C24CE"/>
    <w:rsid w:val="001C2E23"/>
    <w:rsid w:val="001C3D56"/>
    <w:rsid w:val="001C5413"/>
    <w:rsid w:val="001C68D2"/>
    <w:rsid w:val="001D0497"/>
    <w:rsid w:val="001D13C2"/>
    <w:rsid w:val="001D2253"/>
    <w:rsid w:val="001D363A"/>
    <w:rsid w:val="001D686C"/>
    <w:rsid w:val="001D7A25"/>
    <w:rsid w:val="001E0101"/>
    <w:rsid w:val="001E2653"/>
    <w:rsid w:val="001E2C93"/>
    <w:rsid w:val="001E3C5C"/>
    <w:rsid w:val="001E4A92"/>
    <w:rsid w:val="001F073C"/>
    <w:rsid w:val="001F0BDC"/>
    <w:rsid w:val="001F0F44"/>
    <w:rsid w:val="001F1BD1"/>
    <w:rsid w:val="001F25BD"/>
    <w:rsid w:val="001F514B"/>
    <w:rsid w:val="001F5840"/>
    <w:rsid w:val="001F5AC0"/>
    <w:rsid w:val="001F724F"/>
    <w:rsid w:val="002031C7"/>
    <w:rsid w:val="002043D5"/>
    <w:rsid w:val="002059F2"/>
    <w:rsid w:val="00205B2D"/>
    <w:rsid w:val="00206348"/>
    <w:rsid w:val="002107D5"/>
    <w:rsid w:val="00212192"/>
    <w:rsid w:val="002125D5"/>
    <w:rsid w:val="0021264E"/>
    <w:rsid w:val="0021336E"/>
    <w:rsid w:val="00217480"/>
    <w:rsid w:val="00220BDD"/>
    <w:rsid w:val="00221B12"/>
    <w:rsid w:val="002220E3"/>
    <w:rsid w:val="00223068"/>
    <w:rsid w:val="00223092"/>
    <w:rsid w:val="0022407E"/>
    <w:rsid w:val="00225AFA"/>
    <w:rsid w:val="00231591"/>
    <w:rsid w:val="002344ED"/>
    <w:rsid w:val="00234932"/>
    <w:rsid w:val="002351B4"/>
    <w:rsid w:val="002373A8"/>
    <w:rsid w:val="00241358"/>
    <w:rsid w:val="00242C8F"/>
    <w:rsid w:val="00243264"/>
    <w:rsid w:val="00243AE2"/>
    <w:rsid w:val="00244DF8"/>
    <w:rsid w:val="00244FF3"/>
    <w:rsid w:val="002506C6"/>
    <w:rsid w:val="00251B8E"/>
    <w:rsid w:val="0025204C"/>
    <w:rsid w:val="00254A33"/>
    <w:rsid w:val="00256AD2"/>
    <w:rsid w:val="00256EA0"/>
    <w:rsid w:val="00261252"/>
    <w:rsid w:val="00261AC2"/>
    <w:rsid w:val="00261D0C"/>
    <w:rsid w:val="00262307"/>
    <w:rsid w:val="0026320D"/>
    <w:rsid w:val="002640DC"/>
    <w:rsid w:val="00265BD4"/>
    <w:rsid w:val="00266036"/>
    <w:rsid w:val="00267E64"/>
    <w:rsid w:val="00272749"/>
    <w:rsid w:val="0027287B"/>
    <w:rsid w:val="002740D3"/>
    <w:rsid w:val="00280179"/>
    <w:rsid w:val="00280991"/>
    <w:rsid w:val="00280D43"/>
    <w:rsid w:val="002837EC"/>
    <w:rsid w:val="0028474A"/>
    <w:rsid w:val="00285079"/>
    <w:rsid w:val="0028737F"/>
    <w:rsid w:val="0029101B"/>
    <w:rsid w:val="002912E5"/>
    <w:rsid w:val="00291904"/>
    <w:rsid w:val="00291ADC"/>
    <w:rsid w:val="00292843"/>
    <w:rsid w:val="002934CA"/>
    <w:rsid w:val="0029367E"/>
    <w:rsid w:val="0029398E"/>
    <w:rsid w:val="00295C7F"/>
    <w:rsid w:val="002A00F5"/>
    <w:rsid w:val="002A21E2"/>
    <w:rsid w:val="002A28AB"/>
    <w:rsid w:val="002A45E7"/>
    <w:rsid w:val="002A6551"/>
    <w:rsid w:val="002A7DEF"/>
    <w:rsid w:val="002B2F4C"/>
    <w:rsid w:val="002B63E0"/>
    <w:rsid w:val="002B73F6"/>
    <w:rsid w:val="002C2F67"/>
    <w:rsid w:val="002C44E1"/>
    <w:rsid w:val="002C5244"/>
    <w:rsid w:val="002C6990"/>
    <w:rsid w:val="002C7DF0"/>
    <w:rsid w:val="002D09B8"/>
    <w:rsid w:val="002D0D69"/>
    <w:rsid w:val="002D1736"/>
    <w:rsid w:val="002D1DC8"/>
    <w:rsid w:val="002D2717"/>
    <w:rsid w:val="002D4541"/>
    <w:rsid w:val="002D528F"/>
    <w:rsid w:val="002D7387"/>
    <w:rsid w:val="002E12BB"/>
    <w:rsid w:val="002E1AA2"/>
    <w:rsid w:val="002E2839"/>
    <w:rsid w:val="002E3877"/>
    <w:rsid w:val="002E3C18"/>
    <w:rsid w:val="002E430A"/>
    <w:rsid w:val="002E6965"/>
    <w:rsid w:val="002E6F41"/>
    <w:rsid w:val="002E7A03"/>
    <w:rsid w:val="002F0179"/>
    <w:rsid w:val="002F1091"/>
    <w:rsid w:val="002F33F6"/>
    <w:rsid w:val="002F5822"/>
    <w:rsid w:val="002F618C"/>
    <w:rsid w:val="002F64D3"/>
    <w:rsid w:val="002F692B"/>
    <w:rsid w:val="00303B82"/>
    <w:rsid w:val="00303C01"/>
    <w:rsid w:val="00304CAF"/>
    <w:rsid w:val="00305112"/>
    <w:rsid w:val="00306502"/>
    <w:rsid w:val="00306534"/>
    <w:rsid w:val="00310426"/>
    <w:rsid w:val="0031312A"/>
    <w:rsid w:val="00313ABC"/>
    <w:rsid w:val="003147B8"/>
    <w:rsid w:val="00316585"/>
    <w:rsid w:val="00316BCC"/>
    <w:rsid w:val="003178F7"/>
    <w:rsid w:val="003237C3"/>
    <w:rsid w:val="00324A80"/>
    <w:rsid w:val="00325A83"/>
    <w:rsid w:val="00326935"/>
    <w:rsid w:val="00331A33"/>
    <w:rsid w:val="00332060"/>
    <w:rsid w:val="003331E4"/>
    <w:rsid w:val="003331FA"/>
    <w:rsid w:val="00334C16"/>
    <w:rsid w:val="00337A65"/>
    <w:rsid w:val="00342828"/>
    <w:rsid w:val="00343516"/>
    <w:rsid w:val="003436F0"/>
    <w:rsid w:val="00344084"/>
    <w:rsid w:val="0034546E"/>
    <w:rsid w:val="003465AE"/>
    <w:rsid w:val="00347B91"/>
    <w:rsid w:val="00351CF5"/>
    <w:rsid w:val="0035298E"/>
    <w:rsid w:val="003536FE"/>
    <w:rsid w:val="00353D47"/>
    <w:rsid w:val="00354AC2"/>
    <w:rsid w:val="00356C04"/>
    <w:rsid w:val="00360C13"/>
    <w:rsid w:val="00360FAD"/>
    <w:rsid w:val="00361C26"/>
    <w:rsid w:val="00364235"/>
    <w:rsid w:val="00365B46"/>
    <w:rsid w:val="00365D36"/>
    <w:rsid w:val="003668D9"/>
    <w:rsid w:val="00367CA1"/>
    <w:rsid w:val="0037271B"/>
    <w:rsid w:val="00372907"/>
    <w:rsid w:val="003747F6"/>
    <w:rsid w:val="0037533E"/>
    <w:rsid w:val="00375710"/>
    <w:rsid w:val="00375D3E"/>
    <w:rsid w:val="00376C61"/>
    <w:rsid w:val="00377008"/>
    <w:rsid w:val="0038033A"/>
    <w:rsid w:val="0038088D"/>
    <w:rsid w:val="00380B15"/>
    <w:rsid w:val="00380F01"/>
    <w:rsid w:val="003820CE"/>
    <w:rsid w:val="0038251D"/>
    <w:rsid w:val="003827E9"/>
    <w:rsid w:val="0038410A"/>
    <w:rsid w:val="0038518C"/>
    <w:rsid w:val="003854C9"/>
    <w:rsid w:val="00385E0E"/>
    <w:rsid w:val="00387B83"/>
    <w:rsid w:val="003900FD"/>
    <w:rsid w:val="00391BCE"/>
    <w:rsid w:val="00391D18"/>
    <w:rsid w:val="00392526"/>
    <w:rsid w:val="00392905"/>
    <w:rsid w:val="00393463"/>
    <w:rsid w:val="00393638"/>
    <w:rsid w:val="003945B4"/>
    <w:rsid w:val="00395749"/>
    <w:rsid w:val="00395AA5"/>
    <w:rsid w:val="00395C0E"/>
    <w:rsid w:val="003969D1"/>
    <w:rsid w:val="00397BFF"/>
    <w:rsid w:val="003A00A5"/>
    <w:rsid w:val="003A02C4"/>
    <w:rsid w:val="003A0C5A"/>
    <w:rsid w:val="003A0CF8"/>
    <w:rsid w:val="003A2013"/>
    <w:rsid w:val="003A2ED0"/>
    <w:rsid w:val="003A437D"/>
    <w:rsid w:val="003A5093"/>
    <w:rsid w:val="003A599B"/>
    <w:rsid w:val="003A750C"/>
    <w:rsid w:val="003A7FB9"/>
    <w:rsid w:val="003B0986"/>
    <w:rsid w:val="003B1DEE"/>
    <w:rsid w:val="003B3613"/>
    <w:rsid w:val="003B583A"/>
    <w:rsid w:val="003B6FC1"/>
    <w:rsid w:val="003C00BC"/>
    <w:rsid w:val="003C0F39"/>
    <w:rsid w:val="003C1860"/>
    <w:rsid w:val="003C20B5"/>
    <w:rsid w:val="003C24B1"/>
    <w:rsid w:val="003C34C6"/>
    <w:rsid w:val="003C3637"/>
    <w:rsid w:val="003C3CBE"/>
    <w:rsid w:val="003C5796"/>
    <w:rsid w:val="003C5AC4"/>
    <w:rsid w:val="003C6480"/>
    <w:rsid w:val="003C66BC"/>
    <w:rsid w:val="003D198B"/>
    <w:rsid w:val="003D21C2"/>
    <w:rsid w:val="003D3BBA"/>
    <w:rsid w:val="003D4AA3"/>
    <w:rsid w:val="003D5C8A"/>
    <w:rsid w:val="003D609A"/>
    <w:rsid w:val="003D65D6"/>
    <w:rsid w:val="003D68BD"/>
    <w:rsid w:val="003D703E"/>
    <w:rsid w:val="003E09DF"/>
    <w:rsid w:val="003E4C18"/>
    <w:rsid w:val="003E6104"/>
    <w:rsid w:val="003E7CD0"/>
    <w:rsid w:val="003F0A73"/>
    <w:rsid w:val="003F19DA"/>
    <w:rsid w:val="003F2C83"/>
    <w:rsid w:val="003F401C"/>
    <w:rsid w:val="00400748"/>
    <w:rsid w:val="00400EB4"/>
    <w:rsid w:val="00401EF5"/>
    <w:rsid w:val="00402A1C"/>
    <w:rsid w:val="00403B24"/>
    <w:rsid w:val="00404FBD"/>
    <w:rsid w:val="00406580"/>
    <w:rsid w:val="00406762"/>
    <w:rsid w:val="00406FBC"/>
    <w:rsid w:val="00407EF8"/>
    <w:rsid w:val="00410445"/>
    <w:rsid w:val="004105A7"/>
    <w:rsid w:val="004128A2"/>
    <w:rsid w:val="0041381B"/>
    <w:rsid w:val="00413EA1"/>
    <w:rsid w:val="004140F7"/>
    <w:rsid w:val="00416EA0"/>
    <w:rsid w:val="00420386"/>
    <w:rsid w:val="0042355E"/>
    <w:rsid w:val="00423B60"/>
    <w:rsid w:val="004247A3"/>
    <w:rsid w:val="004250A2"/>
    <w:rsid w:val="004261CE"/>
    <w:rsid w:val="00426CF3"/>
    <w:rsid w:val="00427050"/>
    <w:rsid w:val="00430310"/>
    <w:rsid w:val="004327D6"/>
    <w:rsid w:val="0043404D"/>
    <w:rsid w:val="00435DEC"/>
    <w:rsid w:val="00436924"/>
    <w:rsid w:val="00437DFF"/>
    <w:rsid w:val="004416C7"/>
    <w:rsid w:val="00441DEB"/>
    <w:rsid w:val="00443888"/>
    <w:rsid w:val="0044510E"/>
    <w:rsid w:val="00445F29"/>
    <w:rsid w:val="00446B0C"/>
    <w:rsid w:val="00446F65"/>
    <w:rsid w:val="00450794"/>
    <w:rsid w:val="00450E56"/>
    <w:rsid w:val="0045136E"/>
    <w:rsid w:val="00453C51"/>
    <w:rsid w:val="00455543"/>
    <w:rsid w:val="00455618"/>
    <w:rsid w:val="00460A58"/>
    <w:rsid w:val="004626CD"/>
    <w:rsid w:val="00462A58"/>
    <w:rsid w:val="00464E7B"/>
    <w:rsid w:val="00466EB1"/>
    <w:rsid w:val="0047101C"/>
    <w:rsid w:val="004751E2"/>
    <w:rsid w:val="00475D3A"/>
    <w:rsid w:val="0047714E"/>
    <w:rsid w:val="00477B53"/>
    <w:rsid w:val="0048022F"/>
    <w:rsid w:val="00481A13"/>
    <w:rsid w:val="00482D2F"/>
    <w:rsid w:val="0048364E"/>
    <w:rsid w:val="0048573F"/>
    <w:rsid w:val="00485D58"/>
    <w:rsid w:val="00487607"/>
    <w:rsid w:val="00487ED9"/>
    <w:rsid w:val="00490817"/>
    <w:rsid w:val="0049084C"/>
    <w:rsid w:val="00492255"/>
    <w:rsid w:val="00494137"/>
    <w:rsid w:val="00495FF3"/>
    <w:rsid w:val="00496340"/>
    <w:rsid w:val="00496778"/>
    <w:rsid w:val="004A2624"/>
    <w:rsid w:val="004A3676"/>
    <w:rsid w:val="004A3986"/>
    <w:rsid w:val="004A3BA0"/>
    <w:rsid w:val="004A3BF8"/>
    <w:rsid w:val="004A4EA4"/>
    <w:rsid w:val="004A6053"/>
    <w:rsid w:val="004A6C55"/>
    <w:rsid w:val="004A6F25"/>
    <w:rsid w:val="004B1142"/>
    <w:rsid w:val="004B214B"/>
    <w:rsid w:val="004B26EA"/>
    <w:rsid w:val="004B29CD"/>
    <w:rsid w:val="004B4B89"/>
    <w:rsid w:val="004B5943"/>
    <w:rsid w:val="004B7313"/>
    <w:rsid w:val="004C01D4"/>
    <w:rsid w:val="004C3279"/>
    <w:rsid w:val="004C44CB"/>
    <w:rsid w:val="004C4BEA"/>
    <w:rsid w:val="004C6F82"/>
    <w:rsid w:val="004C70D1"/>
    <w:rsid w:val="004D08CA"/>
    <w:rsid w:val="004D0971"/>
    <w:rsid w:val="004D1A51"/>
    <w:rsid w:val="004D3C31"/>
    <w:rsid w:val="004D3CEB"/>
    <w:rsid w:val="004D54DF"/>
    <w:rsid w:val="004D58B4"/>
    <w:rsid w:val="004D64AB"/>
    <w:rsid w:val="004D6AA3"/>
    <w:rsid w:val="004D728D"/>
    <w:rsid w:val="004D77D5"/>
    <w:rsid w:val="004D7A19"/>
    <w:rsid w:val="004D7B0B"/>
    <w:rsid w:val="004E021A"/>
    <w:rsid w:val="004E0409"/>
    <w:rsid w:val="004E21DC"/>
    <w:rsid w:val="004E3EE0"/>
    <w:rsid w:val="004E419A"/>
    <w:rsid w:val="004E49D7"/>
    <w:rsid w:val="004E56CB"/>
    <w:rsid w:val="004E68EB"/>
    <w:rsid w:val="004E6929"/>
    <w:rsid w:val="004E6EA1"/>
    <w:rsid w:val="004F0264"/>
    <w:rsid w:val="004F142D"/>
    <w:rsid w:val="004F21B0"/>
    <w:rsid w:val="004F31CA"/>
    <w:rsid w:val="004F4182"/>
    <w:rsid w:val="004F43EB"/>
    <w:rsid w:val="004F5AA9"/>
    <w:rsid w:val="004F6EA5"/>
    <w:rsid w:val="0050088F"/>
    <w:rsid w:val="005015F9"/>
    <w:rsid w:val="00503A68"/>
    <w:rsid w:val="0050578C"/>
    <w:rsid w:val="005059B3"/>
    <w:rsid w:val="00506BB8"/>
    <w:rsid w:val="00507E55"/>
    <w:rsid w:val="0051080E"/>
    <w:rsid w:val="00510F95"/>
    <w:rsid w:val="005133E7"/>
    <w:rsid w:val="00514640"/>
    <w:rsid w:val="00514A4A"/>
    <w:rsid w:val="00515870"/>
    <w:rsid w:val="005164EA"/>
    <w:rsid w:val="00517131"/>
    <w:rsid w:val="00517179"/>
    <w:rsid w:val="00517A36"/>
    <w:rsid w:val="00520ABD"/>
    <w:rsid w:val="005217F0"/>
    <w:rsid w:val="00523967"/>
    <w:rsid w:val="00525BA2"/>
    <w:rsid w:val="00526408"/>
    <w:rsid w:val="00526C1F"/>
    <w:rsid w:val="00527E95"/>
    <w:rsid w:val="005302EF"/>
    <w:rsid w:val="005319B8"/>
    <w:rsid w:val="00533723"/>
    <w:rsid w:val="0053654C"/>
    <w:rsid w:val="00536DE9"/>
    <w:rsid w:val="00540336"/>
    <w:rsid w:val="00540D64"/>
    <w:rsid w:val="00544276"/>
    <w:rsid w:val="005503EF"/>
    <w:rsid w:val="00550816"/>
    <w:rsid w:val="0055145F"/>
    <w:rsid w:val="00552233"/>
    <w:rsid w:val="005536DD"/>
    <w:rsid w:val="00553ED5"/>
    <w:rsid w:val="00554E15"/>
    <w:rsid w:val="0056142D"/>
    <w:rsid w:val="00562A85"/>
    <w:rsid w:val="00563BFC"/>
    <w:rsid w:val="00565533"/>
    <w:rsid w:val="0056764F"/>
    <w:rsid w:val="005677B7"/>
    <w:rsid w:val="00571A68"/>
    <w:rsid w:val="00571CD7"/>
    <w:rsid w:val="00574647"/>
    <w:rsid w:val="00574F98"/>
    <w:rsid w:val="0057519A"/>
    <w:rsid w:val="00575E5A"/>
    <w:rsid w:val="005814C0"/>
    <w:rsid w:val="0058186E"/>
    <w:rsid w:val="005819EE"/>
    <w:rsid w:val="0058499B"/>
    <w:rsid w:val="00584C42"/>
    <w:rsid w:val="00586102"/>
    <w:rsid w:val="00591E40"/>
    <w:rsid w:val="005921B5"/>
    <w:rsid w:val="005923DD"/>
    <w:rsid w:val="00592D79"/>
    <w:rsid w:val="005938B8"/>
    <w:rsid w:val="00593CD4"/>
    <w:rsid w:val="005941CD"/>
    <w:rsid w:val="00595A89"/>
    <w:rsid w:val="00596602"/>
    <w:rsid w:val="00597F8B"/>
    <w:rsid w:val="005A14DC"/>
    <w:rsid w:val="005A1A91"/>
    <w:rsid w:val="005A56B9"/>
    <w:rsid w:val="005A68F2"/>
    <w:rsid w:val="005A7396"/>
    <w:rsid w:val="005A7C08"/>
    <w:rsid w:val="005A7CA1"/>
    <w:rsid w:val="005B2F8E"/>
    <w:rsid w:val="005B308F"/>
    <w:rsid w:val="005B3FE4"/>
    <w:rsid w:val="005B408D"/>
    <w:rsid w:val="005B5A6C"/>
    <w:rsid w:val="005C2B8F"/>
    <w:rsid w:val="005C40E9"/>
    <w:rsid w:val="005C5804"/>
    <w:rsid w:val="005C5EDF"/>
    <w:rsid w:val="005C652D"/>
    <w:rsid w:val="005C739E"/>
    <w:rsid w:val="005D04F8"/>
    <w:rsid w:val="005D094D"/>
    <w:rsid w:val="005D2A61"/>
    <w:rsid w:val="005D45F6"/>
    <w:rsid w:val="005D4E1F"/>
    <w:rsid w:val="005D6CA1"/>
    <w:rsid w:val="005D7729"/>
    <w:rsid w:val="005D7D7F"/>
    <w:rsid w:val="005E24A0"/>
    <w:rsid w:val="005E2856"/>
    <w:rsid w:val="005E398B"/>
    <w:rsid w:val="005E484B"/>
    <w:rsid w:val="005E4F2E"/>
    <w:rsid w:val="005E5CAE"/>
    <w:rsid w:val="005E68C1"/>
    <w:rsid w:val="005F071D"/>
    <w:rsid w:val="005F399D"/>
    <w:rsid w:val="00601D95"/>
    <w:rsid w:val="00602DE1"/>
    <w:rsid w:val="00603A67"/>
    <w:rsid w:val="006040E3"/>
    <w:rsid w:val="00604295"/>
    <w:rsid w:val="006049B4"/>
    <w:rsid w:val="00605409"/>
    <w:rsid w:val="0060556D"/>
    <w:rsid w:val="00606002"/>
    <w:rsid w:val="00606C12"/>
    <w:rsid w:val="00606C9F"/>
    <w:rsid w:val="00610261"/>
    <w:rsid w:val="00615A9B"/>
    <w:rsid w:val="00616253"/>
    <w:rsid w:val="00616D13"/>
    <w:rsid w:val="00617FD0"/>
    <w:rsid w:val="006223AB"/>
    <w:rsid w:val="0062455B"/>
    <w:rsid w:val="006248D1"/>
    <w:rsid w:val="00626FA2"/>
    <w:rsid w:val="00627307"/>
    <w:rsid w:val="00630E9A"/>
    <w:rsid w:val="006310F2"/>
    <w:rsid w:val="00634A05"/>
    <w:rsid w:val="00635723"/>
    <w:rsid w:val="00635759"/>
    <w:rsid w:val="00635B67"/>
    <w:rsid w:val="00637AA4"/>
    <w:rsid w:val="00640392"/>
    <w:rsid w:val="00641192"/>
    <w:rsid w:val="006413B4"/>
    <w:rsid w:val="006439B0"/>
    <w:rsid w:val="0064436F"/>
    <w:rsid w:val="00646337"/>
    <w:rsid w:val="00652860"/>
    <w:rsid w:val="00652D06"/>
    <w:rsid w:val="006533DE"/>
    <w:rsid w:val="006566CE"/>
    <w:rsid w:val="006572FE"/>
    <w:rsid w:val="00657671"/>
    <w:rsid w:val="006576C4"/>
    <w:rsid w:val="00657CF4"/>
    <w:rsid w:val="006600D4"/>
    <w:rsid w:val="00662205"/>
    <w:rsid w:val="00662C56"/>
    <w:rsid w:val="0066407A"/>
    <w:rsid w:val="0066776B"/>
    <w:rsid w:val="006721B7"/>
    <w:rsid w:val="006725A5"/>
    <w:rsid w:val="00672A13"/>
    <w:rsid w:val="00673C6A"/>
    <w:rsid w:val="00673CCC"/>
    <w:rsid w:val="00674073"/>
    <w:rsid w:val="006754FE"/>
    <w:rsid w:val="0067697E"/>
    <w:rsid w:val="00676B02"/>
    <w:rsid w:val="00677AF6"/>
    <w:rsid w:val="0068186E"/>
    <w:rsid w:val="0068190D"/>
    <w:rsid w:val="006823BA"/>
    <w:rsid w:val="00682A39"/>
    <w:rsid w:val="00682F8F"/>
    <w:rsid w:val="00683751"/>
    <w:rsid w:val="00683BFC"/>
    <w:rsid w:val="00683F53"/>
    <w:rsid w:val="00685C02"/>
    <w:rsid w:val="006900C1"/>
    <w:rsid w:val="0069072A"/>
    <w:rsid w:val="00691BA3"/>
    <w:rsid w:val="006934C9"/>
    <w:rsid w:val="006935C9"/>
    <w:rsid w:val="00694740"/>
    <w:rsid w:val="00695248"/>
    <w:rsid w:val="0069667C"/>
    <w:rsid w:val="00697E71"/>
    <w:rsid w:val="006A102F"/>
    <w:rsid w:val="006A2F6E"/>
    <w:rsid w:val="006A30A2"/>
    <w:rsid w:val="006A4A31"/>
    <w:rsid w:val="006A50B3"/>
    <w:rsid w:val="006A5384"/>
    <w:rsid w:val="006A6357"/>
    <w:rsid w:val="006B069A"/>
    <w:rsid w:val="006B0B3E"/>
    <w:rsid w:val="006B53E7"/>
    <w:rsid w:val="006B6F7A"/>
    <w:rsid w:val="006B78E1"/>
    <w:rsid w:val="006C13CA"/>
    <w:rsid w:val="006C189B"/>
    <w:rsid w:val="006C293F"/>
    <w:rsid w:val="006C70C4"/>
    <w:rsid w:val="006C745E"/>
    <w:rsid w:val="006C7671"/>
    <w:rsid w:val="006D0509"/>
    <w:rsid w:val="006D0E49"/>
    <w:rsid w:val="006D0E8A"/>
    <w:rsid w:val="006D4064"/>
    <w:rsid w:val="006D4E2D"/>
    <w:rsid w:val="006D5840"/>
    <w:rsid w:val="006D62B1"/>
    <w:rsid w:val="006D6F14"/>
    <w:rsid w:val="006E10A1"/>
    <w:rsid w:val="006E1D7F"/>
    <w:rsid w:val="006E3EFA"/>
    <w:rsid w:val="006E50FD"/>
    <w:rsid w:val="006F0156"/>
    <w:rsid w:val="006F2BEA"/>
    <w:rsid w:val="006F3305"/>
    <w:rsid w:val="006F40F2"/>
    <w:rsid w:val="006F6108"/>
    <w:rsid w:val="006F6D59"/>
    <w:rsid w:val="006F77EE"/>
    <w:rsid w:val="006F7CDD"/>
    <w:rsid w:val="00700477"/>
    <w:rsid w:val="00700C5C"/>
    <w:rsid w:val="007022B2"/>
    <w:rsid w:val="00705C63"/>
    <w:rsid w:val="007061AA"/>
    <w:rsid w:val="007066A2"/>
    <w:rsid w:val="007102F5"/>
    <w:rsid w:val="00710CB8"/>
    <w:rsid w:val="00711B88"/>
    <w:rsid w:val="00711C50"/>
    <w:rsid w:val="007123AA"/>
    <w:rsid w:val="007128AC"/>
    <w:rsid w:val="00714795"/>
    <w:rsid w:val="0071642F"/>
    <w:rsid w:val="00716512"/>
    <w:rsid w:val="00717677"/>
    <w:rsid w:val="00720271"/>
    <w:rsid w:val="007208C0"/>
    <w:rsid w:val="007246C6"/>
    <w:rsid w:val="00724D6B"/>
    <w:rsid w:val="00725045"/>
    <w:rsid w:val="0072566A"/>
    <w:rsid w:val="00726F52"/>
    <w:rsid w:val="00727977"/>
    <w:rsid w:val="007314A4"/>
    <w:rsid w:val="0073282C"/>
    <w:rsid w:val="00733077"/>
    <w:rsid w:val="007342FA"/>
    <w:rsid w:val="007346BB"/>
    <w:rsid w:val="00735BFF"/>
    <w:rsid w:val="00736C88"/>
    <w:rsid w:val="0073702D"/>
    <w:rsid w:val="00737321"/>
    <w:rsid w:val="00737A26"/>
    <w:rsid w:val="00737CDC"/>
    <w:rsid w:val="007416B2"/>
    <w:rsid w:val="00742164"/>
    <w:rsid w:val="007425B4"/>
    <w:rsid w:val="00742D71"/>
    <w:rsid w:val="00745574"/>
    <w:rsid w:val="00747AC6"/>
    <w:rsid w:val="007517AD"/>
    <w:rsid w:val="00753C1B"/>
    <w:rsid w:val="00754B15"/>
    <w:rsid w:val="00755AC8"/>
    <w:rsid w:val="007569BE"/>
    <w:rsid w:val="00756D64"/>
    <w:rsid w:val="00757585"/>
    <w:rsid w:val="00760F90"/>
    <w:rsid w:val="0076187B"/>
    <w:rsid w:val="0076266E"/>
    <w:rsid w:val="007629C0"/>
    <w:rsid w:val="00766C9F"/>
    <w:rsid w:val="00767B99"/>
    <w:rsid w:val="00772178"/>
    <w:rsid w:val="007736EF"/>
    <w:rsid w:val="00775007"/>
    <w:rsid w:val="00776BFD"/>
    <w:rsid w:val="00777ADB"/>
    <w:rsid w:val="007830BD"/>
    <w:rsid w:val="0078360E"/>
    <w:rsid w:val="00784A68"/>
    <w:rsid w:val="007863C2"/>
    <w:rsid w:val="00786CE7"/>
    <w:rsid w:val="0078768A"/>
    <w:rsid w:val="00787A89"/>
    <w:rsid w:val="007906D8"/>
    <w:rsid w:val="00790AB0"/>
    <w:rsid w:val="00790B7A"/>
    <w:rsid w:val="007924AC"/>
    <w:rsid w:val="00794C43"/>
    <w:rsid w:val="00794E56"/>
    <w:rsid w:val="007969F1"/>
    <w:rsid w:val="007A064E"/>
    <w:rsid w:val="007A1025"/>
    <w:rsid w:val="007A1416"/>
    <w:rsid w:val="007A1C90"/>
    <w:rsid w:val="007A454D"/>
    <w:rsid w:val="007A49CC"/>
    <w:rsid w:val="007A562A"/>
    <w:rsid w:val="007A57D9"/>
    <w:rsid w:val="007A5E58"/>
    <w:rsid w:val="007A660B"/>
    <w:rsid w:val="007B03F1"/>
    <w:rsid w:val="007B14FF"/>
    <w:rsid w:val="007B2DF4"/>
    <w:rsid w:val="007B42FC"/>
    <w:rsid w:val="007B4A7B"/>
    <w:rsid w:val="007C2F30"/>
    <w:rsid w:val="007C3392"/>
    <w:rsid w:val="007C4C32"/>
    <w:rsid w:val="007C6FB5"/>
    <w:rsid w:val="007D02E0"/>
    <w:rsid w:val="007D18D0"/>
    <w:rsid w:val="007D1FE5"/>
    <w:rsid w:val="007D2620"/>
    <w:rsid w:val="007D27DC"/>
    <w:rsid w:val="007D2938"/>
    <w:rsid w:val="007D379B"/>
    <w:rsid w:val="007D3E87"/>
    <w:rsid w:val="007D492C"/>
    <w:rsid w:val="007D5CC5"/>
    <w:rsid w:val="007D5CD3"/>
    <w:rsid w:val="007E013D"/>
    <w:rsid w:val="007E38EC"/>
    <w:rsid w:val="007E5F73"/>
    <w:rsid w:val="007E6298"/>
    <w:rsid w:val="007E73AE"/>
    <w:rsid w:val="007F0BCB"/>
    <w:rsid w:val="007F0C49"/>
    <w:rsid w:val="007F1549"/>
    <w:rsid w:val="007F1DD9"/>
    <w:rsid w:val="007F1E45"/>
    <w:rsid w:val="007F2D97"/>
    <w:rsid w:val="007F3345"/>
    <w:rsid w:val="007F5C14"/>
    <w:rsid w:val="007F61A4"/>
    <w:rsid w:val="007F7090"/>
    <w:rsid w:val="00800070"/>
    <w:rsid w:val="008018B0"/>
    <w:rsid w:val="00801BA9"/>
    <w:rsid w:val="00801DB3"/>
    <w:rsid w:val="0080519A"/>
    <w:rsid w:val="00806BD6"/>
    <w:rsid w:val="00807DFD"/>
    <w:rsid w:val="00810169"/>
    <w:rsid w:val="00811FD7"/>
    <w:rsid w:val="00814059"/>
    <w:rsid w:val="008151A4"/>
    <w:rsid w:val="00815B66"/>
    <w:rsid w:val="00815DD3"/>
    <w:rsid w:val="008168E5"/>
    <w:rsid w:val="00817340"/>
    <w:rsid w:val="008174B3"/>
    <w:rsid w:val="00821BA5"/>
    <w:rsid w:val="00821DE7"/>
    <w:rsid w:val="008220AF"/>
    <w:rsid w:val="00823318"/>
    <w:rsid w:val="00824537"/>
    <w:rsid w:val="00825BB7"/>
    <w:rsid w:val="0082604B"/>
    <w:rsid w:val="00830BDC"/>
    <w:rsid w:val="00830DF2"/>
    <w:rsid w:val="008319E1"/>
    <w:rsid w:val="008329D3"/>
    <w:rsid w:val="0083437F"/>
    <w:rsid w:val="00834D8F"/>
    <w:rsid w:val="00840773"/>
    <w:rsid w:val="00841AC7"/>
    <w:rsid w:val="0084262F"/>
    <w:rsid w:val="00843C3A"/>
    <w:rsid w:val="00843FAC"/>
    <w:rsid w:val="00846686"/>
    <w:rsid w:val="0084706C"/>
    <w:rsid w:val="00850B28"/>
    <w:rsid w:val="0085141D"/>
    <w:rsid w:val="0085186F"/>
    <w:rsid w:val="00852703"/>
    <w:rsid w:val="00853E49"/>
    <w:rsid w:val="00853E67"/>
    <w:rsid w:val="00855742"/>
    <w:rsid w:val="008561A2"/>
    <w:rsid w:val="00860CD8"/>
    <w:rsid w:val="00860E0C"/>
    <w:rsid w:val="008631E7"/>
    <w:rsid w:val="00863B7D"/>
    <w:rsid w:val="008669A9"/>
    <w:rsid w:val="00867835"/>
    <w:rsid w:val="00870E62"/>
    <w:rsid w:val="0087103D"/>
    <w:rsid w:val="0087382D"/>
    <w:rsid w:val="00875B8D"/>
    <w:rsid w:val="00876675"/>
    <w:rsid w:val="0087691B"/>
    <w:rsid w:val="008806F4"/>
    <w:rsid w:val="008840F1"/>
    <w:rsid w:val="00884553"/>
    <w:rsid w:val="00884E94"/>
    <w:rsid w:val="008856FF"/>
    <w:rsid w:val="008859BE"/>
    <w:rsid w:val="00885A25"/>
    <w:rsid w:val="008863FA"/>
    <w:rsid w:val="0089037E"/>
    <w:rsid w:val="00891189"/>
    <w:rsid w:val="0089180C"/>
    <w:rsid w:val="00892E10"/>
    <w:rsid w:val="00893072"/>
    <w:rsid w:val="008942B6"/>
    <w:rsid w:val="008944F4"/>
    <w:rsid w:val="00894941"/>
    <w:rsid w:val="00894C74"/>
    <w:rsid w:val="0089682C"/>
    <w:rsid w:val="00896B8A"/>
    <w:rsid w:val="008A31E6"/>
    <w:rsid w:val="008A36DB"/>
    <w:rsid w:val="008A616F"/>
    <w:rsid w:val="008A6ADB"/>
    <w:rsid w:val="008A6B14"/>
    <w:rsid w:val="008A7655"/>
    <w:rsid w:val="008B0C79"/>
    <w:rsid w:val="008B1543"/>
    <w:rsid w:val="008B1F6E"/>
    <w:rsid w:val="008B20F3"/>
    <w:rsid w:val="008B2614"/>
    <w:rsid w:val="008B2D93"/>
    <w:rsid w:val="008B3B75"/>
    <w:rsid w:val="008B4245"/>
    <w:rsid w:val="008B4E25"/>
    <w:rsid w:val="008B5EB9"/>
    <w:rsid w:val="008B6440"/>
    <w:rsid w:val="008B6F57"/>
    <w:rsid w:val="008B7AD6"/>
    <w:rsid w:val="008C00F2"/>
    <w:rsid w:val="008C0D33"/>
    <w:rsid w:val="008C0F6C"/>
    <w:rsid w:val="008C4B41"/>
    <w:rsid w:val="008C5890"/>
    <w:rsid w:val="008C6FD3"/>
    <w:rsid w:val="008C78C9"/>
    <w:rsid w:val="008D17D9"/>
    <w:rsid w:val="008D1DF2"/>
    <w:rsid w:val="008D30CF"/>
    <w:rsid w:val="008D5209"/>
    <w:rsid w:val="008D59B6"/>
    <w:rsid w:val="008E098C"/>
    <w:rsid w:val="008E5A04"/>
    <w:rsid w:val="008E5ABB"/>
    <w:rsid w:val="008E6428"/>
    <w:rsid w:val="008F0B5A"/>
    <w:rsid w:val="008F179D"/>
    <w:rsid w:val="008F1CF6"/>
    <w:rsid w:val="008F280F"/>
    <w:rsid w:val="008F3B54"/>
    <w:rsid w:val="008F3BF4"/>
    <w:rsid w:val="008F404C"/>
    <w:rsid w:val="008F42E7"/>
    <w:rsid w:val="008F4561"/>
    <w:rsid w:val="008F7238"/>
    <w:rsid w:val="008F7531"/>
    <w:rsid w:val="00901CD3"/>
    <w:rsid w:val="00902E82"/>
    <w:rsid w:val="00904BD5"/>
    <w:rsid w:val="00904D33"/>
    <w:rsid w:val="00905EB9"/>
    <w:rsid w:val="00905FD8"/>
    <w:rsid w:val="00906486"/>
    <w:rsid w:val="009073B3"/>
    <w:rsid w:val="00907D8A"/>
    <w:rsid w:val="009110FC"/>
    <w:rsid w:val="00911B02"/>
    <w:rsid w:val="00912A49"/>
    <w:rsid w:val="0091706B"/>
    <w:rsid w:val="00920320"/>
    <w:rsid w:val="00920715"/>
    <w:rsid w:val="0092120F"/>
    <w:rsid w:val="009219C6"/>
    <w:rsid w:val="00921A93"/>
    <w:rsid w:val="00921BF2"/>
    <w:rsid w:val="009229FE"/>
    <w:rsid w:val="009252AC"/>
    <w:rsid w:val="00925844"/>
    <w:rsid w:val="00926B0A"/>
    <w:rsid w:val="00926F1E"/>
    <w:rsid w:val="009270EA"/>
    <w:rsid w:val="00930F58"/>
    <w:rsid w:val="0093372F"/>
    <w:rsid w:val="009338B2"/>
    <w:rsid w:val="00933D94"/>
    <w:rsid w:val="00933F08"/>
    <w:rsid w:val="00934E6E"/>
    <w:rsid w:val="00940319"/>
    <w:rsid w:val="00940D68"/>
    <w:rsid w:val="00944850"/>
    <w:rsid w:val="00946768"/>
    <w:rsid w:val="0094788A"/>
    <w:rsid w:val="0094799D"/>
    <w:rsid w:val="0095332E"/>
    <w:rsid w:val="00953B90"/>
    <w:rsid w:val="00953F90"/>
    <w:rsid w:val="00954EF4"/>
    <w:rsid w:val="00955CB2"/>
    <w:rsid w:val="0095711B"/>
    <w:rsid w:val="009617CE"/>
    <w:rsid w:val="00962292"/>
    <w:rsid w:val="00962D23"/>
    <w:rsid w:val="00964D6F"/>
    <w:rsid w:val="00965518"/>
    <w:rsid w:val="00966E60"/>
    <w:rsid w:val="00967225"/>
    <w:rsid w:val="00967460"/>
    <w:rsid w:val="00967820"/>
    <w:rsid w:val="009702DD"/>
    <w:rsid w:val="00970B42"/>
    <w:rsid w:val="00972153"/>
    <w:rsid w:val="00973EE6"/>
    <w:rsid w:val="009749FC"/>
    <w:rsid w:val="00974ACB"/>
    <w:rsid w:val="009766A2"/>
    <w:rsid w:val="00980A83"/>
    <w:rsid w:val="00981B18"/>
    <w:rsid w:val="0098320E"/>
    <w:rsid w:val="009833F0"/>
    <w:rsid w:val="00984473"/>
    <w:rsid w:val="00987BE9"/>
    <w:rsid w:val="00990111"/>
    <w:rsid w:val="009902D7"/>
    <w:rsid w:val="0099089B"/>
    <w:rsid w:val="009928C6"/>
    <w:rsid w:val="009938B7"/>
    <w:rsid w:val="009947F7"/>
    <w:rsid w:val="009969D6"/>
    <w:rsid w:val="0099728C"/>
    <w:rsid w:val="00997B08"/>
    <w:rsid w:val="009A0A5B"/>
    <w:rsid w:val="009A306C"/>
    <w:rsid w:val="009A606C"/>
    <w:rsid w:val="009B14F7"/>
    <w:rsid w:val="009B20A7"/>
    <w:rsid w:val="009B2157"/>
    <w:rsid w:val="009B2DA5"/>
    <w:rsid w:val="009B2DC1"/>
    <w:rsid w:val="009B41BA"/>
    <w:rsid w:val="009B64C4"/>
    <w:rsid w:val="009B742A"/>
    <w:rsid w:val="009C1B31"/>
    <w:rsid w:val="009C2BFD"/>
    <w:rsid w:val="009C3129"/>
    <w:rsid w:val="009C397B"/>
    <w:rsid w:val="009C3C85"/>
    <w:rsid w:val="009C50F3"/>
    <w:rsid w:val="009C6A07"/>
    <w:rsid w:val="009C7132"/>
    <w:rsid w:val="009D045E"/>
    <w:rsid w:val="009D19CA"/>
    <w:rsid w:val="009D1CF3"/>
    <w:rsid w:val="009D5005"/>
    <w:rsid w:val="009D565E"/>
    <w:rsid w:val="009D6EBB"/>
    <w:rsid w:val="009E1682"/>
    <w:rsid w:val="009E184C"/>
    <w:rsid w:val="009E28C3"/>
    <w:rsid w:val="009E4933"/>
    <w:rsid w:val="009E596D"/>
    <w:rsid w:val="009E5EF4"/>
    <w:rsid w:val="009E7081"/>
    <w:rsid w:val="009E7F88"/>
    <w:rsid w:val="009F0859"/>
    <w:rsid w:val="009F44CE"/>
    <w:rsid w:val="009F4F1D"/>
    <w:rsid w:val="009F559A"/>
    <w:rsid w:val="009F5D82"/>
    <w:rsid w:val="009F6388"/>
    <w:rsid w:val="009F66EB"/>
    <w:rsid w:val="00A0172E"/>
    <w:rsid w:val="00A01DB8"/>
    <w:rsid w:val="00A04CF0"/>
    <w:rsid w:val="00A04E97"/>
    <w:rsid w:val="00A04F16"/>
    <w:rsid w:val="00A07C56"/>
    <w:rsid w:val="00A07E7D"/>
    <w:rsid w:val="00A10624"/>
    <w:rsid w:val="00A118C4"/>
    <w:rsid w:val="00A1643C"/>
    <w:rsid w:val="00A215E2"/>
    <w:rsid w:val="00A24856"/>
    <w:rsid w:val="00A273AE"/>
    <w:rsid w:val="00A33B07"/>
    <w:rsid w:val="00A354C5"/>
    <w:rsid w:val="00A40C5A"/>
    <w:rsid w:val="00A41F82"/>
    <w:rsid w:val="00A4202D"/>
    <w:rsid w:val="00A42E45"/>
    <w:rsid w:val="00A4349C"/>
    <w:rsid w:val="00A4532A"/>
    <w:rsid w:val="00A45CCE"/>
    <w:rsid w:val="00A47DD6"/>
    <w:rsid w:val="00A50E3D"/>
    <w:rsid w:val="00A51E9A"/>
    <w:rsid w:val="00A524B6"/>
    <w:rsid w:val="00A52A94"/>
    <w:rsid w:val="00A54766"/>
    <w:rsid w:val="00A54C2E"/>
    <w:rsid w:val="00A55068"/>
    <w:rsid w:val="00A576AF"/>
    <w:rsid w:val="00A605EA"/>
    <w:rsid w:val="00A6608D"/>
    <w:rsid w:val="00A67A8F"/>
    <w:rsid w:val="00A70959"/>
    <w:rsid w:val="00A7136D"/>
    <w:rsid w:val="00A7225D"/>
    <w:rsid w:val="00A725FD"/>
    <w:rsid w:val="00A72D51"/>
    <w:rsid w:val="00A73267"/>
    <w:rsid w:val="00A76695"/>
    <w:rsid w:val="00A76C6B"/>
    <w:rsid w:val="00A76DA7"/>
    <w:rsid w:val="00A77732"/>
    <w:rsid w:val="00A777B6"/>
    <w:rsid w:val="00A8070A"/>
    <w:rsid w:val="00A81009"/>
    <w:rsid w:val="00A86A03"/>
    <w:rsid w:val="00A87B30"/>
    <w:rsid w:val="00A908E3"/>
    <w:rsid w:val="00A90A5E"/>
    <w:rsid w:val="00A91CB9"/>
    <w:rsid w:val="00A929C4"/>
    <w:rsid w:val="00A92D8D"/>
    <w:rsid w:val="00A93761"/>
    <w:rsid w:val="00A93AE2"/>
    <w:rsid w:val="00A93AED"/>
    <w:rsid w:val="00A96909"/>
    <w:rsid w:val="00A97038"/>
    <w:rsid w:val="00A97221"/>
    <w:rsid w:val="00AA0C4D"/>
    <w:rsid w:val="00AA2577"/>
    <w:rsid w:val="00AA3CEA"/>
    <w:rsid w:val="00AA4131"/>
    <w:rsid w:val="00AA5082"/>
    <w:rsid w:val="00AA54D4"/>
    <w:rsid w:val="00AA75F2"/>
    <w:rsid w:val="00AB33B2"/>
    <w:rsid w:val="00AB43CA"/>
    <w:rsid w:val="00AB4D03"/>
    <w:rsid w:val="00AB4E43"/>
    <w:rsid w:val="00AB5D24"/>
    <w:rsid w:val="00AB6BBB"/>
    <w:rsid w:val="00AB7F4A"/>
    <w:rsid w:val="00AC05C6"/>
    <w:rsid w:val="00AC068D"/>
    <w:rsid w:val="00AC220A"/>
    <w:rsid w:val="00AC2842"/>
    <w:rsid w:val="00AC3046"/>
    <w:rsid w:val="00AC3294"/>
    <w:rsid w:val="00AC48B5"/>
    <w:rsid w:val="00AC5523"/>
    <w:rsid w:val="00AC5695"/>
    <w:rsid w:val="00AC5DDD"/>
    <w:rsid w:val="00AC7429"/>
    <w:rsid w:val="00AD0146"/>
    <w:rsid w:val="00AD0484"/>
    <w:rsid w:val="00AD4CD6"/>
    <w:rsid w:val="00AD57FC"/>
    <w:rsid w:val="00AD694C"/>
    <w:rsid w:val="00AD6CFA"/>
    <w:rsid w:val="00AD6DC5"/>
    <w:rsid w:val="00AE0527"/>
    <w:rsid w:val="00AE0EE0"/>
    <w:rsid w:val="00AE1E6B"/>
    <w:rsid w:val="00AE204F"/>
    <w:rsid w:val="00AE24A4"/>
    <w:rsid w:val="00AE278C"/>
    <w:rsid w:val="00AE35AD"/>
    <w:rsid w:val="00AE425B"/>
    <w:rsid w:val="00AE5A24"/>
    <w:rsid w:val="00AE5C97"/>
    <w:rsid w:val="00AE7ABC"/>
    <w:rsid w:val="00AF0481"/>
    <w:rsid w:val="00AF1745"/>
    <w:rsid w:val="00AF3868"/>
    <w:rsid w:val="00AF4150"/>
    <w:rsid w:val="00AF5CCB"/>
    <w:rsid w:val="00AF60D0"/>
    <w:rsid w:val="00AF6E05"/>
    <w:rsid w:val="00B0125A"/>
    <w:rsid w:val="00B012BF"/>
    <w:rsid w:val="00B01CB7"/>
    <w:rsid w:val="00B02B84"/>
    <w:rsid w:val="00B031E5"/>
    <w:rsid w:val="00B04D0B"/>
    <w:rsid w:val="00B05102"/>
    <w:rsid w:val="00B0567F"/>
    <w:rsid w:val="00B06BD4"/>
    <w:rsid w:val="00B104AC"/>
    <w:rsid w:val="00B1688D"/>
    <w:rsid w:val="00B17BD0"/>
    <w:rsid w:val="00B17C45"/>
    <w:rsid w:val="00B203F9"/>
    <w:rsid w:val="00B20529"/>
    <w:rsid w:val="00B20640"/>
    <w:rsid w:val="00B20D79"/>
    <w:rsid w:val="00B21398"/>
    <w:rsid w:val="00B2372B"/>
    <w:rsid w:val="00B30553"/>
    <w:rsid w:val="00B34289"/>
    <w:rsid w:val="00B34B0C"/>
    <w:rsid w:val="00B36FAA"/>
    <w:rsid w:val="00B3734E"/>
    <w:rsid w:val="00B37BA5"/>
    <w:rsid w:val="00B37D07"/>
    <w:rsid w:val="00B40AB8"/>
    <w:rsid w:val="00B43A32"/>
    <w:rsid w:val="00B43D71"/>
    <w:rsid w:val="00B4404E"/>
    <w:rsid w:val="00B46EC9"/>
    <w:rsid w:val="00B475C2"/>
    <w:rsid w:val="00B50852"/>
    <w:rsid w:val="00B5122A"/>
    <w:rsid w:val="00B51510"/>
    <w:rsid w:val="00B51F28"/>
    <w:rsid w:val="00B53AF8"/>
    <w:rsid w:val="00B55622"/>
    <w:rsid w:val="00B559B7"/>
    <w:rsid w:val="00B566D5"/>
    <w:rsid w:val="00B6020F"/>
    <w:rsid w:val="00B65D43"/>
    <w:rsid w:val="00B66223"/>
    <w:rsid w:val="00B67E37"/>
    <w:rsid w:val="00B67FD6"/>
    <w:rsid w:val="00B700CB"/>
    <w:rsid w:val="00B71B7C"/>
    <w:rsid w:val="00B72A54"/>
    <w:rsid w:val="00B733C7"/>
    <w:rsid w:val="00B73DA7"/>
    <w:rsid w:val="00B73F01"/>
    <w:rsid w:val="00B74832"/>
    <w:rsid w:val="00B76E48"/>
    <w:rsid w:val="00B772DB"/>
    <w:rsid w:val="00B80664"/>
    <w:rsid w:val="00B80B0E"/>
    <w:rsid w:val="00B815EA"/>
    <w:rsid w:val="00B81604"/>
    <w:rsid w:val="00B817BE"/>
    <w:rsid w:val="00B831A4"/>
    <w:rsid w:val="00B838E7"/>
    <w:rsid w:val="00B84023"/>
    <w:rsid w:val="00B865E1"/>
    <w:rsid w:val="00B86635"/>
    <w:rsid w:val="00B9065E"/>
    <w:rsid w:val="00B90C16"/>
    <w:rsid w:val="00B91775"/>
    <w:rsid w:val="00B91B5F"/>
    <w:rsid w:val="00B91D5C"/>
    <w:rsid w:val="00B92EFF"/>
    <w:rsid w:val="00B94379"/>
    <w:rsid w:val="00B94630"/>
    <w:rsid w:val="00B9555F"/>
    <w:rsid w:val="00B9581D"/>
    <w:rsid w:val="00B958AB"/>
    <w:rsid w:val="00B959E1"/>
    <w:rsid w:val="00B95B4F"/>
    <w:rsid w:val="00B95C5A"/>
    <w:rsid w:val="00B96775"/>
    <w:rsid w:val="00B97694"/>
    <w:rsid w:val="00BA0768"/>
    <w:rsid w:val="00BA12BC"/>
    <w:rsid w:val="00BA159D"/>
    <w:rsid w:val="00BA23A5"/>
    <w:rsid w:val="00BA2A3D"/>
    <w:rsid w:val="00BA2D05"/>
    <w:rsid w:val="00BA483C"/>
    <w:rsid w:val="00BA5D2D"/>
    <w:rsid w:val="00BA795B"/>
    <w:rsid w:val="00BB08E2"/>
    <w:rsid w:val="00BB159A"/>
    <w:rsid w:val="00BB1CC0"/>
    <w:rsid w:val="00BB2210"/>
    <w:rsid w:val="00BB4E82"/>
    <w:rsid w:val="00BB5289"/>
    <w:rsid w:val="00BB5BFD"/>
    <w:rsid w:val="00BB6B6E"/>
    <w:rsid w:val="00BB766D"/>
    <w:rsid w:val="00BC1EAD"/>
    <w:rsid w:val="00BC222B"/>
    <w:rsid w:val="00BC28C5"/>
    <w:rsid w:val="00BC2FA9"/>
    <w:rsid w:val="00BC49FC"/>
    <w:rsid w:val="00BC5C13"/>
    <w:rsid w:val="00BC64EA"/>
    <w:rsid w:val="00BD283E"/>
    <w:rsid w:val="00BD3076"/>
    <w:rsid w:val="00BD36C5"/>
    <w:rsid w:val="00BD37C8"/>
    <w:rsid w:val="00BD44AC"/>
    <w:rsid w:val="00BD511C"/>
    <w:rsid w:val="00BD6D30"/>
    <w:rsid w:val="00BD6F56"/>
    <w:rsid w:val="00BD771F"/>
    <w:rsid w:val="00BE5DA2"/>
    <w:rsid w:val="00BE62FE"/>
    <w:rsid w:val="00BE6F13"/>
    <w:rsid w:val="00BE7DB3"/>
    <w:rsid w:val="00BF183B"/>
    <w:rsid w:val="00BF31F5"/>
    <w:rsid w:val="00BF3795"/>
    <w:rsid w:val="00BF40C4"/>
    <w:rsid w:val="00BF6C2F"/>
    <w:rsid w:val="00BF6C77"/>
    <w:rsid w:val="00BF6F8B"/>
    <w:rsid w:val="00BF75F3"/>
    <w:rsid w:val="00C01324"/>
    <w:rsid w:val="00C01F34"/>
    <w:rsid w:val="00C039D8"/>
    <w:rsid w:val="00C04C24"/>
    <w:rsid w:val="00C05552"/>
    <w:rsid w:val="00C0792D"/>
    <w:rsid w:val="00C07E6F"/>
    <w:rsid w:val="00C10EC8"/>
    <w:rsid w:val="00C11B07"/>
    <w:rsid w:val="00C11F4A"/>
    <w:rsid w:val="00C12A1E"/>
    <w:rsid w:val="00C12E03"/>
    <w:rsid w:val="00C14005"/>
    <w:rsid w:val="00C14AD5"/>
    <w:rsid w:val="00C15E66"/>
    <w:rsid w:val="00C16AC6"/>
    <w:rsid w:val="00C206E7"/>
    <w:rsid w:val="00C20F58"/>
    <w:rsid w:val="00C21232"/>
    <w:rsid w:val="00C22D4A"/>
    <w:rsid w:val="00C22E2D"/>
    <w:rsid w:val="00C23B38"/>
    <w:rsid w:val="00C23D38"/>
    <w:rsid w:val="00C242A8"/>
    <w:rsid w:val="00C24320"/>
    <w:rsid w:val="00C24366"/>
    <w:rsid w:val="00C24C48"/>
    <w:rsid w:val="00C264E7"/>
    <w:rsid w:val="00C27B89"/>
    <w:rsid w:val="00C27CD7"/>
    <w:rsid w:val="00C30BDF"/>
    <w:rsid w:val="00C3171D"/>
    <w:rsid w:val="00C338B9"/>
    <w:rsid w:val="00C3428A"/>
    <w:rsid w:val="00C35186"/>
    <w:rsid w:val="00C358DC"/>
    <w:rsid w:val="00C3634D"/>
    <w:rsid w:val="00C40F60"/>
    <w:rsid w:val="00C41BF5"/>
    <w:rsid w:val="00C42D7F"/>
    <w:rsid w:val="00C448B3"/>
    <w:rsid w:val="00C475B8"/>
    <w:rsid w:val="00C53D6A"/>
    <w:rsid w:val="00C53F41"/>
    <w:rsid w:val="00C55028"/>
    <w:rsid w:val="00C55092"/>
    <w:rsid w:val="00C55545"/>
    <w:rsid w:val="00C55935"/>
    <w:rsid w:val="00C6050C"/>
    <w:rsid w:val="00C63139"/>
    <w:rsid w:val="00C665D6"/>
    <w:rsid w:val="00C66ACB"/>
    <w:rsid w:val="00C6763F"/>
    <w:rsid w:val="00C6775E"/>
    <w:rsid w:val="00C678F1"/>
    <w:rsid w:val="00C7015B"/>
    <w:rsid w:val="00C70270"/>
    <w:rsid w:val="00C71D5F"/>
    <w:rsid w:val="00C75AD6"/>
    <w:rsid w:val="00C762EE"/>
    <w:rsid w:val="00C76778"/>
    <w:rsid w:val="00C76A64"/>
    <w:rsid w:val="00C8060A"/>
    <w:rsid w:val="00C83CAD"/>
    <w:rsid w:val="00C85B57"/>
    <w:rsid w:val="00C86359"/>
    <w:rsid w:val="00C86452"/>
    <w:rsid w:val="00C92F4C"/>
    <w:rsid w:val="00C931AA"/>
    <w:rsid w:val="00C9389C"/>
    <w:rsid w:val="00C945AC"/>
    <w:rsid w:val="00C94DA1"/>
    <w:rsid w:val="00C953BF"/>
    <w:rsid w:val="00CA20DA"/>
    <w:rsid w:val="00CA20F8"/>
    <w:rsid w:val="00CA3463"/>
    <w:rsid w:val="00CA73F0"/>
    <w:rsid w:val="00CB04EB"/>
    <w:rsid w:val="00CB170D"/>
    <w:rsid w:val="00CB290D"/>
    <w:rsid w:val="00CB2C47"/>
    <w:rsid w:val="00CB2E69"/>
    <w:rsid w:val="00CB4371"/>
    <w:rsid w:val="00CB6931"/>
    <w:rsid w:val="00CB7F3D"/>
    <w:rsid w:val="00CC0B9E"/>
    <w:rsid w:val="00CC447C"/>
    <w:rsid w:val="00CC5C1A"/>
    <w:rsid w:val="00CC7325"/>
    <w:rsid w:val="00CC77CA"/>
    <w:rsid w:val="00CD208F"/>
    <w:rsid w:val="00CD372C"/>
    <w:rsid w:val="00CD4267"/>
    <w:rsid w:val="00CD4E81"/>
    <w:rsid w:val="00CD51A5"/>
    <w:rsid w:val="00CD54D0"/>
    <w:rsid w:val="00CE022E"/>
    <w:rsid w:val="00CE26B7"/>
    <w:rsid w:val="00CE2814"/>
    <w:rsid w:val="00CE29BC"/>
    <w:rsid w:val="00CE6A86"/>
    <w:rsid w:val="00CE7EA6"/>
    <w:rsid w:val="00CF3598"/>
    <w:rsid w:val="00CF3ECD"/>
    <w:rsid w:val="00CF418A"/>
    <w:rsid w:val="00CF7E47"/>
    <w:rsid w:val="00CF7EBF"/>
    <w:rsid w:val="00D00EBF"/>
    <w:rsid w:val="00D011A2"/>
    <w:rsid w:val="00D017D3"/>
    <w:rsid w:val="00D02568"/>
    <w:rsid w:val="00D03E2F"/>
    <w:rsid w:val="00D10473"/>
    <w:rsid w:val="00D12514"/>
    <w:rsid w:val="00D13595"/>
    <w:rsid w:val="00D165C3"/>
    <w:rsid w:val="00D17B6F"/>
    <w:rsid w:val="00D17C40"/>
    <w:rsid w:val="00D20091"/>
    <w:rsid w:val="00D2600C"/>
    <w:rsid w:val="00D26EA7"/>
    <w:rsid w:val="00D2759A"/>
    <w:rsid w:val="00D3054D"/>
    <w:rsid w:val="00D30F45"/>
    <w:rsid w:val="00D32F3E"/>
    <w:rsid w:val="00D341BD"/>
    <w:rsid w:val="00D3670D"/>
    <w:rsid w:val="00D404AA"/>
    <w:rsid w:val="00D40E3D"/>
    <w:rsid w:val="00D40F87"/>
    <w:rsid w:val="00D42600"/>
    <w:rsid w:val="00D44336"/>
    <w:rsid w:val="00D44D1C"/>
    <w:rsid w:val="00D45340"/>
    <w:rsid w:val="00D45B04"/>
    <w:rsid w:val="00D46288"/>
    <w:rsid w:val="00D47941"/>
    <w:rsid w:val="00D53C32"/>
    <w:rsid w:val="00D54D79"/>
    <w:rsid w:val="00D56136"/>
    <w:rsid w:val="00D5766C"/>
    <w:rsid w:val="00D60ECF"/>
    <w:rsid w:val="00D6129C"/>
    <w:rsid w:val="00D6182D"/>
    <w:rsid w:val="00D64D77"/>
    <w:rsid w:val="00D64F55"/>
    <w:rsid w:val="00D65C4A"/>
    <w:rsid w:val="00D66949"/>
    <w:rsid w:val="00D706E7"/>
    <w:rsid w:val="00D70B1F"/>
    <w:rsid w:val="00D7105F"/>
    <w:rsid w:val="00D72168"/>
    <w:rsid w:val="00D72F79"/>
    <w:rsid w:val="00D73823"/>
    <w:rsid w:val="00D75E52"/>
    <w:rsid w:val="00D76142"/>
    <w:rsid w:val="00D7692C"/>
    <w:rsid w:val="00D77F3A"/>
    <w:rsid w:val="00D82536"/>
    <w:rsid w:val="00D8380A"/>
    <w:rsid w:val="00D841ED"/>
    <w:rsid w:val="00D87072"/>
    <w:rsid w:val="00D9069C"/>
    <w:rsid w:val="00D90A23"/>
    <w:rsid w:val="00D93FA5"/>
    <w:rsid w:val="00D979F9"/>
    <w:rsid w:val="00DA1384"/>
    <w:rsid w:val="00DA17DA"/>
    <w:rsid w:val="00DA1C61"/>
    <w:rsid w:val="00DA1D68"/>
    <w:rsid w:val="00DA2B7D"/>
    <w:rsid w:val="00DA3672"/>
    <w:rsid w:val="00DA3801"/>
    <w:rsid w:val="00DA3C89"/>
    <w:rsid w:val="00DA3CCB"/>
    <w:rsid w:val="00DA46C9"/>
    <w:rsid w:val="00DA47F7"/>
    <w:rsid w:val="00DA48D7"/>
    <w:rsid w:val="00DA4C1C"/>
    <w:rsid w:val="00DA63F7"/>
    <w:rsid w:val="00DB0E42"/>
    <w:rsid w:val="00DB0EA1"/>
    <w:rsid w:val="00DB1338"/>
    <w:rsid w:val="00DB5303"/>
    <w:rsid w:val="00DB564A"/>
    <w:rsid w:val="00DB59DB"/>
    <w:rsid w:val="00DB6D9E"/>
    <w:rsid w:val="00DB7277"/>
    <w:rsid w:val="00DB7491"/>
    <w:rsid w:val="00DC06D1"/>
    <w:rsid w:val="00DC1A3C"/>
    <w:rsid w:val="00DC2795"/>
    <w:rsid w:val="00DC2B4A"/>
    <w:rsid w:val="00DC570E"/>
    <w:rsid w:val="00DC6270"/>
    <w:rsid w:val="00DC65A4"/>
    <w:rsid w:val="00DC6642"/>
    <w:rsid w:val="00DD089B"/>
    <w:rsid w:val="00DD1CE1"/>
    <w:rsid w:val="00DD1E41"/>
    <w:rsid w:val="00DD21D7"/>
    <w:rsid w:val="00DD266E"/>
    <w:rsid w:val="00DD3B31"/>
    <w:rsid w:val="00DD3D83"/>
    <w:rsid w:val="00DD47EA"/>
    <w:rsid w:val="00DD54BE"/>
    <w:rsid w:val="00DD69A6"/>
    <w:rsid w:val="00DD6E3E"/>
    <w:rsid w:val="00DD7055"/>
    <w:rsid w:val="00DD7DA5"/>
    <w:rsid w:val="00DE2484"/>
    <w:rsid w:val="00DE2AB5"/>
    <w:rsid w:val="00DE35CA"/>
    <w:rsid w:val="00DE3A4D"/>
    <w:rsid w:val="00DF0191"/>
    <w:rsid w:val="00DF169D"/>
    <w:rsid w:val="00DF171B"/>
    <w:rsid w:val="00DF31C0"/>
    <w:rsid w:val="00DF3451"/>
    <w:rsid w:val="00DF44E0"/>
    <w:rsid w:val="00DF5DAB"/>
    <w:rsid w:val="00E00136"/>
    <w:rsid w:val="00E01E63"/>
    <w:rsid w:val="00E02D7F"/>
    <w:rsid w:val="00E03CBF"/>
    <w:rsid w:val="00E04067"/>
    <w:rsid w:val="00E041A1"/>
    <w:rsid w:val="00E0474D"/>
    <w:rsid w:val="00E10EDB"/>
    <w:rsid w:val="00E12C80"/>
    <w:rsid w:val="00E13FE3"/>
    <w:rsid w:val="00E1438D"/>
    <w:rsid w:val="00E17316"/>
    <w:rsid w:val="00E20E4D"/>
    <w:rsid w:val="00E21683"/>
    <w:rsid w:val="00E22C89"/>
    <w:rsid w:val="00E2473E"/>
    <w:rsid w:val="00E269F4"/>
    <w:rsid w:val="00E306CB"/>
    <w:rsid w:val="00E30B8A"/>
    <w:rsid w:val="00E310DC"/>
    <w:rsid w:val="00E31190"/>
    <w:rsid w:val="00E318B6"/>
    <w:rsid w:val="00E3255D"/>
    <w:rsid w:val="00E351E9"/>
    <w:rsid w:val="00E35A82"/>
    <w:rsid w:val="00E35BE7"/>
    <w:rsid w:val="00E3628B"/>
    <w:rsid w:val="00E36B35"/>
    <w:rsid w:val="00E36D8B"/>
    <w:rsid w:val="00E371C2"/>
    <w:rsid w:val="00E3740D"/>
    <w:rsid w:val="00E3771B"/>
    <w:rsid w:val="00E40E6B"/>
    <w:rsid w:val="00E43B51"/>
    <w:rsid w:val="00E47158"/>
    <w:rsid w:val="00E47A43"/>
    <w:rsid w:val="00E515C7"/>
    <w:rsid w:val="00E51636"/>
    <w:rsid w:val="00E54B79"/>
    <w:rsid w:val="00E550F8"/>
    <w:rsid w:val="00E55396"/>
    <w:rsid w:val="00E56914"/>
    <w:rsid w:val="00E5752E"/>
    <w:rsid w:val="00E57757"/>
    <w:rsid w:val="00E57A47"/>
    <w:rsid w:val="00E613D1"/>
    <w:rsid w:val="00E61677"/>
    <w:rsid w:val="00E6196B"/>
    <w:rsid w:val="00E61F95"/>
    <w:rsid w:val="00E62F4D"/>
    <w:rsid w:val="00E64D0F"/>
    <w:rsid w:val="00E6694E"/>
    <w:rsid w:val="00E67A80"/>
    <w:rsid w:val="00E703B6"/>
    <w:rsid w:val="00E707BB"/>
    <w:rsid w:val="00E70AAB"/>
    <w:rsid w:val="00E712FE"/>
    <w:rsid w:val="00E71714"/>
    <w:rsid w:val="00E73CD7"/>
    <w:rsid w:val="00E74172"/>
    <w:rsid w:val="00E75A3D"/>
    <w:rsid w:val="00E764B0"/>
    <w:rsid w:val="00E76DAE"/>
    <w:rsid w:val="00E77292"/>
    <w:rsid w:val="00E80797"/>
    <w:rsid w:val="00E81026"/>
    <w:rsid w:val="00E827FC"/>
    <w:rsid w:val="00E82DA0"/>
    <w:rsid w:val="00E85294"/>
    <w:rsid w:val="00E90EED"/>
    <w:rsid w:val="00E92C01"/>
    <w:rsid w:val="00E92FAC"/>
    <w:rsid w:val="00E93A61"/>
    <w:rsid w:val="00E93E16"/>
    <w:rsid w:val="00E94083"/>
    <w:rsid w:val="00E94BED"/>
    <w:rsid w:val="00E9565A"/>
    <w:rsid w:val="00E958B1"/>
    <w:rsid w:val="00E95DCD"/>
    <w:rsid w:val="00E963E6"/>
    <w:rsid w:val="00E96937"/>
    <w:rsid w:val="00E96DFC"/>
    <w:rsid w:val="00E96FEE"/>
    <w:rsid w:val="00E97B21"/>
    <w:rsid w:val="00EA0178"/>
    <w:rsid w:val="00EA04F3"/>
    <w:rsid w:val="00EA0F41"/>
    <w:rsid w:val="00EA160A"/>
    <w:rsid w:val="00EA1CB3"/>
    <w:rsid w:val="00EA2488"/>
    <w:rsid w:val="00EA3053"/>
    <w:rsid w:val="00EA33DF"/>
    <w:rsid w:val="00EA395D"/>
    <w:rsid w:val="00EA472D"/>
    <w:rsid w:val="00EA51B4"/>
    <w:rsid w:val="00EA58DC"/>
    <w:rsid w:val="00EA6391"/>
    <w:rsid w:val="00EA692F"/>
    <w:rsid w:val="00EA77AB"/>
    <w:rsid w:val="00EA77D7"/>
    <w:rsid w:val="00EB08C3"/>
    <w:rsid w:val="00EB104C"/>
    <w:rsid w:val="00EB1D06"/>
    <w:rsid w:val="00EB234B"/>
    <w:rsid w:val="00EB3181"/>
    <w:rsid w:val="00EB3BA2"/>
    <w:rsid w:val="00EB7737"/>
    <w:rsid w:val="00EC0329"/>
    <w:rsid w:val="00EC0B43"/>
    <w:rsid w:val="00EC3264"/>
    <w:rsid w:val="00EC40C1"/>
    <w:rsid w:val="00EC4DB8"/>
    <w:rsid w:val="00EC5BAC"/>
    <w:rsid w:val="00EC6D9B"/>
    <w:rsid w:val="00EC75FE"/>
    <w:rsid w:val="00ED0498"/>
    <w:rsid w:val="00ED07F4"/>
    <w:rsid w:val="00ED269C"/>
    <w:rsid w:val="00ED2865"/>
    <w:rsid w:val="00ED34BC"/>
    <w:rsid w:val="00ED36A0"/>
    <w:rsid w:val="00ED3E92"/>
    <w:rsid w:val="00ED79CD"/>
    <w:rsid w:val="00ED7B1B"/>
    <w:rsid w:val="00EE0D70"/>
    <w:rsid w:val="00EE0E78"/>
    <w:rsid w:val="00EE1B16"/>
    <w:rsid w:val="00EE52D5"/>
    <w:rsid w:val="00EE64B5"/>
    <w:rsid w:val="00EE66D7"/>
    <w:rsid w:val="00EE6A80"/>
    <w:rsid w:val="00EE6EBE"/>
    <w:rsid w:val="00EE73B8"/>
    <w:rsid w:val="00EE782D"/>
    <w:rsid w:val="00EE7AC8"/>
    <w:rsid w:val="00EE7FCF"/>
    <w:rsid w:val="00EF08BB"/>
    <w:rsid w:val="00EF21D8"/>
    <w:rsid w:val="00EF28D3"/>
    <w:rsid w:val="00EF3322"/>
    <w:rsid w:val="00EF38BB"/>
    <w:rsid w:val="00EF3D23"/>
    <w:rsid w:val="00EF57BA"/>
    <w:rsid w:val="00F01F6D"/>
    <w:rsid w:val="00F02098"/>
    <w:rsid w:val="00F0375C"/>
    <w:rsid w:val="00F039E7"/>
    <w:rsid w:val="00F0448E"/>
    <w:rsid w:val="00F047A5"/>
    <w:rsid w:val="00F04A12"/>
    <w:rsid w:val="00F10528"/>
    <w:rsid w:val="00F105FD"/>
    <w:rsid w:val="00F10EAC"/>
    <w:rsid w:val="00F119E3"/>
    <w:rsid w:val="00F12450"/>
    <w:rsid w:val="00F12461"/>
    <w:rsid w:val="00F16383"/>
    <w:rsid w:val="00F20A25"/>
    <w:rsid w:val="00F211BF"/>
    <w:rsid w:val="00F21FDD"/>
    <w:rsid w:val="00F2360C"/>
    <w:rsid w:val="00F24E97"/>
    <w:rsid w:val="00F30878"/>
    <w:rsid w:val="00F3164C"/>
    <w:rsid w:val="00F31EDF"/>
    <w:rsid w:val="00F33D99"/>
    <w:rsid w:val="00F34E2C"/>
    <w:rsid w:val="00F379EC"/>
    <w:rsid w:val="00F37E83"/>
    <w:rsid w:val="00F37FD2"/>
    <w:rsid w:val="00F401E7"/>
    <w:rsid w:val="00F4144D"/>
    <w:rsid w:val="00F42D5F"/>
    <w:rsid w:val="00F43BEB"/>
    <w:rsid w:val="00F44609"/>
    <w:rsid w:val="00F45E90"/>
    <w:rsid w:val="00F50394"/>
    <w:rsid w:val="00F5132E"/>
    <w:rsid w:val="00F51957"/>
    <w:rsid w:val="00F5409F"/>
    <w:rsid w:val="00F54CE3"/>
    <w:rsid w:val="00F5662D"/>
    <w:rsid w:val="00F56838"/>
    <w:rsid w:val="00F56B53"/>
    <w:rsid w:val="00F57D7E"/>
    <w:rsid w:val="00F608CF"/>
    <w:rsid w:val="00F61651"/>
    <w:rsid w:val="00F619CF"/>
    <w:rsid w:val="00F623D9"/>
    <w:rsid w:val="00F62BCD"/>
    <w:rsid w:val="00F64F87"/>
    <w:rsid w:val="00F65FFD"/>
    <w:rsid w:val="00F70037"/>
    <w:rsid w:val="00F702F8"/>
    <w:rsid w:val="00F71374"/>
    <w:rsid w:val="00F714DD"/>
    <w:rsid w:val="00F7174B"/>
    <w:rsid w:val="00F72482"/>
    <w:rsid w:val="00F73949"/>
    <w:rsid w:val="00F73FAE"/>
    <w:rsid w:val="00F7546C"/>
    <w:rsid w:val="00F763AE"/>
    <w:rsid w:val="00F765A8"/>
    <w:rsid w:val="00F76A1A"/>
    <w:rsid w:val="00F80FCE"/>
    <w:rsid w:val="00F82B3A"/>
    <w:rsid w:val="00F82E9D"/>
    <w:rsid w:val="00F832F4"/>
    <w:rsid w:val="00F85591"/>
    <w:rsid w:val="00F857AE"/>
    <w:rsid w:val="00F91958"/>
    <w:rsid w:val="00F934D9"/>
    <w:rsid w:val="00F93D31"/>
    <w:rsid w:val="00F94778"/>
    <w:rsid w:val="00F95C45"/>
    <w:rsid w:val="00F9682E"/>
    <w:rsid w:val="00F968A3"/>
    <w:rsid w:val="00F970B2"/>
    <w:rsid w:val="00F97200"/>
    <w:rsid w:val="00FA072C"/>
    <w:rsid w:val="00FA206D"/>
    <w:rsid w:val="00FA2BF3"/>
    <w:rsid w:val="00FA5178"/>
    <w:rsid w:val="00FA51E0"/>
    <w:rsid w:val="00FA6801"/>
    <w:rsid w:val="00FB21A7"/>
    <w:rsid w:val="00FB28B8"/>
    <w:rsid w:val="00FB2DFF"/>
    <w:rsid w:val="00FB2F10"/>
    <w:rsid w:val="00FB4516"/>
    <w:rsid w:val="00FB4C9B"/>
    <w:rsid w:val="00FB5D29"/>
    <w:rsid w:val="00FB765F"/>
    <w:rsid w:val="00FB7C1F"/>
    <w:rsid w:val="00FC12C5"/>
    <w:rsid w:val="00FC26EA"/>
    <w:rsid w:val="00FC328A"/>
    <w:rsid w:val="00FC44DD"/>
    <w:rsid w:val="00FC5A69"/>
    <w:rsid w:val="00FC76D4"/>
    <w:rsid w:val="00FD1CAC"/>
    <w:rsid w:val="00FD1F05"/>
    <w:rsid w:val="00FD2D4B"/>
    <w:rsid w:val="00FD3192"/>
    <w:rsid w:val="00FD3E6C"/>
    <w:rsid w:val="00FD4E82"/>
    <w:rsid w:val="00FD4EB2"/>
    <w:rsid w:val="00FD5093"/>
    <w:rsid w:val="00FD6AE7"/>
    <w:rsid w:val="00FD7152"/>
    <w:rsid w:val="00FD7312"/>
    <w:rsid w:val="00FD7B6A"/>
    <w:rsid w:val="00FE047D"/>
    <w:rsid w:val="00FE1841"/>
    <w:rsid w:val="00FE41FF"/>
    <w:rsid w:val="00FE44F9"/>
    <w:rsid w:val="00FE5ACA"/>
    <w:rsid w:val="00FE7466"/>
    <w:rsid w:val="00FE790A"/>
    <w:rsid w:val="00FF172A"/>
    <w:rsid w:val="00FF34B8"/>
    <w:rsid w:val="00FF3B27"/>
    <w:rsid w:val="00FF56F4"/>
    <w:rsid w:val="00FF6954"/>
    <w:rsid w:val="083E631A"/>
    <w:rsid w:val="0972418C"/>
    <w:rsid w:val="0C2272F9"/>
    <w:rsid w:val="0E4B437F"/>
    <w:rsid w:val="1F125588"/>
    <w:rsid w:val="252F3811"/>
    <w:rsid w:val="2AAE421C"/>
    <w:rsid w:val="3AE34459"/>
    <w:rsid w:val="3D2250D9"/>
    <w:rsid w:val="41BE3125"/>
    <w:rsid w:val="41D00C05"/>
    <w:rsid w:val="440875AB"/>
    <w:rsid w:val="4D185C09"/>
    <w:rsid w:val="4FD10381"/>
    <w:rsid w:val="506C6001"/>
    <w:rsid w:val="64B24842"/>
    <w:rsid w:val="66DC2BCD"/>
    <w:rsid w:val="6C793E03"/>
    <w:rsid w:val="6F422098"/>
    <w:rsid w:val="7841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8434068"/>
  <w15:docId w15:val="{6B951B1B-9AD8-4161-AB6C-5E7587D75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Balloon Text" w:semiHidden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53F41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120" w:line="360" w:lineRule="auto"/>
      <w:outlineLvl w:val="0"/>
    </w:pPr>
    <w:rPr>
      <w:rFonts w:eastAsia="黑体" w:cs="Arial"/>
      <w:sz w:val="28"/>
      <w:szCs w:val="40"/>
      <w:lang w:val="en-GB"/>
    </w:rPr>
  </w:style>
  <w:style w:type="paragraph" w:styleId="2">
    <w:name w:val="heading 2"/>
    <w:basedOn w:val="a"/>
    <w:next w:val="a"/>
    <w:qFormat/>
    <w:pPr>
      <w:keepNext/>
      <w:numPr>
        <w:ilvl w:val="1"/>
        <w:numId w:val="2"/>
      </w:numPr>
      <w:tabs>
        <w:tab w:val="left" w:pos="576"/>
      </w:tabs>
      <w:spacing w:before="240" w:after="60"/>
      <w:outlineLvl w:val="1"/>
    </w:pPr>
    <w:rPr>
      <w:rFonts w:eastAsia="黑体" w:cs="Arial"/>
      <w:sz w:val="28"/>
      <w:szCs w:val="28"/>
      <w:lang w:val="en-GB"/>
    </w:rPr>
  </w:style>
  <w:style w:type="paragraph" w:styleId="30">
    <w:name w:val="heading 3"/>
    <w:basedOn w:val="a"/>
    <w:next w:val="a"/>
    <w:qFormat/>
    <w:pPr>
      <w:keepNext/>
      <w:numPr>
        <w:ilvl w:val="2"/>
        <w:numId w:val="2"/>
      </w:numPr>
      <w:shd w:val="solid" w:color="FFFFFF" w:fill="FFFFFF"/>
      <w:tabs>
        <w:tab w:val="left" w:pos="720"/>
      </w:tabs>
      <w:spacing w:before="240"/>
      <w:outlineLvl w:val="2"/>
    </w:pPr>
    <w:rPr>
      <w:rFonts w:eastAsia="黑体" w:cs="Arial"/>
      <w:bCs/>
      <w:sz w:val="24"/>
      <w:lang w:val="en-GB"/>
    </w:rPr>
  </w:style>
  <w:style w:type="paragraph" w:styleId="4">
    <w:name w:val="heading 4"/>
    <w:basedOn w:val="a"/>
    <w:next w:val="a"/>
    <w:qFormat/>
    <w:pPr>
      <w:keepNext/>
      <w:numPr>
        <w:ilvl w:val="3"/>
        <w:numId w:val="2"/>
      </w:numPr>
      <w:tabs>
        <w:tab w:val="left" w:pos="864"/>
      </w:tabs>
      <w:spacing w:before="240"/>
      <w:outlineLvl w:val="3"/>
    </w:pPr>
    <w:rPr>
      <w:rFonts w:cs="Arial"/>
      <w:b/>
      <w:bCs/>
      <w:i/>
      <w:iCs/>
      <w:lang w:val="en-GB"/>
    </w:rPr>
  </w:style>
  <w:style w:type="paragraph" w:styleId="5">
    <w:name w:val="heading 5"/>
    <w:basedOn w:val="a"/>
    <w:next w:val="a"/>
    <w:qFormat/>
    <w:pPr>
      <w:keepNext/>
      <w:numPr>
        <w:ilvl w:val="4"/>
        <w:numId w:val="2"/>
      </w:numPr>
      <w:tabs>
        <w:tab w:val="left" w:pos="1008"/>
      </w:tabs>
      <w:outlineLvl w:val="4"/>
    </w:pPr>
    <w:rPr>
      <w:b/>
      <w:bCs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tabs>
        <w:tab w:val="left" w:pos="1152"/>
      </w:tabs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tabs>
        <w:tab w:val="left" w:pos="1296"/>
      </w:tabs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tabs>
        <w:tab w:val="left" w:pos="1440"/>
      </w:tabs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tabs>
        <w:tab w:val="left" w:pos="1584"/>
      </w:tabs>
      <w:spacing w:before="240" w:after="60"/>
      <w:outlineLvl w:val="8"/>
    </w:pPr>
    <w:rPr>
      <w:rFonts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styleId="a5">
    <w:name w:val="FollowedHyperlink"/>
    <w:rPr>
      <w:color w:val="800080"/>
      <w:u w:val="single"/>
    </w:rPr>
  </w:style>
  <w:style w:type="character" w:styleId="a6">
    <w:name w:val="annotation reference"/>
    <w:semiHidden/>
    <w:rPr>
      <w:sz w:val="21"/>
      <w:szCs w:val="21"/>
    </w:rPr>
  </w:style>
  <w:style w:type="character" w:styleId="a7">
    <w:name w:val="footnote reference"/>
    <w:semiHidden/>
    <w:rPr>
      <w:vertAlign w:val="superscript"/>
    </w:rPr>
  </w:style>
  <w:style w:type="character" w:customStyle="1" w:styleId="a8">
    <w:name w:val="副标题 字符"/>
    <w:link w:val="a9"/>
    <w:rPr>
      <w:rFonts w:ascii="Cambria" w:hAnsi="Cambria" w:cs="Times New Roman"/>
      <w:b/>
      <w:bCs/>
      <w:kern w:val="28"/>
      <w:sz w:val="32"/>
      <w:szCs w:val="32"/>
    </w:rPr>
  </w:style>
  <w:style w:type="paragraph" w:styleId="3">
    <w:name w:val="Body Text 3"/>
    <w:basedOn w:val="a"/>
    <w:pPr>
      <w:numPr>
        <w:numId w:val="1"/>
      </w:numPr>
      <w:tabs>
        <w:tab w:val="left" w:pos="720"/>
      </w:tabs>
      <w:spacing w:line="300" w:lineRule="auto"/>
    </w:pPr>
    <w:rPr>
      <w:rFonts w:ascii="TKTypeRegular" w:hAnsi="TKTypeRegular"/>
      <w:sz w:val="24"/>
      <w:lang w:val="en-GB" w:eastAsia="en-US"/>
    </w:rPr>
  </w:style>
  <w:style w:type="paragraph" w:styleId="aa">
    <w:name w:val="Body Text"/>
    <w:basedOn w:val="a"/>
    <w:pPr>
      <w:spacing w:line="300" w:lineRule="auto"/>
      <w:ind w:firstLine="547"/>
    </w:pPr>
    <w:rPr>
      <w:sz w:val="24"/>
      <w:szCs w:val="20"/>
    </w:rPr>
  </w:style>
  <w:style w:type="paragraph" w:styleId="TOC7">
    <w:name w:val="toc 7"/>
    <w:basedOn w:val="a"/>
    <w:next w:val="a"/>
    <w:semiHidden/>
    <w:pPr>
      <w:ind w:left="1440"/>
    </w:pPr>
  </w:style>
  <w:style w:type="paragraph" w:styleId="ab">
    <w:name w:val="caption"/>
    <w:basedOn w:val="a"/>
    <w:next w:val="a"/>
    <w:qFormat/>
    <w:pPr>
      <w:spacing w:before="120"/>
    </w:pPr>
    <w:rPr>
      <w:b/>
      <w:bCs/>
      <w:szCs w:val="20"/>
    </w:rPr>
  </w:style>
  <w:style w:type="paragraph" w:styleId="ac">
    <w:name w:val="annotation text"/>
    <w:basedOn w:val="a"/>
    <w:semiHidden/>
  </w:style>
  <w:style w:type="paragraph" w:styleId="TOC5">
    <w:name w:val="toc 5"/>
    <w:basedOn w:val="a"/>
    <w:next w:val="a"/>
    <w:semiHidden/>
    <w:pPr>
      <w:ind w:left="960"/>
    </w:pPr>
  </w:style>
  <w:style w:type="paragraph" w:styleId="TOC8">
    <w:name w:val="toc 8"/>
    <w:basedOn w:val="a"/>
    <w:next w:val="a"/>
    <w:semiHidden/>
    <w:pPr>
      <w:ind w:left="1680"/>
    </w:pPr>
  </w:style>
  <w:style w:type="paragraph" w:styleId="TOC3">
    <w:name w:val="toc 3"/>
    <w:basedOn w:val="a"/>
    <w:next w:val="a"/>
    <w:semiHidden/>
    <w:pPr>
      <w:ind w:left="480"/>
    </w:pPr>
  </w:style>
  <w:style w:type="paragraph" w:styleId="ad">
    <w:name w:val="Date"/>
    <w:basedOn w:val="a"/>
    <w:next w:val="a"/>
    <w:link w:val="ae"/>
    <w:uiPriority w:val="99"/>
  </w:style>
  <w:style w:type="paragraph" w:styleId="af">
    <w:name w:val="Balloon Text"/>
    <w:basedOn w:val="a"/>
    <w:semiHidden/>
    <w:rPr>
      <w:sz w:val="18"/>
      <w:szCs w:val="18"/>
    </w:rPr>
  </w:style>
  <w:style w:type="paragraph" w:styleId="af0">
    <w:name w:val="footer"/>
    <w:basedOn w:val="a"/>
    <w:pPr>
      <w:tabs>
        <w:tab w:val="center" w:pos="4320"/>
        <w:tab w:val="right" w:pos="8640"/>
      </w:tabs>
    </w:pPr>
  </w:style>
  <w:style w:type="paragraph" w:styleId="TOC4">
    <w:name w:val="toc 4"/>
    <w:basedOn w:val="a"/>
    <w:next w:val="a"/>
    <w:semiHidden/>
    <w:pPr>
      <w:ind w:left="720"/>
    </w:pPr>
  </w:style>
  <w:style w:type="paragraph" w:styleId="af1">
    <w:name w:val="header"/>
    <w:basedOn w:val="a"/>
    <w:link w:val="af2"/>
    <w:uiPriority w:val="99"/>
    <w:pPr>
      <w:tabs>
        <w:tab w:val="center" w:pos="4320"/>
        <w:tab w:val="right" w:pos="8640"/>
      </w:tabs>
    </w:pPr>
  </w:style>
  <w:style w:type="paragraph" w:styleId="TOC6">
    <w:name w:val="toc 6"/>
    <w:basedOn w:val="a"/>
    <w:next w:val="a"/>
    <w:semiHidden/>
    <w:pPr>
      <w:ind w:left="1200"/>
    </w:pPr>
  </w:style>
  <w:style w:type="paragraph" w:styleId="a9">
    <w:name w:val="Subtitle"/>
    <w:basedOn w:val="a"/>
    <w:next w:val="a"/>
    <w:link w:val="a8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paragraph" w:styleId="TOC1">
    <w:name w:val="toc 1"/>
    <w:basedOn w:val="a"/>
    <w:next w:val="a"/>
    <w:semiHidden/>
    <w:pPr>
      <w:tabs>
        <w:tab w:val="left" w:pos="480"/>
        <w:tab w:val="right" w:leader="dot" w:pos="9000"/>
      </w:tabs>
      <w:ind w:rightChars="754" w:right="1508"/>
    </w:pPr>
  </w:style>
  <w:style w:type="paragraph" w:styleId="af3">
    <w:name w:val="footnote text"/>
    <w:basedOn w:val="a"/>
    <w:semiHidden/>
    <w:rPr>
      <w:szCs w:val="20"/>
    </w:rPr>
  </w:style>
  <w:style w:type="paragraph" w:customStyle="1" w:styleId="BodyText1">
    <w:name w:val="Body Text 1"/>
    <w:basedOn w:val="aa"/>
    <w:pPr>
      <w:spacing w:before="60" w:after="60" w:line="240" w:lineRule="auto"/>
      <w:ind w:left="851" w:firstLine="0"/>
    </w:pPr>
    <w:rPr>
      <w:rFonts w:eastAsia="Times New Roman"/>
      <w:sz w:val="22"/>
    </w:rPr>
  </w:style>
  <w:style w:type="paragraph" w:customStyle="1" w:styleId="TableSmHeadingRight">
    <w:name w:val="Table_Sm_Heading_Right"/>
    <w:basedOn w:val="a"/>
    <w:pPr>
      <w:keepNext/>
      <w:keepLines/>
      <w:spacing w:before="60" w:after="40"/>
      <w:jc w:val="right"/>
    </w:pPr>
    <w:rPr>
      <w:rFonts w:ascii="Futura Bk" w:hAnsi="Futura Bk"/>
      <w:b/>
      <w:sz w:val="16"/>
      <w:szCs w:val="20"/>
      <w:lang w:val="en-GB" w:eastAsia="en-US"/>
    </w:rPr>
  </w:style>
  <w:style w:type="paragraph" w:customStyle="1" w:styleId="Table1Input">
    <w:name w:val="Table1 Input"/>
    <w:basedOn w:val="Table1"/>
    <w:rPr>
      <w:color w:val="FF0000"/>
    </w:rPr>
  </w:style>
  <w:style w:type="paragraph" w:styleId="TOC2">
    <w:name w:val="toc 2"/>
    <w:basedOn w:val="a"/>
    <w:next w:val="a"/>
    <w:semiHidden/>
    <w:pPr>
      <w:ind w:left="240"/>
    </w:pPr>
  </w:style>
  <w:style w:type="paragraph" w:customStyle="1" w:styleId="ItalicizedText">
    <w:name w:val="Italicized Text"/>
    <w:basedOn w:val="a"/>
    <w:pPr>
      <w:keepLines/>
      <w:overflowPunct w:val="0"/>
      <w:autoSpaceDE w:val="0"/>
      <w:autoSpaceDN w:val="0"/>
      <w:adjustRightInd w:val="0"/>
      <w:spacing w:after="110"/>
      <w:ind w:left="567"/>
      <w:textAlignment w:val="baseline"/>
    </w:pPr>
    <w:rPr>
      <w:i/>
      <w:sz w:val="22"/>
      <w:szCs w:val="20"/>
      <w:lang w:eastAsia="fr-FR"/>
    </w:rPr>
  </w:style>
  <w:style w:type="paragraph" w:styleId="TOC9">
    <w:name w:val="toc 9"/>
    <w:basedOn w:val="a"/>
    <w:next w:val="a"/>
    <w:semiHidden/>
    <w:pPr>
      <w:ind w:left="1920"/>
    </w:pPr>
  </w:style>
  <w:style w:type="paragraph" w:styleId="af4">
    <w:name w:val="No Spacing"/>
    <w:uiPriority w:val="1"/>
    <w:qFormat/>
    <w:rPr>
      <w:rFonts w:ascii="Arial" w:hAnsi="Arial"/>
      <w:szCs w:val="24"/>
    </w:rPr>
  </w:style>
  <w:style w:type="paragraph" w:customStyle="1" w:styleId="Tableau">
    <w:name w:val="Tableau"/>
    <w:basedOn w:val="a"/>
    <w:pPr>
      <w:spacing w:before="60" w:after="60"/>
    </w:pPr>
    <w:rPr>
      <w:snapToGrid w:val="0"/>
      <w:szCs w:val="20"/>
      <w:lang w:val="fr-FR" w:eastAsia="fr-FR"/>
    </w:rPr>
  </w:style>
  <w:style w:type="paragraph" w:customStyle="1" w:styleId="TableHeading">
    <w:name w:val="Table Heading"/>
    <w:basedOn w:val="TableText"/>
    <w:pPr>
      <w:spacing w:before="120" w:after="120"/>
    </w:pPr>
    <w:rPr>
      <w:b/>
    </w:rPr>
  </w:style>
  <w:style w:type="paragraph" w:styleId="20">
    <w:name w:val="Body Text 2"/>
    <w:basedOn w:val="a"/>
    <w:pPr>
      <w:spacing w:line="300" w:lineRule="auto"/>
    </w:pPr>
    <w:rPr>
      <w:color w:val="000000"/>
      <w:sz w:val="24"/>
    </w:rPr>
  </w:style>
  <w:style w:type="paragraph" w:customStyle="1" w:styleId="DefaultTableSpace">
    <w:name w:val="Default Table Space"/>
    <w:basedOn w:val="a"/>
    <w:pPr>
      <w:overflowPunct w:val="0"/>
      <w:autoSpaceDE w:val="0"/>
      <w:autoSpaceDN w:val="0"/>
      <w:adjustRightInd w:val="0"/>
      <w:spacing w:before="110" w:after="110"/>
      <w:textAlignment w:val="baseline"/>
    </w:pPr>
    <w:rPr>
      <w:i/>
      <w:sz w:val="22"/>
      <w:szCs w:val="20"/>
      <w:lang w:eastAsia="fr-FR"/>
    </w:rPr>
  </w:style>
  <w:style w:type="paragraph" w:customStyle="1" w:styleId="TableText">
    <w:name w:val="Table Text"/>
    <w:basedOn w:val="a"/>
    <w:pPr>
      <w:keepLines/>
      <w:overflowPunct w:val="0"/>
      <w:autoSpaceDE w:val="0"/>
      <w:autoSpaceDN w:val="0"/>
      <w:adjustRightInd w:val="0"/>
      <w:textAlignment w:val="baseline"/>
    </w:pPr>
    <w:rPr>
      <w:sz w:val="18"/>
      <w:szCs w:val="20"/>
      <w:lang w:eastAsia="en-US"/>
    </w:rPr>
  </w:style>
  <w:style w:type="paragraph" w:styleId="af5">
    <w:name w:val="Normal (Web)"/>
    <w:basedOn w:val="a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 w:val="24"/>
      <w:lang w:eastAsia="en-US"/>
    </w:rPr>
  </w:style>
  <w:style w:type="paragraph" w:styleId="af6">
    <w:name w:val="Title"/>
    <w:basedOn w:val="a"/>
    <w:link w:val="af7"/>
    <w:qFormat/>
    <w:pPr>
      <w:spacing w:before="240" w:after="60"/>
      <w:jc w:val="center"/>
    </w:pPr>
    <w:rPr>
      <w:rFonts w:eastAsia="Times New Roman"/>
      <w:b/>
      <w:kern w:val="28"/>
      <w:sz w:val="32"/>
      <w:szCs w:val="20"/>
      <w:lang w:val="de-AT" w:eastAsia="de-DE"/>
    </w:rPr>
  </w:style>
  <w:style w:type="paragraph" w:customStyle="1" w:styleId="af8">
    <w:name w:val="缺省文本"/>
    <w:basedOn w:val="a"/>
    <w:pPr>
      <w:autoSpaceDE w:val="0"/>
      <w:autoSpaceDN w:val="0"/>
      <w:adjustRightInd w:val="0"/>
    </w:pPr>
    <w:rPr>
      <w:sz w:val="24"/>
      <w:szCs w:val="20"/>
    </w:rPr>
  </w:style>
  <w:style w:type="paragraph" w:customStyle="1" w:styleId="DefaultText">
    <w:name w:val="Default Text"/>
    <w:basedOn w:val="a"/>
    <w:pPr>
      <w:overflowPunct w:val="0"/>
      <w:autoSpaceDE w:val="0"/>
      <w:autoSpaceDN w:val="0"/>
      <w:adjustRightInd w:val="0"/>
      <w:textAlignment w:val="baseline"/>
    </w:pPr>
    <w:rPr>
      <w:sz w:val="22"/>
      <w:szCs w:val="20"/>
      <w:lang w:eastAsia="fr-FR"/>
    </w:rPr>
  </w:style>
  <w:style w:type="paragraph" w:customStyle="1" w:styleId="ItalicizedTableText">
    <w:name w:val="Italicized Table Text"/>
    <w:basedOn w:val="a"/>
    <w:pPr>
      <w:overflowPunct w:val="0"/>
      <w:autoSpaceDE w:val="0"/>
      <w:autoSpaceDN w:val="0"/>
      <w:adjustRightInd w:val="0"/>
      <w:textAlignment w:val="baseline"/>
    </w:pPr>
    <w:rPr>
      <w:i/>
      <w:szCs w:val="20"/>
      <w:lang w:eastAsia="fr-FR"/>
    </w:rPr>
  </w:style>
  <w:style w:type="paragraph" w:customStyle="1" w:styleId="Table">
    <w:name w:val="Table"/>
    <w:basedOn w:val="a"/>
    <w:pPr>
      <w:spacing w:before="40" w:after="40"/>
    </w:pPr>
    <w:rPr>
      <w:rFonts w:ascii="Futura Bk" w:hAnsi="Futura Bk"/>
      <w:szCs w:val="20"/>
      <w:lang w:val="en-GB" w:eastAsia="en-US"/>
    </w:rPr>
  </w:style>
  <w:style w:type="paragraph" w:customStyle="1" w:styleId="NormalComment">
    <w:name w:val="Normal Comment"/>
    <w:basedOn w:val="a"/>
    <w:pPr>
      <w:overflowPunct w:val="0"/>
      <w:autoSpaceDE w:val="0"/>
      <w:autoSpaceDN w:val="0"/>
      <w:adjustRightInd w:val="0"/>
      <w:textAlignment w:val="baseline"/>
    </w:pPr>
    <w:rPr>
      <w:color w:val="FF0000"/>
      <w:szCs w:val="20"/>
    </w:rPr>
  </w:style>
  <w:style w:type="paragraph" w:customStyle="1" w:styleId="text">
    <w:name w:val="text"/>
    <w:basedOn w:val="a"/>
    <w:pPr>
      <w:spacing w:line="360" w:lineRule="auto"/>
    </w:pPr>
    <w:rPr>
      <w:sz w:val="18"/>
    </w:rPr>
  </w:style>
  <w:style w:type="paragraph" w:customStyle="1" w:styleId="Table1">
    <w:name w:val="Table1"/>
    <w:basedOn w:val="a"/>
    <w:pPr>
      <w:overflowPunct w:val="0"/>
      <w:autoSpaceDE w:val="0"/>
      <w:autoSpaceDN w:val="0"/>
      <w:adjustRightInd w:val="0"/>
      <w:textAlignment w:val="baseline"/>
    </w:pPr>
    <w:rPr>
      <w:b/>
      <w:i/>
      <w:color w:val="000000"/>
      <w:szCs w:val="20"/>
    </w:rPr>
  </w:style>
  <w:style w:type="paragraph" w:customStyle="1" w:styleId="Informal1">
    <w:name w:val="Informal1"/>
    <w:pPr>
      <w:spacing w:before="60" w:after="60"/>
    </w:pPr>
    <w:rPr>
      <w:lang w:eastAsia="en-US"/>
    </w:rPr>
  </w:style>
  <w:style w:type="paragraph" w:styleId="af9">
    <w:name w:val="List Paragraph"/>
    <w:basedOn w:val="a"/>
    <w:uiPriority w:val="34"/>
    <w:qFormat/>
    <w:pPr>
      <w:ind w:firstLineChars="200" w:firstLine="420"/>
    </w:pPr>
    <w:rPr>
      <w:rFonts w:ascii="宋体" w:hAnsi="宋体" w:cs="宋体"/>
      <w:sz w:val="24"/>
    </w:rPr>
  </w:style>
  <w:style w:type="table" w:styleId="afa">
    <w:name w:val="Table Grid"/>
    <w:basedOn w:val="a1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2">
    <w:name w:val="页眉 字符"/>
    <w:link w:val="af1"/>
    <w:uiPriority w:val="99"/>
    <w:locked/>
    <w:rsid w:val="00385E0E"/>
    <w:rPr>
      <w:rFonts w:ascii="Arial" w:hAnsi="Arial"/>
      <w:szCs w:val="24"/>
    </w:rPr>
  </w:style>
  <w:style w:type="character" w:customStyle="1" w:styleId="ae">
    <w:name w:val="日期 字符"/>
    <w:link w:val="ad"/>
    <w:uiPriority w:val="99"/>
    <w:rsid w:val="00C53F41"/>
    <w:rPr>
      <w:rFonts w:ascii="Arial" w:hAnsi="Arial"/>
      <w:szCs w:val="24"/>
    </w:rPr>
  </w:style>
  <w:style w:type="paragraph" w:customStyle="1" w:styleId="10">
    <w:name w:val="列出段落1"/>
    <w:basedOn w:val="a"/>
    <w:uiPriority w:val="99"/>
    <w:qFormat/>
    <w:rsid w:val="00C53F41"/>
    <w:pPr>
      <w:ind w:firstLineChars="200" w:firstLine="420"/>
    </w:pPr>
  </w:style>
  <w:style w:type="paragraph" w:customStyle="1" w:styleId="21">
    <w:name w:val="列出段落2"/>
    <w:basedOn w:val="a"/>
    <w:uiPriority w:val="99"/>
    <w:qFormat/>
    <w:rsid w:val="00C53F41"/>
    <w:pPr>
      <w:ind w:firstLineChars="200" w:firstLine="420"/>
    </w:pPr>
  </w:style>
  <w:style w:type="character" w:customStyle="1" w:styleId="af7">
    <w:name w:val="标题 字符"/>
    <w:basedOn w:val="a0"/>
    <w:link w:val="af6"/>
    <w:locked/>
    <w:rsid w:val="00BA2A3D"/>
    <w:rPr>
      <w:rFonts w:eastAsia="Times New Roman"/>
      <w:b/>
      <w:kern w:val="28"/>
      <w:sz w:val="32"/>
      <w:lang w:val="de-AT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i021110\Desktop\DPCA\BP\Document_Template\&#19994;&#21153;&#34013;&#22270;-&#20998;&#27169;&#22359;&#25551;&#36848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2809A3BAB3CCF84EA6D860F0D4A28CC9" ma:contentTypeVersion="1" ma:contentTypeDescription="新建文档。" ma:contentTypeScope="" ma:versionID="838de17f1679250efb5b663b052f998c">
  <xsd:schema xmlns:xsd="http://www.w3.org/2001/XMLSchema" xmlns:xs="http://www.w3.org/2001/XMLSchema" xmlns:p="http://schemas.microsoft.com/office/2006/metadata/properties" xmlns:ns2="52d1dc21-2fa4-4ff5-b683-6cd8d7ba8a86" targetNamespace="http://schemas.microsoft.com/office/2006/metadata/properties" ma:root="true" ma:fieldsID="0ed9c15ce8c68391250324278b0a67dd" ns2:_="">
    <xsd:import namespace="52d1dc21-2fa4-4ff5-b683-6cd8d7ba8a86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1dc21-2fa4-4ff5-b683-6cd8d7ba8a8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987F73-1D52-47D3-B706-DCEDBE23B7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774D6EF-8A68-43C2-B451-11397AA88DA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73CC65B-5C00-48E0-9175-61134AB7CD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d1dc21-2fa4-4ff5-b683-6cd8d7ba8a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13D124-05AB-4721-9BFE-6E9777DC9C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业务蓝图-分模块描述</Template>
  <TotalTime>258</TotalTime>
  <Pages>6</Pages>
  <Words>588</Words>
  <Characters>3354</Characters>
  <Application>Microsoft Office Word</Application>
  <DocSecurity>0</DocSecurity>
  <PresentationFormat/>
  <Lines>27</Lines>
  <Paragraphs>7</Paragraphs>
  <Slides>0</Slides>
  <Notes>0</Notes>
  <HiddenSlides>0</HiddenSlides>
  <MMClips>0</MMClips>
  <ScaleCrop>false</ScaleCrop>
  <Company>Haier</Company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项目阶段性报告</dc:title>
  <dc:creator>PMO</dc:creator>
  <cp:lastModifiedBy>巩先生</cp:lastModifiedBy>
  <cp:revision>42</cp:revision>
  <cp:lastPrinted>2013-01-28T07:54:00Z</cp:lastPrinted>
  <dcterms:created xsi:type="dcterms:W3CDTF">2019-07-24T06:03:00Z</dcterms:created>
  <dcterms:modified xsi:type="dcterms:W3CDTF">2020-07-17T09:37:00Z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  <property fmtid="{D5CDD505-2E9C-101B-9397-08002B2CF9AE}" pid="3" name="ContentTypeId">
    <vt:lpwstr>0x0101002809A3BAB3CCF84EA6D860F0D4A28CC9</vt:lpwstr>
  </property>
</Properties>
</file>