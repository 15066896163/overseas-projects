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9025B" w14:textId="77777777" w:rsidR="00C5392C" w:rsidRDefault="00CE6CBF">
      <w:pPr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编号：【ALM需求编号】</w:t>
      </w:r>
    </w:p>
    <w:p w14:paraId="2CBC65E1" w14:textId="77777777" w:rsidR="00C5392C" w:rsidRDefault="00CE6CBF">
      <w:pPr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用户：【业务提报部门】</w:t>
      </w:r>
    </w:p>
    <w:p w14:paraId="529D364A" w14:textId="77777777" w:rsidR="00C5392C" w:rsidRDefault="00CE6CBF">
      <w:pPr>
        <w:pStyle w:val="1"/>
        <w:tabs>
          <w:tab w:val="clear" w:pos="2275"/>
          <w:tab w:val="left" w:pos="432"/>
        </w:tabs>
        <w:ind w:left="432"/>
        <w:rPr>
          <w:rFonts w:asciiTheme="minorEastAsia" w:eastAsiaTheme="minorEastAsia" w:hAnsiTheme="minorEastAsia" w:cs="Times New Roman"/>
          <w:sz w:val="21"/>
          <w:szCs w:val="21"/>
          <w:lang w:val="en-US"/>
        </w:rPr>
      </w:pPr>
      <w:r>
        <w:rPr>
          <w:rFonts w:hint="eastAsia"/>
        </w:rPr>
        <w:t>需求概述</w:t>
      </w:r>
    </w:p>
    <w:p w14:paraId="4B97DA92" w14:textId="74CFCB85" w:rsidR="00DF4991" w:rsidRPr="00DF4991" w:rsidRDefault="00DF4991" w:rsidP="00DF49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 w:hint="eastAsia"/>
          <w:color w:val="000000"/>
          <w:kern w:val="0"/>
          <w:sz w:val="24"/>
          <w:szCs w:val="24"/>
        </w:rPr>
      </w:pPr>
      <w:r w:rsidRPr="00DF4991">
        <w:rPr>
          <w:rFonts w:ascii="inherit" w:hAnsi="inherit" w:cs="宋体"/>
          <w:color w:val="000000"/>
          <w:kern w:val="0"/>
          <w:sz w:val="24"/>
          <w:szCs w:val="24"/>
        </w:rPr>
        <w:t>在代理录入下货纸界面，选定集装箱可用状态</w:t>
      </w:r>
    </w:p>
    <w:p w14:paraId="38C54102" w14:textId="77777777" w:rsidR="00C5392C" w:rsidRDefault="00CE6CBF">
      <w:pPr>
        <w:pStyle w:val="1"/>
        <w:tabs>
          <w:tab w:val="clear" w:pos="2275"/>
          <w:tab w:val="left" w:pos="432"/>
        </w:tabs>
        <w:ind w:left="432"/>
        <w:rPr>
          <w:rFonts w:asciiTheme="minorEastAsia" w:eastAsiaTheme="minorEastAsia" w:hAnsiTheme="minorEastAsia"/>
        </w:rPr>
      </w:pPr>
      <w:r>
        <w:rPr>
          <w:rFonts w:hint="eastAsia"/>
        </w:rPr>
        <w:t>需求验收标准</w:t>
      </w:r>
      <w:r>
        <w:rPr>
          <w:rFonts w:asciiTheme="minorEastAsia" w:eastAsiaTheme="minorEastAsia" w:hAnsiTheme="minorEastAsia" w:hint="eastAsia"/>
        </w:rPr>
        <w:t xml:space="preserve">  </w:t>
      </w:r>
    </w:p>
    <w:p w14:paraId="025BC751" w14:textId="474F9E84" w:rsidR="00C5392C" w:rsidRDefault="00CE6CBF">
      <w:pPr>
        <w:ind w:firstLineChars="200" w:firstLine="420"/>
        <w:jc w:val="left"/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  <w:i/>
        </w:rPr>
        <w:t>验收标准：1.</w:t>
      </w:r>
      <w:r w:rsidR="00DF4991">
        <w:rPr>
          <w:rFonts w:asciiTheme="minorEastAsia" w:eastAsiaTheme="minorEastAsia" w:hAnsiTheme="minorEastAsia" w:hint="eastAsia"/>
          <w:i/>
        </w:rPr>
        <w:t>在下货纸界面选定集装箱状态</w:t>
      </w:r>
      <w:r>
        <w:rPr>
          <w:rFonts w:asciiTheme="minorEastAsia" w:eastAsiaTheme="minorEastAsia" w:hAnsiTheme="minorEastAsia" w:hint="eastAsia"/>
          <w:i/>
        </w:rPr>
        <w:t>；2.</w:t>
      </w:r>
      <w:r w:rsidR="00DF4991">
        <w:rPr>
          <w:rFonts w:asciiTheme="minorEastAsia" w:eastAsiaTheme="minorEastAsia" w:hAnsiTheme="minorEastAsia" w:hint="eastAsia"/>
          <w:i/>
        </w:rPr>
        <w:t>保存状态</w:t>
      </w:r>
      <w:r>
        <w:rPr>
          <w:rFonts w:asciiTheme="minorEastAsia" w:eastAsiaTheme="minorEastAsia" w:hAnsiTheme="minorEastAsia" w:hint="eastAsia"/>
          <w:i/>
        </w:rPr>
        <w:t>。</w:t>
      </w:r>
    </w:p>
    <w:p w14:paraId="15FA1CE2" w14:textId="77777777" w:rsidR="00C5392C" w:rsidRDefault="00CE6CBF">
      <w:pPr>
        <w:pStyle w:val="1"/>
        <w:tabs>
          <w:tab w:val="clear" w:pos="2275"/>
          <w:tab w:val="left" w:pos="432"/>
        </w:tabs>
        <w:ind w:left="432"/>
      </w:pPr>
      <w:r>
        <w:rPr>
          <w:rFonts w:hint="eastAsia"/>
        </w:rPr>
        <w:t>功能清单</w:t>
      </w:r>
    </w:p>
    <w:p w14:paraId="3732D542" w14:textId="77777777" w:rsidR="00C5392C" w:rsidRDefault="00CE6CBF">
      <w:pPr>
        <w:ind w:firstLineChars="200" w:firstLine="420"/>
        <w:jc w:val="left"/>
        <w:rPr>
          <w:rFonts w:asciiTheme="minorEastAsia" w:eastAsiaTheme="minorEastAsia" w:hAnsiTheme="minorEastAsia"/>
        </w:rPr>
      </w:pPr>
      <w:r>
        <w:rPr>
          <w:rFonts w:hint="eastAsia"/>
        </w:rPr>
        <w:t>整体业务流程</w:t>
      </w:r>
    </w:p>
    <w:p w14:paraId="342C1693" w14:textId="4FA6CAC6" w:rsidR="00C5392C" w:rsidRDefault="00CE6CBF">
      <w:pPr>
        <w:pStyle w:val="2"/>
      </w:pPr>
      <w:r>
        <w:rPr>
          <w:rFonts w:hint="eastAsia"/>
        </w:rPr>
        <w:t>应用功能清单</w:t>
      </w:r>
    </w:p>
    <w:p w14:paraId="33C8C4EE" w14:textId="77777777" w:rsidR="006F4D1E" w:rsidRPr="00DF4991" w:rsidRDefault="00E15ED7" w:rsidP="006F4D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 w:hint="eastAsia"/>
          <w:color w:val="000000"/>
          <w:kern w:val="0"/>
          <w:sz w:val="24"/>
          <w:szCs w:val="24"/>
        </w:rPr>
      </w:pPr>
      <w:r>
        <w:rPr>
          <w:rFonts w:asciiTheme="minorEastAsia" w:eastAsiaTheme="minorEastAsia" w:hAnsiTheme="minorEastAsia" w:hint="eastAsia"/>
          <w:i/>
        </w:rPr>
        <w:t>功能</w:t>
      </w:r>
      <w:proofErr w:type="gramStart"/>
      <w:r>
        <w:rPr>
          <w:rFonts w:asciiTheme="minorEastAsia" w:eastAsiaTheme="minorEastAsia" w:hAnsiTheme="minorEastAsia" w:hint="eastAsia"/>
          <w:i/>
        </w:rPr>
        <w:t>一</w:t>
      </w:r>
      <w:proofErr w:type="gramEnd"/>
      <w:r>
        <w:rPr>
          <w:rFonts w:asciiTheme="minorEastAsia" w:eastAsiaTheme="minorEastAsia" w:hAnsiTheme="minorEastAsia" w:hint="eastAsia"/>
          <w:i/>
        </w:rPr>
        <w:t>：</w:t>
      </w:r>
      <w:r w:rsidR="006F4D1E" w:rsidRPr="00DF4991">
        <w:rPr>
          <w:rFonts w:ascii="inherit" w:hAnsi="inherit" w:cs="宋体"/>
          <w:color w:val="000000"/>
          <w:kern w:val="0"/>
          <w:sz w:val="24"/>
          <w:szCs w:val="24"/>
        </w:rPr>
        <w:t>在代理录入下货纸界面，选定集装箱可用状态</w:t>
      </w:r>
    </w:p>
    <w:p w14:paraId="4845A465" w14:textId="6BB90384" w:rsidR="00E15ED7" w:rsidRDefault="00E15ED7" w:rsidP="006F4D1E">
      <w:pPr>
        <w:ind w:firstLineChars="200" w:firstLine="42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输入</w:t>
      </w:r>
    </w:p>
    <w:p w14:paraId="32C08FDB" w14:textId="58789BB8" w:rsidR="00E15ED7" w:rsidRDefault="00E15ED7" w:rsidP="00E15ED7">
      <w:pPr>
        <w:ind w:firstLineChars="200" w:firstLine="420"/>
        <w:jc w:val="left"/>
        <w:rPr>
          <w:i/>
          <w:lang w:val="en-GB"/>
        </w:rPr>
      </w:pPr>
      <w:r>
        <w:rPr>
          <w:rFonts w:asciiTheme="minorEastAsia" w:eastAsiaTheme="minorEastAsia" w:hAnsiTheme="minorEastAsia" w:hint="eastAsia"/>
          <w:i/>
        </w:rPr>
        <w:t xml:space="preserve"> </w:t>
      </w:r>
      <w:r>
        <w:rPr>
          <w:rFonts w:asciiTheme="minorEastAsia" w:eastAsiaTheme="minorEastAsia" w:hAnsiTheme="minorEastAsia"/>
          <w:i/>
        </w:rPr>
        <w:t xml:space="preserve">   </w:t>
      </w:r>
      <w:r>
        <w:rPr>
          <w:rFonts w:asciiTheme="minorEastAsia" w:eastAsiaTheme="minorEastAsia" w:hAnsiTheme="minorEastAsia" w:hint="eastAsia"/>
          <w:i/>
        </w:rPr>
        <w:t>订单号</w:t>
      </w:r>
    </w:p>
    <w:p w14:paraId="63403517" w14:textId="75EF73B7" w:rsidR="00E15ED7" w:rsidRPr="00E15ED7" w:rsidRDefault="00E15ED7" w:rsidP="00E15ED7">
      <w:pPr>
        <w:pStyle w:val="af6"/>
        <w:numPr>
          <w:ilvl w:val="0"/>
          <w:numId w:val="4"/>
        </w:numPr>
        <w:ind w:left="0" w:firstLine="48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处理逻辑</w:t>
      </w:r>
    </w:p>
    <w:p w14:paraId="76B8B6A3" w14:textId="65817368" w:rsidR="00E15ED7" w:rsidRPr="006F4D1E" w:rsidRDefault="006F4D1E" w:rsidP="006F4D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 w:hint="eastAsia"/>
          <w:color w:val="000000"/>
          <w:kern w:val="0"/>
          <w:sz w:val="24"/>
          <w:szCs w:val="24"/>
        </w:rPr>
      </w:pPr>
      <w:r>
        <w:rPr>
          <w:rFonts w:hint="eastAsia"/>
          <w:i/>
          <w:lang w:val="en-GB"/>
        </w:rPr>
        <w:tab/>
      </w:r>
      <w:r w:rsidR="00E15ED7">
        <w:rPr>
          <w:rFonts w:hint="eastAsia"/>
          <w:i/>
          <w:lang w:val="en-GB"/>
        </w:rPr>
        <w:t>正常逻辑：</w:t>
      </w:r>
      <w:r w:rsidRPr="00DF4991">
        <w:rPr>
          <w:rFonts w:ascii="inherit" w:hAnsi="inherit" w:cs="宋体"/>
          <w:color w:val="000000"/>
          <w:kern w:val="0"/>
          <w:sz w:val="24"/>
          <w:szCs w:val="24"/>
        </w:rPr>
        <w:t>在代理录入下货纸界面，选定集装箱可用状态</w:t>
      </w:r>
    </w:p>
    <w:p w14:paraId="30387C07" w14:textId="0A4725F6" w:rsidR="00E15ED7" w:rsidRDefault="00E15ED7" w:rsidP="00E15ED7">
      <w:pPr>
        <w:ind w:firstLineChars="400" w:firstLine="84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异常处理：出现异常后，打印到控制台，并保存到日志中</w:t>
      </w:r>
    </w:p>
    <w:p w14:paraId="27437C6F" w14:textId="77777777" w:rsidR="00E15ED7" w:rsidRDefault="00E15ED7" w:rsidP="00E15ED7">
      <w:pPr>
        <w:pStyle w:val="af6"/>
        <w:numPr>
          <w:ilvl w:val="0"/>
          <w:numId w:val="4"/>
        </w:numPr>
        <w:ind w:left="0" w:firstLine="480"/>
        <w:jc w:val="left"/>
        <w:rPr>
          <w:i/>
          <w:lang w:val="en-GB"/>
        </w:rPr>
      </w:pPr>
      <w:r>
        <w:rPr>
          <w:rFonts w:hint="eastAsia"/>
          <w:i/>
          <w:lang w:val="en-GB"/>
        </w:rPr>
        <w:t>输出</w:t>
      </w:r>
    </w:p>
    <w:p w14:paraId="11C330E5" w14:textId="3AACCDEC" w:rsidR="00E15ED7" w:rsidRPr="003C3031" w:rsidRDefault="00E15ED7" w:rsidP="003C30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hAnsi="inherit" w:cs="宋体" w:hint="eastAsia"/>
          <w:color w:val="000000"/>
          <w:kern w:val="0"/>
          <w:sz w:val="24"/>
          <w:szCs w:val="24"/>
        </w:rPr>
      </w:pPr>
      <w:r>
        <w:rPr>
          <w:rFonts w:hint="eastAsia"/>
          <w:i/>
          <w:lang w:val="en-GB"/>
        </w:rPr>
        <w:t xml:space="preserve">   </w:t>
      </w:r>
      <w:r w:rsidR="003C3031">
        <w:rPr>
          <w:rFonts w:hint="eastAsia"/>
          <w:i/>
          <w:lang w:val="en-GB"/>
        </w:rPr>
        <w:tab/>
      </w:r>
      <w:r w:rsidR="003C3031" w:rsidRPr="00DF4991">
        <w:rPr>
          <w:rFonts w:ascii="inherit" w:hAnsi="inherit" w:cs="宋体"/>
          <w:color w:val="000000"/>
          <w:kern w:val="0"/>
          <w:sz w:val="24"/>
          <w:szCs w:val="24"/>
        </w:rPr>
        <w:t>选定集装箱可用状态</w:t>
      </w:r>
      <w:r w:rsidR="008A3D2D">
        <w:rPr>
          <w:rFonts w:hint="eastAsia"/>
          <w:lang w:val="en-GB"/>
        </w:rPr>
        <w:t xml:space="preserve"> </w:t>
      </w:r>
      <w:r w:rsidR="008A3D2D">
        <w:rPr>
          <w:lang w:val="en-GB"/>
        </w:rPr>
        <w:t xml:space="preserve">     </w:t>
      </w:r>
    </w:p>
    <w:p w14:paraId="7D9BA4C3" w14:textId="183B9120" w:rsidR="00C5392C" w:rsidRDefault="00CE6CBF">
      <w:pPr>
        <w:pStyle w:val="1"/>
        <w:tabs>
          <w:tab w:val="clear" w:pos="2275"/>
          <w:tab w:val="left" w:pos="432"/>
        </w:tabs>
        <w:ind w:left="432"/>
      </w:pPr>
      <w:r>
        <w:rPr>
          <w:rFonts w:hint="eastAsia"/>
        </w:rPr>
        <w:t>应用系统接口</w:t>
      </w:r>
    </w:p>
    <w:p w14:paraId="570CC327" w14:textId="77777777" w:rsidR="00C5392C" w:rsidRDefault="00CE6CBF">
      <w:pPr>
        <w:ind w:firstLineChars="200" w:firstLine="420"/>
        <w:jc w:val="left"/>
        <w:rPr>
          <w:rFonts w:asciiTheme="minorEastAsia" w:eastAsiaTheme="minorEastAsia" w:hAnsiTheme="minorEastAsia"/>
        </w:rPr>
      </w:pPr>
      <w:proofErr w:type="gramStart"/>
      <w:r>
        <w:rPr>
          <w:rFonts w:asciiTheme="minorEastAsia" w:eastAsiaTheme="minorEastAsia" w:hAnsiTheme="minorEastAsia" w:hint="eastAsia"/>
        </w:rPr>
        <w:t>该需求</w:t>
      </w:r>
      <w:proofErr w:type="gramEnd"/>
      <w:r>
        <w:rPr>
          <w:rFonts w:asciiTheme="minorEastAsia" w:eastAsiaTheme="minorEastAsia" w:hAnsiTheme="minorEastAsia" w:hint="eastAsia"/>
        </w:rPr>
        <w:t>所涉及的应用间的接口说明。</w:t>
      </w:r>
    </w:p>
    <w:sectPr w:rsidR="00C5392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567" w:right="1134" w:bottom="567" w:left="1077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08AC66" w14:textId="77777777" w:rsidR="001C3C07" w:rsidRDefault="001C3C07">
      <w:r>
        <w:separator/>
      </w:r>
    </w:p>
  </w:endnote>
  <w:endnote w:type="continuationSeparator" w:id="0">
    <w:p w14:paraId="21E28D01" w14:textId="77777777" w:rsidR="001C3C07" w:rsidRDefault="001C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KTypeRegular">
    <w:altName w:val="Arial Narrow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utura Bk">
    <w:altName w:val="Trebuchet MS"/>
    <w:charset w:val="00"/>
    <w:family w:val="swiss"/>
    <w:pitch w:val="default"/>
    <w:sig w:usb0="00000000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7CF7D5" w14:textId="77777777" w:rsidR="002F4101" w:rsidRDefault="002F410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12135B" w14:textId="77777777" w:rsidR="002F4101" w:rsidRDefault="002F4101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A5D3C7" w14:textId="77777777" w:rsidR="002F4101" w:rsidRDefault="002F410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121007" w14:textId="77777777" w:rsidR="001C3C07" w:rsidRDefault="001C3C07">
      <w:r>
        <w:separator/>
      </w:r>
    </w:p>
  </w:footnote>
  <w:footnote w:type="continuationSeparator" w:id="0">
    <w:p w14:paraId="24236625" w14:textId="77777777" w:rsidR="001C3C07" w:rsidRDefault="001C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5282C" w14:textId="77777777" w:rsidR="002F4101" w:rsidRDefault="002F4101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85"/>
      <w:gridCol w:w="4394"/>
      <w:gridCol w:w="3260"/>
    </w:tblGrid>
    <w:tr w:rsidR="00C5392C" w14:paraId="69E02980" w14:textId="77777777">
      <w:trPr>
        <w:trHeight w:hRule="exact" w:val="340"/>
      </w:trPr>
      <w:tc>
        <w:tcPr>
          <w:tcW w:w="198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743B4FF" w14:textId="77777777" w:rsidR="00C5392C" w:rsidRDefault="00CE6CBF">
          <w:pPr>
            <w:ind w:firstLineChars="600" w:firstLine="1260"/>
            <w:rPr>
              <w:rFonts w:ascii="幼圆" w:eastAsia="幼圆"/>
              <w:sz w:val="4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8DDD7A2" wp14:editId="01A63F97">
                <wp:simplePos x="0" y="0"/>
                <wp:positionH relativeFrom="column">
                  <wp:posOffset>-16510</wp:posOffset>
                </wp:positionH>
                <wp:positionV relativeFrom="paragraph">
                  <wp:posOffset>73660</wp:posOffset>
                </wp:positionV>
                <wp:extent cx="1076960" cy="332105"/>
                <wp:effectExtent l="0" t="0" r="8890" b="0"/>
                <wp:wrapNone/>
                <wp:docPr id="6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960" cy="332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rFonts w:ascii="幼圆" w:eastAsia="幼圆"/>
              <w:sz w:val="48"/>
            </w:rPr>
            <w:t xml:space="preserve"> 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B837D2B" w14:textId="77777777" w:rsidR="00C5392C" w:rsidRDefault="00CE6CBF">
          <w:pPr>
            <w:spacing w:line="276" w:lineRule="auto"/>
            <w:jc w:val="center"/>
            <w:rPr>
              <w:rFonts w:ascii="微软雅黑" w:eastAsia="微软雅黑" w:hAnsi="微软雅黑"/>
              <w:b/>
              <w:sz w:val="32"/>
              <w:szCs w:val="36"/>
            </w:rPr>
          </w:pPr>
          <w:r>
            <w:rPr>
              <w:rFonts w:ascii="微软雅黑" w:eastAsia="微软雅黑" w:hAnsi="微软雅黑" w:hint="eastAsia"/>
              <w:b/>
              <w:szCs w:val="36"/>
              <w:u w:val="single"/>
            </w:rPr>
            <w:t xml:space="preserve">  </w:t>
          </w:r>
          <w:r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              </w:t>
          </w:r>
          <w:r>
            <w:rPr>
              <w:rFonts w:ascii="微软雅黑" w:eastAsia="微软雅黑" w:hAnsi="微软雅黑" w:hint="eastAsia"/>
              <w:b/>
              <w:sz w:val="32"/>
              <w:szCs w:val="36"/>
            </w:rPr>
            <w:t>应用</w:t>
          </w:r>
        </w:p>
        <w:p w14:paraId="3E65AEFE" w14:textId="77777777" w:rsidR="00C5392C" w:rsidRDefault="00CE6CBF">
          <w:pPr>
            <w:spacing w:line="276" w:lineRule="auto"/>
            <w:jc w:val="center"/>
            <w:rPr>
              <w:rFonts w:ascii="微软雅黑" w:eastAsia="微软雅黑" w:hAnsi="微软雅黑"/>
              <w:b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sz w:val="32"/>
              <w:szCs w:val="36"/>
            </w:rPr>
            <w:t>软件需求说明书</w:t>
          </w: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F70DFA" w14:textId="77777777" w:rsidR="00C5392C" w:rsidRDefault="00CE6CBF">
          <w:pPr>
            <w:pStyle w:val="a9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表号：</w:t>
          </w:r>
          <w:r>
            <w:rPr>
              <w:rFonts w:ascii="黑体" w:eastAsia="黑体" w:hAnsi="黑体" w:hint="eastAsia"/>
            </w:rPr>
            <w:t>353-M0402F01-F01</w:t>
          </w:r>
        </w:p>
      </w:tc>
    </w:tr>
    <w:tr w:rsidR="00C5392C" w14:paraId="16C4BC92" w14:textId="77777777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57A5131A" w14:textId="77777777" w:rsidR="00C5392C" w:rsidRDefault="00C5392C">
          <w:pPr>
            <w:pStyle w:val="a9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72DAB318" w14:textId="77777777" w:rsidR="00C5392C" w:rsidRDefault="00C5392C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159A14" w14:textId="77777777" w:rsidR="00C5392C" w:rsidRDefault="00CE6CBF">
          <w:pPr>
            <w:pStyle w:val="a9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第1 次修改</w:t>
          </w:r>
        </w:p>
      </w:tc>
    </w:tr>
    <w:tr w:rsidR="00C5392C" w14:paraId="57B2C74E" w14:textId="77777777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1482F593" w14:textId="77777777" w:rsidR="00C5392C" w:rsidRDefault="00C5392C">
          <w:pPr>
            <w:pStyle w:val="a9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</w:tcPr>
        <w:p w14:paraId="7F13B548" w14:textId="77777777" w:rsidR="00C5392C" w:rsidRDefault="00C5392C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1E83CB" w14:textId="32F388F8" w:rsidR="00C5392C" w:rsidRDefault="00CE6CBF">
          <w:pPr>
            <w:pStyle w:val="a9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生效期：20</w:t>
          </w:r>
          <w:r w:rsidR="00805298">
            <w:rPr>
              <w:rFonts w:ascii="黑体" w:eastAsia="黑体" w:hint="eastAsia"/>
              <w:szCs w:val="22"/>
            </w:rPr>
            <w:t>20</w:t>
          </w:r>
          <w:r>
            <w:rPr>
              <w:rFonts w:ascii="黑体" w:eastAsia="黑体" w:hint="eastAsia"/>
              <w:szCs w:val="22"/>
            </w:rPr>
            <w:t>年</w:t>
          </w:r>
          <w:r w:rsidR="002F4101">
            <w:rPr>
              <w:rFonts w:ascii="黑体" w:eastAsia="黑体" w:hint="eastAsia"/>
              <w:szCs w:val="22"/>
            </w:rPr>
            <w:t>11</w:t>
          </w:r>
          <w:r>
            <w:rPr>
              <w:rFonts w:ascii="黑体" w:eastAsia="黑体" w:hint="eastAsia"/>
              <w:szCs w:val="22"/>
            </w:rPr>
            <w:t>月</w:t>
          </w:r>
          <w:r w:rsidR="002F4101">
            <w:rPr>
              <w:rFonts w:ascii="黑体" w:eastAsia="黑体" w:hint="eastAsia"/>
              <w:szCs w:val="22"/>
            </w:rPr>
            <w:t>1</w:t>
          </w:r>
          <w:bookmarkStart w:id="0" w:name="_GoBack"/>
          <w:bookmarkEnd w:id="0"/>
          <w:r w:rsidR="00805298">
            <w:rPr>
              <w:rFonts w:ascii="黑体" w:eastAsia="黑体" w:hint="eastAsia"/>
              <w:szCs w:val="22"/>
            </w:rPr>
            <w:t>2</w:t>
          </w:r>
          <w:r>
            <w:rPr>
              <w:rFonts w:ascii="黑体" w:eastAsia="黑体" w:hint="eastAsia"/>
              <w:szCs w:val="22"/>
            </w:rPr>
            <w:t>日</w:t>
          </w:r>
        </w:p>
      </w:tc>
    </w:tr>
    <w:tr w:rsidR="00C5392C" w14:paraId="436BDDD4" w14:textId="77777777">
      <w:trPr>
        <w:trHeight w:hRule="exact" w:val="340"/>
      </w:trPr>
      <w:tc>
        <w:tcPr>
          <w:tcW w:w="198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94DCE6" w14:textId="77777777" w:rsidR="00C5392C" w:rsidRDefault="00C5392C">
          <w:pPr>
            <w:pStyle w:val="a9"/>
            <w:rPr>
              <w:rFonts w:ascii="黑体" w:eastAsia="幼圆"/>
              <w:sz w:val="30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9EB03B2" w14:textId="77777777" w:rsidR="00C5392C" w:rsidRDefault="00C5392C">
          <w:pPr>
            <w:pStyle w:val="a9"/>
            <w:rPr>
              <w:rFonts w:ascii="黑体" w:eastAsia="幼圆"/>
              <w:sz w:val="30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7F9C0F1" w14:textId="77777777" w:rsidR="00C5392C" w:rsidRDefault="00CE6CBF">
          <w:pPr>
            <w:pStyle w:val="a9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密级：</w:t>
          </w:r>
          <w:r>
            <w:rPr>
              <w:rFonts w:ascii="黑体" w:eastAsia="黑体" w:hint="eastAsia"/>
              <w:sz w:val="16"/>
              <w:szCs w:val="18"/>
            </w:rPr>
            <w:t>海尔智家生态平台内部公开</w:t>
          </w:r>
        </w:p>
      </w:tc>
    </w:tr>
  </w:tbl>
  <w:p w14:paraId="1C29E6A9" w14:textId="77777777" w:rsidR="00C5392C" w:rsidRDefault="00C5392C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93730A" w14:textId="77777777" w:rsidR="002F4101" w:rsidRDefault="002F4101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11F54"/>
    <w:multiLevelType w:val="multilevel"/>
    <w:tmpl w:val="45D11F54"/>
    <w:lvl w:ilvl="0">
      <w:start w:val="1"/>
      <w:numFmt w:val="bullet"/>
      <w:lvlText w:val=""/>
      <w:lvlJc w:val="left"/>
      <w:pPr>
        <w:ind w:left="47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1">
    <w:nsid w:val="4BBF187B"/>
    <w:multiLevelType w:val="multilevel"/>
    <w:tmpl w:val="4BBF187B"/>
    <w:lvl w:ilvl="0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0BF454C"/>
    <w:multiLevelType w:val="multilevel"/>
    <w:tmpl w:val="60BF454C"/>
    <w:lvl w:ilvl="0">
      <w:start w:val="1"/>
      <w:numFmt w:val="bullet"/>
      <w:pStyle w:val="3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90F139A"/>
    <w:multiLevelType w:val="multilevel"/>
    <w:tmpl w:val="790F139A"/>
    <w:lvl w:ilvl="0">
      <w:start w:val="1"/>
      <w:numFmt w:val="decimal"/>
      <w:pStyle w:val="1"/>
      <w:lvlText w:val="%1"/>
      <w:lvlJc w:val="left"/>
      <w:pPr>
        <w:tabs>
          <w:tab w:val="left" w:pos="2275"/>
        </w:tabs>
        <w:ind w:left="2275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DFF"/>
    <w:rsid w:val="00000D2F"/>
    <w:rsid w:val="00001445"/>
    <w:rsid w:val="000016CE"/>
    <w:rsid w:val="0000215C"/>
    <w:rsid w:val="0000311E"/>
    <w:rsid w:val="00003947"/>
    <w:rsid w:val="00004286"/>
    <w:rsid w:val="00007C4C"/>
    <w:rsid w:val="00011511"/>
    <w:rsid w:val="000146B4"/>
    <w:rsid w:val="00015E44"/>
    <w:rsid w:val="00016117"/>
    <w:rsid w:val="00016DDA"/>
    <w:rsid w:val="00016F50"/>
    <w:rsid w:val="00022C4A"/>
    <w:rsid w:val="00022D33"/>
    <w:rsid w:val="00022F9C"/>
    <w:rsid w:val="000238CA"/>
    <w:rsid w:val="00024A6C"/>
    <w:rsid w:val="00025B43"/>
    <w:rsid w:val="00027C87"/>
    <w:rsid w:val="000308BC"/>
    <w:rsid w:val="00030972"/>
    <w:rsid w:val="00030BC2"/>
    <w:rsid w:val="00031538"/>
    <w:rsid w:val="000315DC"/>
    <w:rsid w:val="0003175E"/>
    <w:rsid w:val="00031C6D"/>
    <w:rsid w:val="000349FC"/>
    <w:rsid w:val="000359A3"/>
    <w:rsid w:val="00036440"/>
    <w:rsid w:val="000379B0"/>
    <w:rsid w:val="00041942"/>
    <w:rsid w:val="0004339F"/>
    <w:rsid w:val="00044B72"/>
    <w:rsid w:val="00045110"/>
    <w:rsid w:val="0004576B"/>
    <w:rsid w:val="0004742C"/>
    <w:rsid w:val="0005010B"/>
    <w:rsid w:val="0005059C"/>
    <w:rsid w:val="000508B6"/>
    <w:rsid w:val="00052F95"/>
    <w:rsid w:val="0005316B"/>
    <w:rsid w:val="0005441A"/>
    <w:rsid w:val="00054560"/>
    <w:rsid w:val="00054BE3"/>
    <w:rsid w:val="00055501"/>
    <w:rsid w:val="00056358"/>
    <w:rsid w:val="00056B8E"/>
    <w:rsid w:val="000571CC"/>
    <w:rsid w:val="00061E6B"/>
    <w:rsid w:val="00064590"/>
    <w:rsid w:val="0006475A"/>
    <w:rsid w:val="00066CE9"/>
    <w:rsid w:val="00066F5F"/>
    <w:rsid w:val="000721A4"/>
    <w:rsid w:val="0007357B"/>
    <w:rsid w:val="0007478E"/>
    <w:rsid w:val="000771ED"/>
    <w:rsid w:val="00077B7B"/>
    <w:rsid w:val="0008123D"/>
    <w:rsid w:val="000816E1"/>
    <w:rsid w:val="0008335E"/>
    <w:rsid w:val="00084DA4"/>
    <w:rsid w:val="00090FB3"/>
    <w:rsid w:val="00091A41"/>
    <w:rsid w:val="00094B6E"/>
    <w:rsid w:val="000951CF"/>
    <w:rsid w:val="000956F2"/>
    <w:rsid w:val="00096A03"/>
    <w:rsid w:val="000A059E"/>
    <w:rsid w:val="000A138F"/>
    <w:rsid w:val="000A179B"/>
    <w:rsid w:val="000A214C"/>
    <w:rsid w:val="000A297D"/>
    <w:rsid w:val="000A618A"/>
    <w:rsid w:val="000B01EF"/>
    <w:rsid w:val="000B038C"/>
    <w:rsid w:val="000B1CA9"/>
    <w:rsid w:val="000B26EF"/>
    <w:rsid w:val="000B2A5C"/>
    <w:rsid w:val="000B3372"/>
    <w:rsid w:val="000B3D79"/>
    <w:rsid w:val="000B6B5A"/>
    <w:rsid w:val="000C1210"/>
    <w:rsid w:val="000C20B7"/>
    <w:rsid w:val="000C26DD"/>
    <w:rsid w:val="000C303C"/>
    <w:rsid w:val="000C3A15"/>
    <w:rsid w:val="000C78E9"/>
    <w:rsid w:val="000D09A4"/>
    <w:rsid w:val="000D1B79"/>
    <w:rsid w:val="000D3F75"/>
    <w:rsid w:val="000D403A"/>
    <w:rsid w:val="000D4A43"/>
    <w:rsid w:val="000D5A91"/>
    <w:rsid w:val="000D77BB"/>
    <w:rsid w:val="000D77E1"/>
    <w:rsid w:val="000D7D9C"/>
    <w:rsid w:val="000E0EAE"/>
    <w:rsid w:val="000E194E"/>
    <w:rsid w:val="000E2397"/>
    <w:rsid w:val="000E257B"/>
    <w:rsid w:val="000E2E88"/>
    <w:rsid w:val="000E358B"/>
    <w:rsid w:val="000E72C7"/>
    <w:rsid w:val="000E730B"/>
    <w:rsid w:val="000E7C2D"/>
    <w:rsid w:val="000F33CB"/>
    <w:rsid w:val="000F39B2"/>
    <w:rsid w:val="000F7D9B"/>
    <w:rsid w:val="000F7EF5"/>
    <w:rsid w:val="00101542"/>
    <w:rsid w:val="001047CC"/>
    <w:rsid w:val="001067EE"/>
    <w:rsid w:val="001069DC"/>
    <w:rsid w:val="001069E1"/>
    <w:rsid w:val="00107434"/>
    <w:rsid w:val="00107888"/>
    <w:rsid w:val="00110489"/>
    <w:rsid w:val="00111024"/>
    <w:rsid w:val="001123F7"/>
    <w:rsid w:val="00112AA6"/>
    <w:rsid w:val="00113934"/>
    <w:rsid w:val="001141DC"/>
    <w:rsid w:val="00114CD1"/>
    <w:rsid w:val="00115622"/>
    <w:rsid w:val="001170F8"/>
    <w:rsid w:val="00117918"/>
    <w:rsid w:val="001208E0"/>
    <w:rsid w:val="001220F0"/>
    <w:rsid w:val="00123017"/>
    <w:rsid w:val="00125279"/>
    <w:rsid w:val="00125F81"/>
    <w:rsid w:val="00127DF3"/>
    <w:rsid w:val="001311F8"/>
    <w:rsid w:val="00132464"/>
    <w:rsid w:val="00133691"/>
    <w:rsid w:val="001354EE"/>
    <w:rsid w:val="00135DFF"/>
    <w:rsid w:val="00136090"/>
    <w:rsid w:val="00136DF0"/>
    <w:rsid w:val="0014352A"/>
    <w:rsid w:val="00144146"/>
    <w:rsid w:val="0014469F"/>
    <w:rsid w:val="0014732C"/>
    <w:rsid w:val="00147F68"/>
    <w:rsid w:val="00152951"/>
    <w:rsid w:val="00153A98"/>
    <w:rsid w:val="0015446C"/>
    <w:rsid w:val="00154B84"/>
    <w:rsid w:val="00155B74"/>
    <w:rsid w:val="00157F1A"/>
    <w:rsid w:val="0016140C"/>
    <w:rsid w:val="00161F3E"/>
    <w:rsid w:val="00162499"/>
    <w:rsid w:val="00163611"/>
    <w:rsid w:val="00164932"/>
    <w:rsid w:val="00164FE5"/>
    <w:rsid w:val="00165852"/>
    <w:rsid w:val="00165C24"/>
    <w:rsid w:val="0017009E"/>
    <w:rsid w:val="00170640"/>
    <w:rsid w:val="00171F9A"/>
    <w:rsid w:val="00172490"/>
    <w:rsid w:val="001727D8"/>
    <w:rsid w:val="00172CA4"/>
    <w:rsid w:val="001737AD"/>
    <w:rsid w:val="00173826"/>
    <w:rsid w:val="00177416"/>
    <w:rsid w:val="00177789"/>
    <w:rsid w:val="00177FA8"/>
    <w:rsid w:val="00180B36"/>
    <w:rsid w:val="00180D9D"/>
    <w:rsid w:val="001829B1"/>
    <w:rsid w:val="001864A3"/>
    <w:rsid w:val="001877B2"/>
    <w:rsid w:val="00190520"/>
    <w:rsid w:val="00191A62"/>
    <w:rsid w:val="00192533"/>
    <w:rsid w:val="00194432"/>
    <w:rsid w:val="001944AA"/>
    <w:rsid w:val="001945CB"/>
    <w:rsid w:val="00194D7D"/>
    <w:rsid w:val="0019686B"/>
    <w:rsid w:val="001A0021"/>
    <w:rsid w:val="001A306A"/>
    <w:rsid w:val="001A3796"/>
    <w:rsid w:val="001A3BB9"/>
    <w:rsid w:val="001A4BA4"/>
    <w:rsid w:val="001A52F4"/>
    <w:rsid w:val="001A5B66"/>
    <w:rsid w:val="001A6338"/>
    <w:rsid w:val="001A633A"/>
    <w:rsid w:val="001A6531"/>
    <w:rsid w:val="001A6851"/>
    <w:rsid w:val="001A7188"/>
    <w:rsid w:val="001B0604"/>
    <w:rsid w:val="001B283D"/>
    <w:rsid w:val="001B2910"/>
    <w:rsid w:val="001B2F4C"/>
    <w:rsid w:val="001B3395"/>
    <w:rsid w:val="001B3D7A"/>
    <w:rsid w:val="001B4700"/>
    <w:rsid w:val="001B566A"/>
    <w:rsid w:val="001B602A"/>
    <w:rsid w:val="001B75B2"/>
    <w:rsid w:val="001C0BE0"/>
    <w:rsid w:val="001C1CF2"/>
    <w:rsid w:val="001C24CE"/>
    <w:rsid w:val="001C2E23"/>
    <w:rsid w:val="001C3C07"/>
    <w:rsid w:val="001C3D56"/>
    <w:rsid w:val="001C5413"/>
    <w:rsid w:val="001C68D2"/>
    <w:rsid w:val="001D0497"/>
    <w:rsid w:val="001D13C2"/>
    <w:rsid w:val="001D2253"/>
    <w:rsid w:val="001D363A"/>
    <w:rsid w:val="001D686C"/>
    <w:rsid w:val="001D7A25"/>
    <w:rsid w:val="001E0101"/>
    <w:rsid w:val="001E2653"/>
    <w:rsid w:val="001E2C93"/>
    <w:rsid w:val="001E3C5C"/>
    <w:rsid w:val="001E4A92"/>
    <w:rsid w:val="001F073C"/>
    <w:rsid w:val="001F0BDC"/>
    <w:rsid w:val="001F0F44"/>
    <w:rsid w:val="001F1BD1"/>
    <w:rsid w:val="001F25BD"/>
    <w:rsid w:val="001F514B"/>
    <w:rsid w:val="001F5840"/>
    <w:rsid w:val="001F5AC0"/>
    <w:rsid w:val="001F724F"/>
    <w:rsid w:val="002031C7"/>
    <w:rsid w:val="002043D5"/>
    <w:rsid w:val="002059F2"/>
    <w:rsid w:val="00205B2D"/>
    <w:rsid w:val="00206348"/>
    <w:rsid w:val="00212192"/>
    <w:rsid w:val="002125D5"/>
    <w:rsid w:val="0021264E"/>
    <w:rsid w:val="0021336E"/>
    <w:rsid w:val="00217480"/>
    <w:rsid w:val="00220BDD"/>
    <w:rsid w:val="00221B12"/>
    <w:rsid w:val="002220E3"/>
    <w:rsid w:val="00223068"/>
    <w:rsid w:val="00223092"/>
    <w:rsid w:val="0022407E"/>
    <w:rsid w:val="00225AFA"/>
    <w:rsid w:val="00231591"/>
    <w:rsid w:val="002344ED"/>
    <w:rsid w:val="00234932"/>
    <w:rsid w:val="002351B4"/>
    <w:rsid w:val="002373A8"/>
    <w:rsid w:val="00241358"/>
    <w:rsid w:val="00242C8F"/>
    <w:rsid w:val="00243264"/>
    <w:rsid w:val="00243AE2"/>
    <w:rsid w:val="00244DF8"/>
    <w:rsid w:val="00244FF3"/>
    <w:rsid w:val="002506C6"/>
    <w:rsid w:val="00251B8E"/>
    <w:rsid w:val="0025204C"/>
    <w:rsid w:val="00254A33"/>
    <w:rsid w:val="00256AD2"/>
    <w:rsid w:val="00256EA0"/>
    <w:rsid w:val="00261252"/>
    <w:rsid w:val="00261AC2"/>
    <w:rsid w:val="00261D0C"/>
    <w:rsid w:val="00262307"/>
    <w:rsid w:val="0026320D"/>
    <w:rsid w:val="002640DC"/>
    <w:rsid w:val="00265BD4"/>
    <w:rsid w:val="00266036"/>
    <w:rsid w:val="00267E64"/>
    <w:rsid w:val="00272749"/>
    <w:rsid w:val="0027287B"/>
    <w:rsid w:val="002740D3"/>
    <w:rsid w:val="00280179"/>
    <w:rsid w:val="00280991"/>
    <w:rsid w:val="00280D43"/>
    <w:rsid w:val="002837EC"/>
    <w:rsid w:val="0028474A"/>
    <w:rsid w:val="00285079"/>
    <w:rsid w:val="0028737F"/>
    <w:rsid w:val="0029101B"/>
    <w:rsid w:val="002912E5"/>
    <w:rsid w:val="00291904"/>
    <w:rsid w:val="00291ADC"/>
    <w:rsid w:val="00292843"/>
    <w:rsid w:val="002934CA"/>
    <w:rsid w:val="0029367E"/>
    <w:rsid w:val="0029398E"/>
    <w:rsid w:val="00295C7F"/>
    <w:rsid w:val="002A00F5"/>
    <w:rsid w:val="002A21E2"/>
    <w:rsid w:val="002A28AB"/>
    <w:rsid w:val="002A45E7"/>
    <w:rsid w:val="002A6551"/>
    <w:rsid w:val="002A7DEF"/>
    <w:rsid w:val="002B2F4C"/>
    <w:rsid w:val="002B63E0"/>
    <w:rsid w:val="002B73F6"/>
    <w:rsid w:val="002C2F67"/>
    <w:rsid w:val="002C44E1"/>
    <w:rsid w:val="002C5244"/>
    <w:rsid w:val="002C6990"/>
    <w:rsid w:val="002C7DF0"/>
    <w:rsid w:val="002D09B8"/>
    <w:rsid w:val="002D0D69"/>
    <w:rsid w:val="002D1736"/>
    <w:rsid w:val="002D1DC8"/>
    <w:rsid w:val="002D2717"/>
    <w:rsid w:val="002D4541"/>
    <w:rsid w:val="002D528F"/>
    <w:rsid w:val="002D7387"/>
    <w:rsid w:val="002E12BB"/>
    <w:rsid w:val="002E1AA2"/>
    <w:rsid w:val="002E2839"/>
    <w:rsid w:val="002E3877"/>
    <w:rsid w:val="002E3C18"/>
    <w:rsid w:val="002E430A"/>
    <w:rsid w:val="002E6965"/>
    <w:rsid w:val="002E6F41"/>
    <w:rsid w:val="002E7A03"/>
    <w:rsid w:val="002F0179"/>
    <w:rsid w:val="002F1091"/>
    <w:rsid w:val="002F33F6"/>
    <w:rsid w:val="002F4101"/>
    <w:rsid w:val="002F5822"/>
    <w:rsid w:val="002F618C"/>
    <w:rsid w:val="002F64D3"/>
    <w:rsid w:val="002F692B"/>
    <w:rsid w:val="00303B82"/>
    <w:rsid w:val="00303C01"/>
    <w:rsid w:val="00304CAF"/>
    <w:rsid w:val="00305112"/>
    <w:rsid w:val="00306502"/>
    <w:rsid w:val="00306534"/>
    <w:rsid w:val="00310426"/>
    <w:rsid w:val="0031312A"/>
    <w:rsid w:val="00313ABC"/>
    <w:rsid w:val="003147B8"/>
    <w:rsid w:val="00316585"/>
    <w:rsid w:val="00316BCC"/>
    <w:rsid w:val="003178F7"/>
    <w:rsid w:val="003237C3"/>
    <w:rsid w:val="00324A80"/>
    <w:rsid w:val="00325A83"/>
    <w:rsid w:val="00326935"/>
    <w:rsid w:val="00331A33"/>
    <w:rsid w:val="00332060"/>
    <w:rsid w:val="003331E4"/>
    <w:rsid w:val="003331FA"/>
    <w:rsid w:val="00334C16"/>
    <w:rsid w:val="00337A65"/>
    <w:rsid w:val="00342828"/>
    <w:rsid w:val="00343516"/>
    <w:rsid w:val="003436F0"/>
    <w:rsid w:val="00344084"/>
    <w:rsid w:val="0034546E"/>
    <w:rsid w:val="003465AE"/>
    <w:rsid w:val="00347B91"/>
    <w:rsid w:val="00351CF5"/>
    <w:rsid w:val="0035298E"/>
    <w:rsid w:val="003536FE"/>
    <w:rsid w:val="00353D47"/>
    <w:rsid w:val="003547A3"/>
    <w:rsid w:val="00354AC2"/>
    <w:rsid w:val="00356C04"/>
    <w:rsid w:val="00360C13"/>
    <w:rsid w:val="00360FAD"/>
    <w:rsid w:val="00361C26"/>
    <w:rsid w:val="00364235"/>
    <w:rsid w:val="00365B46"/>
    <w:rsid w:val="00365D36"/>
    <w:rsid w:val="003668D9"/>
    <w:rsid w:val="00367CA1"/>
    <w:rsid w:val="0037271B"/>
    <w:rsid w:val="00372907"/>
    <w:rsid w:val="003747F6"/>
    <w:rsid w:val="0037533E"/>
    <w:rsid w:val="00375710"/>
    <w:rsid w:val="00375D3E"/>
    <w:rsid w:val="00376C61"/>
    <w:rsid w:val="00377008"/>
    <w:rsid w:val="0038033A"/>
    <w:rsid w:val="0038088D"/>
    <w:rsid w:val="00380B15"/>
    <w:rsid w:val="00380F01"/>
    <w:rsid w:val="003820CE"/>
    <w:rsid w:val="0038251D"/>
    <w:rsid w:val="003827E9"/>
    <w:rsid w:val="0038410A"/>
    <w:rsid w:val="0038518C"/>
    <w:rsid w:val="003854C9"/>
    <w:rsid w:val="00385E0E"/>
    <w:rsid w:val="00387B83"/>
    <w:rsid w:val="003900FD"/>
    <w:rsid w:val="00391BCE"/>
    <w:rsid w:val="00391D18"/>
    <w:rsid w:val="00392526"/>
    <w:rsid w:val="00392905"/>
    <w:rsid w:val="00393463"/>
    <w:rsid w:val="00393638"/>
    <w:rsid w:val="003945B4"/>
    <w:rsid w:val="00395749"/>
    <w:rsid w:val="00395AA5"/>
    <w:rsid w:val="00395C0E"/>
    <w:rsid w:val="003969D1"/>
    <w:rsid w:val="00397BFF"/>
    <w:rsid w:val="003A00A5"/>
    <w:rsid w:val="003A02C4"/>
    <w:rsid w:val="003A0C5A"/>
    <w:rsid w:val="003A0CF8"/>
    <w:rsid w:val="003A2013"/>
    <w:rsid w:val="003A2ED0"/>
    <w:rsid w:val="003A437D"/>
    <w:rsid w:val="003A5093"/>
    <w:rsid w:val="003A599B"/>
    <w:rsid w:val="003A750C"/>
    <w:rsid w:val="003A7FB9"/>
    <w:rsid w:val="003B0986"/>
    <w:rsid w:val="003B1DEE"/>
    <w:rsid w:val="003B3613"/>
    <w:rsid w:val="003B583A"/>
    <w:rsid w:val="003B6FC1"/>
    <w:rsid w:val="003C00BC"/>
    <w:rsid w:val="003C0F39"/>
    <w:rsid w:val="003C1860"/>
    <w:rsid w:val="003C20B5"/>
    <w:rsid w:val="003C24B1"/>
    <w:rsid w:val="003C3031"/>
    <w:rsid w:val="003C34C6"/>
    <w:rsid w:val="003C3637"/>
    <w:rsid w:val="003C3CBE"/>
    <w:rsid w:val="003C5796"/>
    <w:rsid w:val="003C5AC4"/>
    <w:rsid w:val="003C6480"/>
    <w:rsid w:val="003C66BC"/>
    <w:rsid w:val="003D198B"/>
    <w:rsid w:val="003D21C2"/>
    <w:rsid w:val="003D3BBA"/>
    <w:rsid w:val="003D4AA3"/>
    <w:rsid w:val="003D5C8A"/>
    <w:rsid w:val="003D609A"/>
    <w:rsid w:val="003D65D6"/>
    <w:rsid w:val="003D68BD"/>
    <w:rsid w:val="003D703E"/>
    <w:rsid w:val="003E4C18"/>
    <w:rsid w:val="003E6104"/>
    <w:rsid w:val="003E7CD0"/>
    <w:rsid w:val="003F0A73"/>
    <w:rsid w:val="003F19DA"/>
    <w:rsid w:val="003F2C83"/>
    <w:rsid w:val="003F401C"/>
    <w:rsid w:val="00400748"/>
    <w:rsid w:val="00400EB4"/>
    <w:rsid w:val="00401EF5"/>
    <w:rsid w:val="00402A1C"/>
    <w:rsid w:val="00403B24"/>
    <w:rsid w:val="00404FBD"/>
    <w:rsid w:val="00406580"/>
    <w:rsid w:val="00406762"/>
    <w:rsid w:val="00406FBC"/>
    <w:rsid w:val="00407EF8"/>
    <w:rsid w:val="00410445"/>
    <w:rsid w:val="004105A7"/>
    <w:rsid w:val="004128A2"/>
    <w:rsid w:val="0041381B"/>
    <w:rsid w:val="00413EA1"/>
    <w:rsid w:val="004140F7"/>
    <w:rsid w:val="00416EA0"/>
    <w:rsid w:val="00420386"/>
    <w:rsid w:val="0042355E"/>
    <w:rsid w:val="00423B60"/>
    <w:rsid w:val="004247A3"/>
    <w:rsid w:val="004250A2"/>
    <w:rsid w:val="004261CE"/>
    <w:rsid w:val="00426CF3"/>
    <w:rsid w:val="00427050"/>
    <w:rsid w:val="00430310"/>
    <w:rsid w:val="004327D6"/>
    <w:rsid w:val="0043404D"/>
    <w:rsid w:val="00435DEC"/>
    <w:rsid w:val="00436924"/>
    <w:rsid w:val="00437DFF"/>
    <w:rsid w:val="004416C7"/>
    <w:rsid w:val="00441DEB"/>
    <w:rsid w:val="00443888"/>
    <w:rsid w:val="0044510E"/>
    <w:rsid w:val="00446B0C"/>
    <w:rsid w:val="00446F65"/>
    <w:rsid w:val="00450794"/>
    <w:rsid w:val="00450E56"/>
    <w:rsid w:val="0045136E"/>
    <w:rsid w:val="00453C51"/>
    <w:rsid w:val="00455543"/>
    <w:rsid w:val="00455618"/>
    <w:rsid w:val="00460A58"/>
    <w:rsid w:val="004626CD"/>
    <w:rsid w:val="00462A58"/>
    <w:rsid w:val="00464E7B"/>
    <w:rsid w:val="00466EB1"/>
    <w:rsid w:val="0047101C"/>
    <w:rsid w:val="004751E2"/>
    <w:rsid w:val="00475D3A"/>
    <w:rsid w:val="0047714E"/>
    <w:rsid w:val="00477B53"/>
    <w:rsid w:val="0048022F"/>
    <w:rsid w:val="00481A13"/>
    <w:rsid w:val="00482D2F"/>
    <w:rsid w:val="0048364E"/>
    <w:rsid w:val="0048573F"/>
    <w:rsid w:val="00485D58"/>
    <w:rsid w:val="00487607"/>
    <w:rsid w:val="00487ED9"/>
    <w:rsid w:val="00490817"/>
    <w:rsid w:val="0049084C"/>
    <w:rsid w:val="00492255"/>
    <w:rsid w:val="00494137"/>
    <w:rsid w:val="00495FF3"/>
    <w:rsid w:val="00496340"/>
    <w:rsid w:val="00496778"/>
    <w:rsid w:val="004A2624"/>
    <w:rsid w:val="004A3676"/>
    <w:rsid w:val="004A3986"/>
    <w:rsid w:val="004A3BA0"/>
    <w:rsid w:val="004A3BF8"/>
    <w:rsid w:val="004A4EA4"/>
    <w:rsid w:val="004A6053"/>
    <w:rsid w:val="004A6C55"/>
    <w:rsid w:val="004A6F25"/>
    <w:rsid w:val="004B1142"/>
    <w:rsid w:val="004B214B"/>
    <w:rsid w:val="004B26EA"/>
    <w:rsid w:val="004B29CD"/>
    <w:rsid w:val="004B4B89"/>
    <w:rsid w:val="004B5943"/>
    <w:rsid w:val="004B5B91"/>
    <w:rsid w:val="004B7313"/>
    <w:rsid w:val="004C01D4"/>
    <w:rsid w:val="004C3279"/>
    <w:rsid w:val="004C44CB"/>
    <w:rsid w:val="004C4BEA"/>
    <w:rsid w:val="004C6F82"/>
    <w:rsid w:val="004C70D1"/>
    <w:rsid w:val="004D08CA"/>
    <w:rsid w:val="004D0971"/>
    <w:rsid w:val="004D1A51"/>
    <w:rsid w:val="004D3C31"/>
    <w:rsid w:val="004D3CEB"/>
    <w:rsid w:val="004D54DF"/>
    <w:rsid w:val="004D58B4"/>
    <w:rsid w:val="004D64AB"/>
    <w:rsid w:val="004D6AA3"/>
    <w:rsid w:val="004D728D"/>
    <w:rsid w:val="004D77D5"/>
    <w:rsid w:val="004D7A19"/>
    <w:rsid w:val="004D7B0B"/>
    <w:rsid w:val="004E021A"/>
    <w:rsid w:val="004E0409"/>
    <w:rsid w:val="004E21DC"/>
    <w:rsid w:val="004E3EE0"/>
    <w:rsid w:val="004E419A"/>
    <w:rsid w:val="004E49D7"/>
    <w:rsid w:val="004E56CB"/>
    <w:rsid w:val="004E68EB"/>
    <w:rsid w:val="004E6929"/>
    <w:rsid w:val="004E6EA1"/>
    <w:rsid w:val="004F0264"/>
    <w:rsid w:val="004F142D"/>
    <w:rsid w:val="004F21B0"/>
    <w:rsid w:val="004F31CA"/>
    <w:rsid w:val="004F4182"/>
    <w:rsid w:val="004F43EB"/>
    <w:rsid w:val="004F5AA9"/>
    <w:rsid w:val="004F6EA5"/>
    <w:rsid w:val="0050088F"/>
    <w:rsid w:val="005015F9"/>
    <w:rsid w:val="00503A68"/>
    <w:rsid w:val="0050578C"/>
    <w:rsid w:val="005059B3"/>
    <w:rsid w:val="00506BB8"/>
    <w:rsid w:val="00507E55"/>
    <w:rsid w:val="0051080E"/>
    <w:rsid w:val="00510F95"/>
    <w:rsid w:val="005133E7"/>
    <w:rsid w:val="00514640"/>
    <w:rsid w:val="00514A4A"/>
    <w:rsid w:val="00515870"/>
    <w:rsid w:val="005164EA"/>
    <w:rsid w:val="00517131"/>
    <w:rsid w:val="00517179"/>
    <w:rsid w:val="00517A36"/>
    <w:rsid w:val="00520ABD"/>
    <w:rsid w:val="005217F0"/>
    <w:rsid w:val="00523967"/>
    <w:rsid w:val="00525BA2"/>
    <w:rsid w:val="00526408"/>
    <w:rsid w:val="00526C1F"/>
    <w:rsid w:val="00527E95"/>
    <w:rsid w:val="005302EF"/>
    <w:rsid w:val="005319B8"/>
    <w:rsid w:val="00533723"/>
    <w:rsid w:val="0053654C"/>
    <w:rsid w:val="00536DE9"/>
    <w:rsid w:val="00540336"/>
    <w:rsid w:val="00540D64"/>
    <w:rsid w:val="00544276"/>
    <w:rsid w:val="005503EF"/>
    <w:rsid w:val="00550816"/>
    <w:rsid w:val="0055145F"/>
    <w:rsid w:val="00552233"/>
    <w:rsid w:val="005536DD"/>
    <w:rsid w:val="00553ED5"/>
    <w:rsid w:val="00554E15"/>
    <w:rsid w:val="0056142D"/>
    <w:rsid w:val="00562699"/>
    <w:rsid w:val="00562A85"/>
    <w:rsid w:val="00563BFC"/>
    <w:rsid w:val="00565533"/>
    <w:rsid w:val="0056764F"/>
    <w:rsid w:val="005677B7"/>
    <w:rsid w:val="00571A68"/>
    <w:rsid w:val="00571CD7"/>
    <w:rsid w:val="00574647"/>
    <w:rsid w:val="00574F98"/>
    <w:rsid w:val="0057519A"/>
    <w:rsid w:val="00575E5A"/>
    <w:rsid w:val="005814C0"/>
    <w:rsid w:val="0058186E"/>
    <w:rsid w:val="005819EE"/>
    <w:rsid w:val="0058499B"/>
    <w:rsid w:val="00584C42"/>
    <w:rsid w:val="00586102"/>
    <w:rsid w:val="00591E40"/>
    <w:rsid w:val="005921B5"/>
    <w:rsid w:val="005923DD"/>
    <w:rsid w:val="00592D79"/>
    <w:rsid w:val="005938B8"/>
    <w:rsid w:val="00593CD4"/>
    <w:rsid w:val="005941CD"/>
    <w:rsid w:val="00595A89"/>
    <w:rsid w:val="00596602"/>
    <w:rsid w:val="00597F8B"/>
    <w:rsid w:val="005A14DC"/>
    <w:rsid w:val="005A1A91"/>
    <w:rsid w:val="005A56B9"/>
    <w:rsid w:val="005A68F2"/>
    <w:rsid w:val="005A7396"/>
    <w:rsid w:val="005A7C08"/>
    <w:rsid w:val="005A7CA1"/>
    <w:rsid w:val="005B2F8E"/>
    <w:rsid w:val="005B308F"/>
    <w:rsid w:val="005B3FE4"/>
    <w:rsid w:val="005B408D"/>
    <w:rsid w:val="005B5A6C"/>
    <w:rsid w:val="005C2B8F"/>
    <w:rsid w:val="005C40E9"/>
    <w:rsid w:val="005C5804"/>
    <w:rsid w:val="005C5EDF"/>
    <w:rsid w:val="005C652D"/>
    <w:rsid w:val="005C739E"/>
    <w:rsid w:val="005D04F8"/>
    <w:rsid w:val="005D094D"/>
    <w:rsid w:val="005D2A61"/>
    <w:rsid w:val="005D45F6"/>
    <w:rsid w:val="005D4E1F"/>
    <w:rsid w:val="005D6CA1"/>
    <w:rsid w:val="005D7729"/>
    <w:rsid w:val="005D7D7F"/>
    <w:rsid w:val="005E24A0"/>
    <w:rsid w:val="005E2856"/>
    <w:rsid w:val="005E398B"/>
    <w:rsid w:val="005E484B"/>
    <w:rsid w:val="005E4F2E"/>
    <w:rsid w:val="005E5CAE"/>
    <w:rsid w:val="005E68C1"/>
    <w:rsid w:val="005F071D"/>
    <w:rsid w:val="005F399D"/>
    <w:rsid w:val="00601D95"/>
    <w:rsid w:val="00602DE1"/>
    <w:rsid w:val="00603A67"/>
    <w:rsid w:val="006040E3"/>
    <w:rsid w:val="00604295"/>
    <w:rsid w:val="006049B4"/>
    <w:rsid w:val="00605409"/>
    <w:rsid w:val="0060556D"/>
    <w:rsid w:val="00606002"/>
    <w:rsid w:val="00606C12"/>
    <w:rsid w:val="00606C9F"/>
    <w:rsid w:val="0060774F"/>
    <w:rsid w:val="00610261"/>
    <w:rsid w:val="00615A9B"/>
    <w:rsid w:val="00616253"/>
    <w:rsid w:val="00616D13"/>
    <w:rsid w:val="00617FD0"/>
    <w:rsid w:val="006223AB"/>
    <w:rsid w:val="0062455B"/>
    <w:rsid w:val="006248D1"/>
    <w:rsid w:val="00626FA2"/>
    <w:rsid w:val="00627307"/>
    <w:rsid w:val="00630E9A"/>
    <w:rsid w:val="006310F2"/>
    <w:rsid w:val="00634A05"/>
    <w:rsid w:val="00635723"/>
    <w:rsid w:val="00635759"/>
    <w:rsid w:val="00635B67"/>
    <w:rsid w:val="00637AA4"/>
    <w:rsid w:val="00640392"/>
    <w:rsid w:val="00641192"/>
    <w:rsid w:val="006413B4"/>
    <w:rsid w:val="006439B0"/>
    <w:rsid w:val="0064436F"/>
    <w:rsid w:val="00646337"/>
    <w:rsid w:val="00652860"/>
    <w:rsid w:val="00652D06"/>
    <w:rsid w:val="006533DE"/>
    <w:rsid w:val="006566CE"/>
    <w:rsid w:val="006572FE"/>
    <w:rsid w:val="00657671"/>
    <w:rsid w:val="006576C4"/>
    <w:rsid w:val="00657CF4"/>
    <w:rsid w:val="006600D4"/>
    <w:rsid w:val="00662205"/>
    <w:rsid w:val="00662C56"/>
    <w:rsid w:val="0066407A"/>
    <w:rsid w:val="0066776B"/>
    <w:rsid w:val="006721B7"/>
    <w:rsid w:val="006725A5"/>
    <w:rsid w:val="00672A13"/>
    <w:rsid w:val="00673C6A"/>
    <w:rsid w:val="00673CCC"/>
    <w:rsid w:val="00674073"/>
    <w:rsid w:val="006754FE"/>
    <w:rsid w:val="0067697E"/>
    <w:rsid w:val="00676B02"/>
    <w:rsid w:val="00677AF6"/>
    <w:rsid w:val="0068186E"/>
    <w:rsid w:val="0068190D"/>
    <w:rsid w:val="006823BA"/>
    <w:rsid w:val="00682A39"/>
    <w:rsid w:val="00682F8F"/>
    <w:rsid w:val="00683751"/>
    <w:rsid w:val="00683BFC"/>
    <w:rsid w:val="00683F53"/>
    <w:rsid w:val="00685C02"/>
    <w:rsid w:val="006900C1"/>
    <w:rsid w:val="0069072A"/>
    <w:rsid w:val="00691BA3"/>
    <w:rsid w:val="006934C9"/>
    <w:rsid w:val="006935C9"/>
    <w:rsid w:val="00694740"/>
    <w:rsid w:val="00695248"/>
    <w:rsid w:val="0069667C"/>
    <w:rsid w:val="00697E71"/>
    <w:rsid w:val="006A102F"/>
    <w:rsid w:val="006A2F6E"/>
    <w:rsid w:val="006A30A2"/>
    <w:rsid w:val="006A4A31"/>
    <w:rsid w:val="006A50B3"/>
    <w:rsid w:val="006A5384"/>
    <w:rsid w:val="006A6357"/>
    <w:rsid w:val="006B069A"/>
    <w:rsid w:val="006B0B3E"/>
    <w:rsid w:val="006B53E7"/>
    <w:rsid w:val="006B6F7A"/>
    <w:rsid w:val="006B78E1"/>
    <w:rsid w:val="006C13CA"/>
    <w:rsid w:val="006C189B"/>
    <w:rsid w:val="006C70C4"/>
    <w:rsid w:val="006C745E"/>
    <w:rsid w:val="006C7671"/>
    <w:rsid w:val="006D0509"/>
    <w:rsid w:val="006D0E49"/>
    <w:rsid w:val="006D0E8A"/>
    <w:rsid w:val="006D4064"/>
    <w:rsid w:val="006D4E2D"/>
    <w:rsid w:val="006D5840"/>
    <w:rsid w:val="006D62B1"/>
    <w:rsid w:val="006D6F14"/>
    <w:rsid w:val="006E10A1"/>
    <w:rsid w:val="006E1D7F"/>
    <w:rsid w:val="006E3EFA"/>
    <w:rsid w:val="006E50FD"/>
    <w:rsid w:val="006F0156"/>
    <w:rsid w:val="006F2BEA"/>
    <w:rsid w:val="006F3305"/>
    <w:rsid w:val="006F40F2"/>
    <w:rsid w:val="006F4D1E"/>
    <w:rsid w:val="006F6108"/>
    <w:rsid w:val="006F6D59"/>
    <w:rsid w:val="006F77EE"/>
    <w:rsid w:val="006F7CDD"/>
    <w:rsid w:val="00700477"/>
    <w:rsid w:val="00700C5C"/>
    <w:rsid w:val="007022B2"/>
    <w:rsid w:val="00705C63"/>
    <w:rsid w:val="007061AA"/>
    <w:rsid w:val="007066A2"/>
    <w:rsid w:val="007102F5"/>
    <w:rsid w:val="00710CB8"/>
    <w:rsid w:val="00711B88"/>
    <w:rsid w:val="00711C50"/>
    <w:rsid w:val="007123AA"/>
    <w:rsid w:val="007128AC"/>
    <w:rsid w:val="00714795"/>
    <w:rsid w:val="0071642F"/>
    <w:rsid w:val="00716512"/>
    <w:rsid w:val="00717677"/>
    <w:rsid w:val="00720271"/>
    <w:rsid w:val="007208C0"/>
    <w:rsid w:val="007246C6"/>
    <w:rsid w:val="00724D6B"/>
    <w:rsid w:val="00725045"/>
    <w:rsid w:val="0072566A"/>
    <w:rsid w:val="00726F52"/>
    <w:rsid w:val="00727977"/>
    <w:rsid w:val="007314A4"/>
    <w:rsid w:val="0073282C"/>
    <w:rsid w:val="00733077"/>
    <w:rsid w:val="007342FA"/>
    <w:rsid w:val="007346BB"/>
    <w:rsid w:val="00735BFF"/>
    <w:rsid w:val="00736C88"/>
    <w:rsid w:val="0073702D"/>
    <w:rsid w:val="00737321"/>
    <w:rsid w:val="00737A26"/>
    <w:rsid w:val="00737CDC"/>
    <w:rsid w:val="007416B2"/>
    <w:rsid w:val="00742164"/>
    <w:rsid w:val="007425B4"/>
    <w:rsid w:val="00742D71"/>
    <w:rsid w:val="00745574"/>
    <w:rsid w:val="00747AC6"/>
    <w:rsid w:val="007517AD"/>
    <w:rsid w:val="00753C1B"/>
    <w:rsid w:val="00754B15"/>
    <w:rsid w:val="00755AC8"/>
    <w:rsid w:val="007569BE"/>
    <w:rsid w:val="00756D64"/>
    <w:rsid w:val="00757585"/>
    <w:rsid w:val="00760F90"/>
    <w:rsid w:val="0076187B"/>
    <w:rsid w:val="0076266E"/>
    <w:rsid w:val="007629C0"/>
    <w:rsid w:val="00766C9F"/>
    <w:rsid w:val="00767B99"/>
    <w:rsid w:val="00772178"/>
    <w:rsid w:val="007736EF"/>
    <w:rsid w:val="00775007"/>
    <w:rsid w:val="00776BFD"/>
    <w:rsid w:val="00777ADB"/>
    <w:rsid w:val="007830BD"/>
    <w:rsid w:val="0078360E"/>
    <w:rsid w:val="00784A68"/>
    <w:rsid w:val="007863C2"/>
    <w:rsid w:val="00786CE7"/>
    <w:rsid w:val="0078768A"/>
    <w:rsid w:val="00787A89"/>
    <w:rsid w:val="007906D8"/>
    <w:rsid w:val="00790AB0"/>
    <w:rsid w:val="00790B7A"/>
    <w:rsid w:val="007924AC"/>
    <w:rsid w:val="00794C43"/>
    <w:rsid w:val="00794E56"/>
    <w:rsid w:val="007969F1"/>
    <w:rsid w:val="007A064E"/>
    <w:rsid w:val="007A1025"/>
    <w:rsid w:val="007A1416"/>
    <w:rsid w:val="007A1C90"/>
    <w:rsid w:val="007A454D"/>
    <w:rsid w:val="007A49CC"/>
    <w:rsid w:val="007A57D9"/>
    <w:rsid w:val="007A5E58"/>
    <w:rsid w:val="007A660B"/>
    <w:rsid w:val="007B03F1"/>
    <w:rsid w:val="007B14FF"/>
    <w:rsid w:val="007B2DF4"/>
    <w:rsid w:val="007B42FC"/>
    <w:rsid w:val="007B4A7B"/>
    <w:rsid w:val="007C2F30"/>
    <w:rsid w:val="007C3392"/>
    <w:rsid w:val="007C4C32"/>
    <w:rsid w:val="007C6FB5"/>
    <w:rsid w:val="007D02E0"/>
    <w:rsid w:val="007D18D0"/>
    <w:rsid w:val="007D1FE5"/>
    <w:rsid w:val="007D2620"/>
    <w:rsid w:val="007D27DC"/>
    <w:rsid w:val="007D2938"/>
    <w:rsid w:val="007D379B"/>
    <w:rsid w:val="007D3E87"/>
    <w:rsid w:val="007D5CC5"/>
    <w:rsid w:val="007D5CD3"/>
    <w:rsid w:val="007E013D"/>
    <w:rsid w:val="007E38EC"/>
    <w:rsid w:val="007E5F73"/>
    <w:rsid w:val="007E6298"/>
    <w:rsid w:val="007E73AE"/>
    <w:rsid w:val="007F0BCB"/>
    <w:rsid w:val="007F0C49"/>
    <w:rsid w:val="007F1549"/>
    <w:rsid w:val="007F1DD9"/>
    <w:rsid w:val="007F1E45"/>
    <w:rsid w:val="007F2D97"/>
    <w:rsid w:val="007F3345"/>
    <w:rsid w:val="007F5C14"/>
    <w:rsid w:val="007F61A4"/>
    <w:rsid w:val="007F7090"/>
    <w:rsid w:val="00800070"/>
    <w:rsid w:val="008018B0"/>
    <w:rsid w:val="00801BA9"/>
    <w:rsid w:val="00801DB3"/>
    <w:rsid w:val="0080519A"/>
    <w:rsid w:val="00805298"/>
    <w:rsid w:val="00806BD6"/>
    <w:rsid w:val="00807DFD"/>
    <w:rsid w:val="00810169"/>
    <w:rsid w:val="00811FD7"/>
    <w:rsid w:val="00814059"/>
    <w:rsid w:val="008151A4"/>
    <w:rsid w:val="00815B66"/>
    <w:rsid w:val="00815DD3"/>
    <w:rsid w:val="008168E5"/>
    <w:rsid w:val="00817340"/>
    <w:rsid w:val="008174B3"/>
    <w:rsid w:val="00821BA5"/>
    <w:rsid w:val="00821DE7"/>
    <w:rsid w:val="008220AF"/>
    <w:rsid w:val="00823318"/>
    <w:rsid w:val="00824537"/>
    <w:rsid w:val="00825BB7"/>
    <w:rsid w:val="0082604B"/>
    <w:rsid w:val="00830BDC"/>
    <w:rsid w:val="00830DF2"/>
    <w:rsid w:val="008319E1"/>
    <w:rsid w:val="008329D3"/>
    <w:rsid w:val="0083437F"/>
    <w:rsid w:val="00834D8F"/>
    <w:rsid w:val="00840773"/>
    <w:rsid w:val="00841AC7"/>
    <w:rsid w:val="0084262F"/>
    <w:rsid w:val="00843C3A"/>
    <w:rsid w:val="00843FAC"/>
    <w:rsid w:val="00846686"/>
    <w:rsid w:val="0084706C"/>
    <w:rsid w:val="00850B28"/>
    <w:rsid w:val="0085141D"/>
    <w:rsid w:val="0085186F"/>
    <w:rsid w:val="00852703"/>
    <w:rsid w:val="00853E49"/>
    <w:rsid w:val="00853E67"/>
    <w:rsid w:val="00855742"/>
    <w:rsid w:val="008561A2"/>
    <w:rsid w:val="00860CD8"/>
    <w:rsid w:val="00860E0C"/>
    <w:rsid w:val="008631E7"/>
    <w:rsid w:val="00863B7D"/>
    <w:rsid w:val="008669A9"/>
    <w:rsid w:val="00867835"/>
    <w:rsid w:val="00870E62"/>
    <w:rsid w:val="0087103D"/>
    <w:rsid w:val="0087382D"/>
    <w:rsid w:val="00875B8D"/>
    <w:rsid w:val="00876675"/>
    <w:rsid w:val="0087691B"/>
    <w:rsid w:val="008806F4"/>
    <w:rsid w:val="008840F1"/>
    <w:rsid w:val="00884553"/>
    <w:rsid w:val="00884E94"/>
    <w:rsid w:val="008856FF"/>
    <w:rsid w:val="008859BE"/>
    <w:rsid w:val="00885A25"/>
    <w:rsid w:val="008863FA"/>
    <w:rsid w:val="0089037E"/>
    <w:rsid w:val="00891189"/>
    <w:rsid w:val="0089180C"/>
    <w:rsid w:val="00892E10"/>
    <w:rsid w:val="00893072"/>
    <w:rsid w:val="008942B6"/>
    <w:rsid w:val="008944F4"/>
    <w:rsid w:val="00894941"/>
    <w:rsid w:val="00894C74"/>
    <w:rsid w:val="0089682C"/>
    <w:rsid w:val="00896B8A"/>
    <w:rsid w:val="008A31E6"/>
    <w:rsid w:val="008A36DB"/>
    <w:rsid w:val="008A3D2D"/>
    <w:rsid w:val="008A616F"/>
    <w:rsid w:val="008A6ADB"/>
    <w:rsid w:val="008A6B14"/>
    <w:rsid w:val="008A7655"/>
    <w:rsid w:val="008B0C79"/>
    <w:rsid w:val="008B1543"/>
    <w:rsid w:val="008B1F6E"/>
    <w:rsid w:val="008B20F3"/>
    <w:rsid w:val="008B2614"/>
    <w:rsid w:val="008B2D93"/>
    <w:rsid w:val="008B3B75"/>
    <w:rsid w:val="008B4245"/>
    <w:rsid w:val="008B4E25"/>
    <w:rsid w:val="008B5EB9"/>
    <w:rsid w:val="008B6440"/>
    <w:rsid w:val="008B6F57"/>
    <w:rsid w:val="008B7AD6"/>
    <w:rsid w:val="008C00F2"/>
    <w:rsid w:val="008C0D33"/>
    <w:rsid w:val="008C0F6C"/>
    <w:rsid w:val="008C4B41"/>
    <w:rsid w:val="008C5890"/>
    <w:rsid w:val="008C6FD3"/>
    <w:rsid w:val="008C78C9"/>
    <w:rsid w:val="008D17D9"/>
    <w:rsid w:val="008D1DF2"/>
    <w:rsid w:val="008D30CF"/>
    <w:rsid w:val="008D5209"/>
    <w:rsid w:val="008D59B6"/>
    <w:rsid w:val="008E098C"/>
    <w:rsid w:val="008E5A04"/>
    <w:rsid w:val="008E5ABB"/>
    <w:rsid w:val="008E6428"/>
    <w:rsid w:val="008E6F5E"/>
    <w:rsid w:val="008F0B5A"/>
    <w:rsid w:val="008F179D"/>
    <w:rsid w:val="008F1CF6"/>
    <w:rsid w:val="008F280F"/>
    <w:rsid w:val="008F3B54"/>
    <w:rsid w:val="008F3BF4"/>
    <w:rsid w:val="008F404C"/>
    <w:rsid w:val="008F42E7"/>
    <w:rsid w:val="008F4561"/>
    <w:rsid w:val="008F7238"/>
    <w:rsid w:val="008F7531"/>
    <w:rsid w:val="00901CD3"/>
    <w:rsid w:val="00902E82"/>
    <w:rsid w:val="00904BD5"/>
    <w:rsid w:val="00904D33"/>
    <w:rsid w:val="00905EB9"/>
    <w:rsid w:val="00905FD8"/>
    <w:rsid w:val="00906486"/>
    <w:rsid w:val="009073B3"/>
    <w:rsid w:val="00907D8A"/>
    <w:rsid w:val="009110FC"/>
    <w:rsid w:val="00911B02"/>
    <w:rsid w:val="00912A49"/>
    <w:rsid w:val="0091706B"/>
    <w:rsid w:val="00920320"/>
    <w:rsid w:val="00920715"/>
    <w:rsid w:val="0092120F"/>
    <w:rsid w:val="009219C6"/>
    <w:rsid w:val="00921A93"/>
    <w:rsid w:val="00921BF2"/>
    <w:rsid w:val="009229FE"/>
    <w:rsid w:val="009252AC"/>
    <w:rsid w:val="00925844"/>
    <w:rsid w:val="00926B0A"/>
    <w:rsid w:val="00926F1E"/>
    <w:rsid w:val="009270EA"/>
    <w:rsid w:val="00930F58"/>
    <w:rsid w:val="0093372F"/>
    <w:rsid w:val="009338B2"/>
    <w:rsid w:val="00933D94"/>
    <w:rsid w:val="00933F08"/>
    <w:rsid w:val="00934E6E"/>
    <w:rsid w:val="00940319"/>
    <w:rsid w:val="00940D68"/>
    <w:rsid w:val="00944850"/>
    <w:rsid w:val="00946768"/>
    <w:rsid w:val="0094788A"/>
    <w:rsid w:val="0094799D"/>
    <w:rsid w:val="0095332E"/>
    <w:rsid w:val="00953B90"/>
    <w:rsid w:val="00953F90"/>
    <w:rsid w:val="00954EF4"/>
    <w:rsid w:val="00955CB2"/>
    <w:rsid w:val="0095711B"/>
    <w:rsid w:val="009617CE"/>
    <w:rsid w:val="00962292"/>
    <w:rsid w:val="00962D23"/>
    <w:rsid w:val="00964D6F"/>
    <w:rsid w:val="00965518"/>
    <w:rsid w:val="00966E60"/>
    <w:rsid w:val="00967225"/>
    <w:rsid w:val="00967460"/>
    <w:rsid w:val="00967820"/>
    <w:rsid w:val="009702DD"/>
    <w:rsid w:val="00970865"/>
    <w:rsid w:val="00970B42"/>
    <w:rsid w:val="00972153"/>
    <w:rsid w:val="00973EE6"/>
    <w:rsid w:val="009749FC"/>
    <w:rsid w:val="00974ACB"/>
    <w:rsid w:val="009766A2"/>
    <w:rsid w:val="00980A83"/>
    <w:rsid w:val="00981B18"/>
    <w:rsid w:val="0098320E"/>
    <w:rsid w:val="009833F0"/>
    <w:rsid w:val="00984473"/>
    <w:rsid w:val="00987BE9"/>
    <w:rsid w:val="00990111"/>
    <w:rsid w:val="009902D7"/>
    <w:rsid w:val="0099089B"/>
    <w:rsid w:val="009928C6"/>
    <w:rsid w:val="009938B7"/>
    <w:rsid w:val="009947F7"/>
    <w:rsid w:val="009969D6"/>
    <w:rsid w:val="0099728C"/>
    <w:rsid w:val="00997B08"/>
    <w:rsid w:val="009A0A5B"/>
    <w:rsid w:val="009A306C"/>
    <w:rsid w:val="009A606C"/>
    <w:rsid w:val="009B14F7"/>
    <w:rsid w:val="009B20A7"/>
    <w:rsid w:val="009B2157"/>
    <w:rsid w:val="009B2DA5"/>
    <w:rsid w:val="009B2DC1"/>
    <w:rsid w:val="009B41BA"/>
    <w:rsid w:val="009B64C4"/>
    <w:rsid w:val="009B742A"/>
    <w:rsid w:val="009C1B31"/>
    <w:rsid w:val="009C2BFD"/>
    <w:rsid w:val="009C3129"/>
    <w:rsid w:val="009C397B"/>
    <w:rsid w:val="009C3C85"/>
    <w:rsid w:val="009C50F3"/>
    <w:rsid w:val="009C6A07"/>
    <w:rsid w:val="009C7132"/>
    <w:rsid w:val="009D045E"/>
    <w:rsid w:val="009D19CA"/>
    <w:rsid w:val="009D1CF3"/>
    <w:rsid w:val="009D5005"/>
    <w:rsid w:val="009D565E"/>
    <w:rsid w:val="009D6EBB"/>
    <w:rsid w:val="009E1682"/>
    <w:rsid w:val="009E184C"/>
    <w:rsid w:val="009E28C3"/>
    <w:rsid w:val="009E4933"/>
    <w:rsid w:val="009E596D"/>
    <w:rsid w:val="009E5EF4"/>
    <w:rsid w:val="009E7081"/>
    <w:rsid w:val="009E7F88"/>
    <w:rsid w:val="009F0859"/>
    <w:rsid w:val="009F39D3"/>
    <w:rsid w:val="009F44CE"/>
    <w:rsid w:val="009F4F1D"/>
    <w:rsid w:val="009F559A"/>
    <w:rsid w:val="009F5D82"/>
    <w:rsid w:val="009F6388"/>
    <w:rsid w:val="009F66EB"/>
    <w:rsid w:val="00A0172E"/>
    <w:rsid w:val="00A01DB8"/>
    <w:rsid w:val="00A04CF0"/>
    <w:rsid w:val="00A04E97"/>
    <w:rsid w:val="00A04F16"/>
    <w:rsid w:val="00A07C56"/>
    <w:rsid w:val="00A07E7D"/>
    <w:rsid w:val="00A10624"/>
    <w:rsid w:val="00A118C4"/>
    <w:rsid w:val="00A1643C"/>
    <w:rsid w:val="00A215E2"/>
    <w:rsid w:val="00A21AED"/>
    <w:rsid w:val="00A24856"/>
    <w:rsid w:val="00A273AE"/>
    <w:rsid w:val="00A33B07"/>
    <w:rsid w:val="00A354C5"/>
    <w:rsid w:val="00A40C5A"/>
    <w:rsid w:val="00A41F82"/>
    <w:rsid w:val="00A4202D"/>
    <w:rsid w:val="00A42E45"/>
    <w:rsid w:val="00A4349C"/>
    <w:rsid w:val="00A4532A"/>
    <w:rsid w:val="00A45CCE"/>
    <w:rsid w:val="00A47DD6"/>
    <w:rsid w:val="00A50E3D"/>
    <w:rsid w:val="00A51E9A"/>
    <w:rsid w:val="00A524B6"/>
    <w:rsid w:val="00A52A94"/>
    <w:rsid w:val="00A54766"/>
    <w:rsid w:val="00A54C2E"/>
    <w:rsid w:val="00A55068"/>
    <w:rsid w:val="00A576AF"/>
    <w:rsid w:val="00A605EA"/>
    <w:rsid w:val="00A6608D"/>
    <w:rsid w:val="00A67A8F"/>
    <w:rsid w:val="00A70959"/>
    <w:rsid w:val="00A7136D"/>
    <w:rsid w:val="00A7225D"/>
    <w:rsid w:val="00A725FD"/>
    <w:rsid w:val="00A72D51"/>
    <w:rsid w:val="00A73267"/>
    <w:rsid w:val="00A76695"/>
    <w:rsid w:val="00A76C6B"/>
    <w:rsid w:val="00A76DA7"/>
    <w:rsid w:val="00A77732"/>
    <w:rsid w:val="00A777B6"/>
    <w:rsid w:val="00A8070A"/>
    <w:rsid w:val="00A81009"/>
    <w:rsid w:val="00A86A03"/>
    <w:rsid w:val="00A87B30"/>
    <w:rsid w:val="00A908E3"/>
    <w:rsid w:val="00A90A5E"/>
    <w:rsid w:val="00A91CB9"/>
    <w:rsid w:val="00A929C4"/>
    <w:rsid w:val="00A92D8D"/>
    <w:rsid w:val="00A93761"/>
    <w:rsid w:val="00A93AE2"/>
    <w:rsid w:val="00A93AED"/>
    <w:rsid w:val="00A96909"/>
    <w:rsid w:val="00A97038"/>
    <w:rsid w:val="00A97221"/>
    <w:rsid w:val="00AA0C4D"/>
    <w:rsid w:val="00AA2577"/>
    <w:rsid w:val="00AA3CEA"/>
    <w:rsid w:val="00AA4131"/>
    <w:rsid w:val="00AA5082"/>
    <w:rsid w:val="00AA54D4"/>
    <w:rsid w:val="00AA75F2"/>
    <w:rsid w:val="00AB33B2"/>
    <w:rsid w:val="00AB43CA"/>
    <w:rsid w:val="00AB4D03"/>
    <w:rsid w:val="00AB4E43"/>
    <w:rsid w:val="00AB5D24"/>
    <w:rsid w:val="00AB6BBB"/>
    <w:rsid w:val="00AB7F4A"/>
    <w:rsid w:val="00AC05C6"/>
    <w:rsid w:val="00AC068D"/>
    <w:rsid w:val="00AC220A"/>
    <w:rsid w:val="00AC2842"/>
    <w:rsid w:val="00AC3046"/>
    <w:rsid w:val="00AC3294"/>
    <w:rsid w:val="00AC48B5"/>
    <w:rsid w:val="00AC5523"/>
    <w:rsid w:val="00AC5695"/>
    <w:rsid w:val="00AC5DDD"/>
    <w:rsid w:val="00AC7429"/>
    <w:rsid w:val="00AD0146"/>
    <w:rsid w:val="00AD0484"/>
    <w:rsid w:val="00AD4CD6"/>
    <w:rsid w:val="00AD57FC"/>
    <w:rsid w:val="00AD694C"/>
    <w:rsid w:val="00AD6CFA"/>
    <w:rsid w:val="00AD6DC5"/>
    <w:rsid w:val="00AE0527"/>
    <w:rsid w:val="00AE0EE0"/>
    <w:rsid w:val="00AE1E6B"/>
    <w:rsid w:val="00AE204F"/>
    <w:rsid w:val="00AE24A4"/>
    <w:rsid w:val="00AE278C"/>
    <w:rsid w:val="00AE35AD"/>
    <w:rsid w:val="00AE425B"/>
    <w:rsid w:val="00AE5A24"/>
    <w:rsid w:val="00AE5C97"/>
    <w:rsid w:val="00AE7ABC"/>
    <w:rsid w:val="00AF0481"/>
    <w:rsid w:val="00AF1745"/>
    <w:rsid w:val="00AF3868"/>
    <w:rsid w:val="00AF4150"/>
    <w:rsid w:val="00AF5CCB"/>
    <w:rsid w:val="00AF60D0"/>
    <w:rsid w:val="00AF6E05"/>
    <w:rsid w:val="00B0125A"/>
    <w:rsid w:val="00B012BF"/>
    <w:rsid w:val="00B01CB7"/>
    <w:rsid w:val="00B02B84"/>
    <w:rsid w:val="00B031E5"/>
    <w:rsid w:val="00B04D0B"/>
    <w:rsid w:val="00B05102"/>
    <w:rsid w:val="00B0567F"/>
    <w:rsid w:val="00B06BD4"/>
    <w:rsid w:val="00B104AC"/>
    <w:rsid w:val="00B1688D"/>
    <w:rsid w:val="00B17BD0"/>
    <w:rsid w:val="00B17C45"/>
    <w:rsid w:val="00B203F9"/>
    <w:rsid w:val="00B20529"/>
    <w:rsid w:val="00B20640"/>
    <w:rsid w:val="00B20D79"/>
    <w:rsid w:val="00B21398"/>
    <w:rsid w:val="00B2372B"/>
    <w:rsid w:val="00B30553"/>
    <w:rsid w:val="00B34289"/>
    <w:rsid w:val="00B34B0C"/>
    <w:rsid w:val="00B36FAA"/>
    <w:rsid w:val="00B3734E"/>
    <w:rsid w:val="00B37BA5"/>
    <w:rsid w:val="00B37D07"/>
    <w:rsid w:val="00B40AB8"/>
    <w:rsid w:val="00B43A32"/>
    <w:rsid w:val="00B43D71"/>
    <w:rsid w:val="00B4404E"/>
    <w:rsid w:val="00B46EC9"/>
    <w:rsid w:val="00B475C2"/>
    <w:rsid w:val="00B50852"/>
    <w:rsid w:val="00B5122A"/>
    <w:rsid w:val="00B51510"/>
    <w:rsid w:val="00B51F28"/>
    <w:rsid w:val="00B53AF8"/>
    <w:rsid w:val="00B55622"/>
    <w:rsid w:val="00B559B7"/>
    <w:rsid w:val="00B566D5"/>
    <w:rsid w:val="00B6020F"/>
    <w:rsid w:val="00B65D43"/>
    <w:rsid w:val="00B66223"/>
    <w:rsid w:val="00B67E37"/>
    <w:rsid w:val="00B67FD6"/>
    <w:rsid w:val="00B700CB"/>
    <w:rsid w:val="00B71B7C"/>
    <w:rsid w:val="00B72A54"/>
    <w:rsid w:val="00B733C7"/>
    <w:rsid w:val="00B73DA7"/>
    <w:rsid w:val="00B73F01"/>
    <w:rsid w:val="00B76E48"/>
    <w:rsid w:val="00B772DB"/>
    <w:rsid w:val="00B80664"/>
    <w:rsid w:val="00B80B0E"/>
    <w:rsid w:val="00B815EA"/>
    <w:rsid w:val="00B81604"/>
    <w:rsid w:val="00B817BE"/>
    <w:rsid w:val="00B831A4"/>
    <w:rsid w:val="00B838E7"/>
    <w:rsid w:val="00B84023"/>
    <w:rsid w:val="00B865E1"/>
    <w:rsid w:val="00B86635"/>
    <w:rsid w:val="00B9065E"/>
    <w:rsid w:val="00B90C16"/>
    <w:rsid w:val="00B91775"/>
    <w:rsid w:val="00B91B5F"/>
    <w:rsid w:val="00B91D5C"/>
    <w:rsid w:val="00B92EFF"/>
    <w:rsid w:val="00B94379"/>
    <w:rsid w:val="00B94630"/>
    <w:rsid w:val="00B9555F"/>
    <w:rsid w:val="00B9581D"/>
    <w:rsid w:val="00B958AB"/>
    <w:rsid w:val="00B959E1"/>
    <w:rsid w:val="00B95B4F"/>
    <w:rsid w:val="00B95C5A"/>
    <w:rsid w:val="00B96775"/>
    <w:rsid w:val="00B97694"/>
    <w:rsid w:val="00BA0768"/>
    <w:rsid w:val="00BA12BC"/>
    <w:rsid w:val="00BA159D"/>
    <w:rsid w:val="00BA23A5"/>
    <w:rsid w:val="00BA2A3D"/>
    <w:rsid w:val="00BA2D05"/>
    <w:rsid w:val="00BA483C"/>
    <w:rsid w:val="00BA5D2D"/>
    <w:rsid w:val="00BA795B"/>
    <w:rsid w:val="00BB08E2"/>
    <w:rsid w:val="00BB159A"/>
    <w:rsid w:val="00BB1CC0"/>
    <w:rsid w:val="00BB2210"/>
    <w:rsid w:val="00BB4E82"/>
    <w:rsid w:val="00BB5289"/>
    <w:rsid w:val="00BB5BFD"/>
    <w:rsid w:val="00BB6B6E"/>
    <w:rsid w:val="00BB766D"/>
    <w:rsid w:val="00BC1EAD"/>
    <w:rsid w:val="00BC222B"/>
    <w:rsid w:val="00BC28C5"/>
    <w:rsid w:val="00BC2FA9"/>
    <w:rsid w:val="00BC49FC"/>
    <w:rsid w:val="00BC5C13"/>
    <w:rsid w:val="00BC64EA"/>
    <w:rsid w:val="00BD283E"/>
    <w:rsid w:val="00BD3076"/>
    <w:rsid w:val="00BD36C5"/>
    <w:rsid w:val="00BD37C8"/>
    <w:rsid w:val="00BD44AC"/>
    <w:rsid w:val="00BD511C"/>
    <w:rsid w:val="00BD6D30"/>
    <w:rsid w:val="00BD6F56"/>
    <w:rsid w:val="00BD771F"/>
    <w:rsid w:val="00BE5DA2"/>
    <w:rsid w:val="00BE62FE"/>
    <w:rsid w:val="00BE6F13"/>
    <w:rsid w:val="00BE7DB3"/>
    <w:rsid w:val="00BF183B"/>
    <w:rsid w:val="00BF31F5"/>
    <w:rsid w:val="00BF3795"/>
    <w:rsid w:val="00BF40C4"/>
    <w:rsid w:val="00BF6C2F"/>
    <w:rsid w:val="00BF6C77"/>
    <w:rsid w:val="00BF6F8B"/>
    <w:rsid w:val="00BF75F3"/>
    <w:rsid w:val="00C01324"/>
    <w:rsid w:val="00C01F34"/>
    <w:rsid w:val="00C039D8"/>
    <w:rsid w:val="00C04C24"/>
    <w:rsid w:val="00C05552"/>
    <w:rsid w:val="00C0792D"/>
    <w:rsid w:val="00C07E6F"/>
    <w:rsid w:val="00C10EC8"/>
    <w:rsid w:val="00C11B07"/>
    <w:rsid w:val="00C11F4A"/>
    <w:rsid w:val="00C12A1E"/>
    <w:rsid w:val="00C12E03"/>
    <w:rsid w:val="00C14005"/>
    <w:rsid w:val="00C14AD5"/>
    <w:rsid w:val="00C15E66"/>
    <w:rsid w:val="00C16AC6"/>
    <w:rsid w:val="00C206E7"/>
    <w:rsid w:val="00C20F58"/>
    <w:rsid w:val="00C21232"/>
    <w:rsid w:val="00C22D4A"/>
    <w:rsid w:val="00C22E2D"/>
    <w:rsid w:val="00C23B38"/>
    <w:rsid w:val="00C23D38"/>
    <w:rsid w:val="00C242A8"/>
    <w:rsid w:val="00C24320"/>
    <w:rsid w:val="00C24366"/>
    <w:rsid w:val="00C24C48"/>
    <w:rsid w:val="00C264E7"/>
    <w:rsid w:val="00C27B89"/>
    <w:rsid w:val="00C27CD7"/>
    <w:rsid w:val="00C30BDF"/>
    <w:rsid w:val="00C3171D"/>
    <w:rsid w:val="00C338B9"/>
    <w:rsid w:val="00C3428A"/>
    <w:rsid w:val="00C35186"/>
    <w:rsid w:val="00C358DC"/>
    <w:rsid w:val="00C3634D"/>
    <w:rsid w:val="00C40F60"/>
    <w:rsid w:val="00C41BF5"/>
    <w:rsid w:val="00C42D7F"/>
    <w:rsid w:val="00C448B3"/>
    <w:rsid w:val="00C475B8"/>
    <w:rsid w:val="00C5392C"/>
    <w:rsid w:val="00C53D6A"/>
    <w:rsid w:val="00C53F41"/>
    <w:rsid w:val="00C55028"/>
    <w:rsid w:val="00C55092"/>
    <w:rsid w:val="00C55545"/>
    <w:rsid w:val="00C55935"/>
    <w:rsid w:val="00C6050C"/>
    <w:rsid w:val="00C63139"/>
    <w:rsid w:val="00C665D6"/>
    <w:rsid w:val="00C66ACB"/>
    <w:rsid w:val="00C6763F"/>
    <w:rsid w:val="00C6775E"/>
    <w:rsid w:val="00C678F1"/>
    <w:rsid w:val="00C7015B"/>
    <w:rsid w:val="00C70270"/>
    <w:rsid w:val="00C71D5F"/>
    <w:rsid w:val="00C75AD6"/>
    <w:rsid w:val="00C762EE"/>
    <w:rsid w:val="00C76778"/>
    <w:rsid w:val="00C76A64"/>
    <w:rsid w:val="00C8060A"/>
    <w:rsid w:val="00C83CAD"/>
    <w:rsid w:val="00C85B57"/>
    <w:rsid w:val="00C86359"/>
    <w:rsid w:val="00C86452"/>
    <w:rsid w:val="00C92F4C"/>
    <w:rsid w:val="00C931AA"/>
    <w:rsid w:val="00C9389C"/>
    <w:rsid w:val="00C945AC"/>
    <w:rsid w:val="00C94DA1"/>
    <w:rsid w:val="00C953BF"/>
    <w:rsid w:val="00CA20DA"/>
    <w:rsid w:val="00CA3463"/>
    <w:rsid w:val="00CA73F0"/>
    <w:rsid w:val="00CB04EB"/>
    <w:rsid w:val="00CB170D"/>
    <w:rsid w:val="00CB290D"/>
    <w:rsid w:val="00CB2C47"/>
    <w:rsid w:val="00CB2E69"/>
    <w:rsid w:val="00CB4371"/>
    <w:rsid w:val="00CB6931"/>
    <w:rsid w:val="00CB7F3D"/>
    <w:rsid w:val="00CC0B9E"/>
    <w:rsid w:val="00CC447C"/>
    <w:rsid w:val="00CC5C1A"/>
    <w:rsid w:val="00CC7325"/>
    <w:rsid w:val="00CC77CA"/>
    <w:rsid w:val="00CD208F"/>
    <w:rsid w:val="00CD372C"/>
    <w:rsid w:val="00CD4267"/>
    <w:rsid w:val="00CD4E81"/>
    <w:rsid w:val="00CD51A5"/>
    <w:rsid w:val="00CD54D0"/>
    <w:rsid w:val="00CE022E"/>
    <w:rsid w:val="00CE26B7"/>
    <w:rsid w:val="00CE2814"/>
    <w:rsid w:val="00CE29BC"/>
    <w:rsid w:val="00CE6A86"/>
    <w:rsid w:val="00CE6CBF"/>
    <w:rsid w:val="00CE7EA6"/>
    <w:rsid w:val="00CF3598"/>
    <w:rsid w:val="00CF3ECD"/>
    <w:rsid w:val="00CF418A"/>
    <w:rsid w:val="00CF7E47"/>
    <w:rsid w:val="00CF7EBF"/>
    <w:rsid w:val="00D00EBF"/>
    <w:rsid w:val="00D011A2"/>
    <w:rsid w:val="00D017D3"/>
    <w:rsid w:val="00D02568"/>
    <w:rsid w:val="00D03E2F"/>
    <w:rsid w:val="00D10473"/>
    <w:rsid w:val="00D12514"/>
    <w:rsid w:val="00D13595"/>
    <w:rsid w:val="00D165C3"/>
    <w:rsid w:val="00D17B6F"/>
    <w:rsid w:val="00D17C40"/>
    <w:rsid w:val="00D20091"/>
    <w:rsid w:val="00D2600C"/>
    <w:rsid w:val="00D26EA7"/>
    <w:rsid w:val="00D2759A"/>
    <w:rsid w:val="00D3054D"/>
    <w:rsid w:val="00D30F45"/>
    <w:rsid w:val="00D32F3E"/>
    <w:rsid w:val="00D341BD"/>
    <w:rsid w:val="00D3670D"/>
    <w:rsid w:val="00D404AA"/>
    <w:rsid w:val="00D40E3D"/>
    <w:rsid w:val="00D40F87"/>
    <w:rsid w:val="00D42600"/>
    <w:rsid w:val="00D44336"/>
    <w:rsid w:val="00D44D1C"/>
    <w:rsid w:val="00D45340"/>
    <w:rsid w:val="00D45B04"/>
    <w:rsid w:val="00D46288"/>
    <w:rsid w:val="00D47941"/>
    <w:rsid w:val="00D53C32"/>
    <w:rsid w:val="00D54D79"/>
    <w:rsid w:val="00D56136"/>
    <w:rsid w:val="00D5766C"/>
    <w:rsid w:val="00D60ECF"/>
    <w:rsid w:val="00D6129C"/>
    <w:rsid w:val="00D6182D"/>
    <w:rsid w:val="00D64D77"/>
    <w:rsid w:val="00D64F55"/>
    <w:rsid w:val="00D65C4A"/>
    <w:rsid w:val="00D66949"/>
    <w:rsid w:val="00D706E7"/>
    <w:rsid w:val="00D70B1F"/>
    <w:rsid w:val="00D7105F"/>
    <w:rsid w:val="00D72168"/>
    <w:rsid w:val="00D72F79"/>
    <w:rsid w:val="00D73823"/>
    <w:rsid w:val="00D75E52"/>
    <w:rsid w:val="00D76142"/>
    <w:rsid w:val="00D7692C"/>
    <w:rsid w:val="00D77F3A"/>
    <w:rsid w:val="00D82536"/>
    <w:rsid w:val="00D8380A"/>
    <w:rsid w:val="00D841ED"/>
    <w:rsid w:val="00D87072"/>
    <w:rsid w:val="00D9069C"/>
    <w:rsid w:val="00D90A23"/>
    <w:rsid w:val="00D93FA5"/>
    <w:rsid w:val="00D979F9"/>
    <w:rsid w:val="00DA1384"/>
    <w:rsid w:val="00DA17DA"/>
    <w:rsid w:val="00DA1C61"/>
    <w:rsid w:val="00DA1D68"/>
    <w:rsid w:val="00DA2B7D"/>
    <w:rsid w:val="00DA3672"/>
    <w:rsid w:val="00DA3801"/>
    <w:rsid w:val="00DA3C89"/>
    <w:rsid w:val="00DA3CCB"/>
    <w:rsid w:val="00DA46C9"/>
    <w:rsid w:val="00DA47F7"/>
    <w:rsid w:val="00DA48D7"/>
    <w:rsid w:val="00DA4C1C"/>
    <w:rsid w:val="00DA63F7"/>
    <w:rsid w:val="00DB0E42"/>
    <w:rsid w:val="00DB0EA1"/>
    <w:rsid w:val="00DB1338"/>
    <w:rsid w:val="00DB5303"/>
    <w:rsid w:val="00DB564A"/>
    <w:rsid w:val="00DB59DB"/>
    <w:rsid w:val="00DB6D9E"/>
    <w:rsid w:val="00DB7277"/>
    <w:rsid w:val="00DB7491"/>
    <w:rsid w:val="00DC06D1"/>
    <w:rsid w:val="00DC1A3C"/>
    <w:rsid w:val="00DC2795"/>
    <w:rsid w:val="00DC2B4A"/>
    <w:rsid w:val="00DC570E"/>
    <w:rsid w:val="00DC6270"/>
    <w:rsid w:val="00DC65A4"/>
    <w:rsid w:val="00DC6642"/>
    <w:rsid w:val="00DD089B"/>
    <w:rsid w:val="00DD1CE1"/>
    <w:rsid w:val="00DD1E41"/>
    <w:rsid w:val="00DD21D7"/>
    <w:rsid w:val="00DD266E"/>
    <w:rsid w:val="00DD3B31"/>
    <w:rsid w:val="00DD3D83"/>
    <w:rsid w:val="00DD47EA"/>
    <w:rsid w:val="00DD54BE"/>
    <w:rsid w:val="00DD69A6"/>
    <w:rsid w:val="00DD6E3E"/>
    <w:rsid w:val="00DD7055"/>
    <w:rsid w:val="00DD7DA5"/>
    <w:rsid w:val="00DE2484"/>
    <w:rsid w:val="00DE2AB5"/>
    <w:rsid w:val="00DE35CA"/>
    <w:rsid w:val="00DE3A4D"/>
    <w:rsid w:val="00DE3ACC"/>
    <w:rsid w:val="00DF0191"/>
    <w:rsid w:val="00DF169D"/>
    <w:rsid w:val="00DF171B"/>
    <w:rsid w:val="00DF31C0"/>
    <w:rsid w:val="00DF3451"/>
    <w:rsid w:val="00DF44E0"/>
    <w:rsid w:val="00DF4991"/>
    <w:rsid w:val="00DF5DAB"/>
    <w:rsid w:val="00E00136"/>
    <w:rsid w:val="00E01E63"/>
    <w:rsid w:val="00E02D7F"/>
    <w:rsid w:val="00E03CBF"/>
    <w:rsid w:val="00E04067"/>
    <w:rsid w:val="00E041A1"/>
    <w:rsid w:val="00E0474D"/>
    <w:rsid w:val="00E10EDB"/>
    <w:rsid w:val="00E12C80"/>
    <w:rsid w:val="00E13FE3"/>
    <w:rsid w:val="00E1438D"/>
    <w:rsid w:val="00E15ED7"/>
    <w:rsid w:val="00E17316"/>
    <w:rsid w:val="00E20E4D"/>
    <w:rsid w:val="00E21683"/>
    <w:rsid w:val="00E22C89"/>
    <w:rsid w:val="00E2473E"/>
    <w:rsid w:val="00E269F4"/>
    <w:rsid w:val="00E306CB"/>
    <w:rsid w:val="00E30B8A"/>
    <w:rsid w:val="00E310DC"/>
    <w:rsid w:val="00E31190"/>
    <w:rsid w:val="00E318B6"/>
    <w:rsid w:val="00E3255D"/>
    <w:rsid w:val="00E351E9"/>
    <w:rsid w:val="00E35A82"/>
    <w:rsid w:val="00E35BE7"/>
    <w:rsid w:val="00E3628B"/>
    <w:rsid w:val="00E36B35"/>
    <w:rsid w:val="00E36D8B"/>
    <w:rsid w:val="00E371C2"/>
    <w:rsid w:val="00E3740D"/>
    <w:rsid w:val="00E3771B"/>
    <w:rsid w:val="00E40E6B"/>
    <w:rsid w:val="00E43B51"/>
    <w:rsid w:val="00E47158"/>
    <w:rsid w:val="00E47A43"/>
    <w:rsid w:val="00E515C7"/>
    <w:rsid w:val="00E51636"/>
    <w:rsid w:val="00E54B79"/>
    <w:rsid w:val="00E550F8"/>
    <w:rsid w:val="00E55396"/>
    <w:rsid w:val="00E5752E"/>
    <w:rsid w:val="00E57757"/>
    <w:rsid w:val="00E57A47"/>
    <w:rsid w:val="00E613D1"/>
    <w:rsid w:val="00E61677"/>
    <w:rsid w:val="00E6196B"/>
    <w:rsid w:val="00E61F95"/>
    <w:rsid w:val="00E62C36"/>
    <w:rsid w:val="00E62F4D"/>
    <w:rsid w:val="00E64D0F"/>
    <w:rsid w:val="00E6694E"/>
    <w:rsid w:val="00E67A80"/>
    <w:rsid w:val="00E703B6"/>
    <w:rsid w:val="00E707BB"/>
    <w:rsid w:val="00E70AAB"/>
    <w:rsid w:val="00E712FE"/>
    <w:rsid w:val="00E71714"/>
    <w:rsid w:val="00E73CD7"/>
    <w:rsid w:val="00E74172"/>
    <w:rsid w:val="00E75A3D"/>
    <w:rsid w:val="00E764B0"/>
    <w:rsid w:val="00E76DAE"/>
    <w:rsid w:val="00E77292"/>
    <w:rsid w:val="00E80797"/>
    <w:rsid w:val="00E81026"/>
    <w:rsid w:val="00E827FC"/>
    <w:rsid w:val="00E82DA0"/>
    <w:rsid w:val="00E85294"/>
    <w:rsid w:val="00E90EED"/>
    <w:rsid w:val="00E92C01"/>
    <w:rsid w:val="00E92FAC"/>
    <w:rsid w:val="00E93A61"/>
    <w:rsid w:val="00E93E16"/>
    <w:rsid w:val="00E94083"/>
    <w:rsid w:val="00E94BED"/>
    <w:rsid w:val="00E9565A"/>
    <w:rsid w:val="00E958B1"/>
    <w:rsid w:val="00E95DCD"/>
    <w:rsid w:val="00E963E6"/>
    <w:rsid w:val="00E96937"/>
    <w:rsid w:val="00E96DFC"/>
    <w:rsid w:val="00E96FEE"/>
    <w:rsid w:val="00E97B21"/>
    <w:rsid w:val="00EA0178"/>
    <w:rsid w:val="00EA04F3"/>
    <w:rsid w:val="00EA0F41"/>
    <w:rsid w:val="00EA160A"/>
    <w:rsid w:val="00EA1CB3"/>
    <w:rsid w:val="00EA2488"/>
    <w:rsid w:val="00EA3053"/>
    <w:rsid w:val="00EA33DF"/>
    <w:rsid w:val="00EA395D"/>
    <w:rsid w:val="00EA472D"/>
    <w:rsid w:val="00EA51B4"/>
    <w:rsid w:val="00EA58DC"/>
    <w:rsid w:val="00EA6391"/>
    <w:rsid w:val="00EA692F"/>
    <w:rsid w:val="00EA77AB"/>
    <w:rsid w:val="00EA77D7"/>
    <w:rsid w:val="00EB08C3"/>
    <w:rsid w:val="00EB104C"/>
    <w:rsid w:val="00EB1D06"/>
    <w:rsid w:val="00EB234B"/>
    <w:rsid w:val="00EB3181"/>
    <w:rsid w:val="00EB3BA2"/>
    <w:rsid w:val="00EB5E16"/>
    <w:rsid w:val="00EB7737"/>
    <w:rsid w:val="00EC0329"/>
    <w:rsid w:val="00EC0B43"/>
    <w:rsid w:val="00EC3264"/>
    <w:rsid w:val="00EC40C1"/>
    <w:rsid w:val="00EC4DB8"/>
    <w:rsid w:val="00EC5BAC"/>
    <w:rsid w:val="00EC6D9B"/>
    <w:rsid w:val="00EC75FE"/>
    <w:rsid w:val="00ED0498"/>
    <w:rsid w:val="00ED07F4"/>
    <w:rsid w:val="00ED269C"/>
    <w:rsid w:val="00ED2865"/>
    <w:rsid w:val="00ED34BC"/>
    <w:rsid w:val="00ED36A0"/>
    <w:rsid w:val="00ED3E92"/>
    <w:rsid w:val="00ED79CD"/>
    <w:rsid w:val="00ED7B1B"/>
    <w:rsid w:val="00EE0D70"/>
    <w:rsid w:val="00EE0E78"/>
    <w:rsid w:val="00EE1B16"/>
    <w:rsid w:val="00EE52D5"/>
    <w:rsid w:val="00EE64B5"/>
    <w:rsid w:val="00EE66D7"/>
    <w:rsid w:val="00EE6A80"/>
    <w:rsid w:val="00EE6EBE"/>
    <w:rsid w:val="00EE73B8"/>
    <w:rsid w:val="00EE782D"/>
    <w:rsid w:val="00EE7AC8"/>
    <w:rsid w:val="00EE7FCF"/>
    <w:rsid w:val="00EF08BB"/>
    <w:rsid w:val="00EF21D8"/>
    <w:rsid w:val="00EF28D3"/>
    <w:rsid w:val="00EF3322"/>
    <w:rsid w:val="00EF38BB"/>
    <w:rsid w:val="00EF3D23"/>
    <w:rsid w:val="00EF57BA"/>
    <w:rsid w:val="00F01F6D"/>
    <w:rsid w:val="00F02098"/>
    <w:rsid w:val="00F039E7"/>
    <w:rsid w:val="00F0448E"/>
    <w:rsid w:val="00F047A5"/>
    <w:rsid w:val="00F04A12"/>
    <w:rsid w:val="00F10528"/>
    <w:rsid w:val="00F105FD"/>
    <w:rsid w:val="00F10EAC"/>
    <w:rsid w:val="00F119E3"/>
    <w:rsid w:val="00F12450"/>
    <w:rsid w:val="00F12461"/>
    <w:rsid w:val="00F16383"/>
    <w:rsid w:val="00F20A25"/>
    <w:rsid w:val="00F211BF"/>
    <w:rsid w:val="00F21FDD"/>
    <w:rsid w:val="00F2360C"/>
    <w:rsid w:val="00F24E97"/>
    <w:rsid w:val="00F30878"/>
    <w:rsid w:val="00F3164C"/>
    <w:rsid w:val="00F31EDF"/>
    <w:rsid w:val="00F33D99"/>
    <w:rsid w:val="00F34E2C"/>
    <w:rsid w:val="00F379EC"/>
    <w:rsid w:val="00F37E83"/>
    <w:rsid w:val="00F37FD2"/>
    <w:rsid w:val="00F4144D"/>
    <w:rsid w:val="00F42D5F"/>
    <w:rsid w:val="00F43BEB"/>
    <w:rsid w:val="00F44609"/>
    <w:rsid w:val="00F45E90"/>
    <w:rsid w:val="00F50394"/>
    <w:rsid w:val="00F5132E"/>
    <w:rsid w:val="00F51957"/>
    <w:rsid w:val="00F5409F"/>
    <w:rsid w:val="00F54CE3"/>
    <w:rsid w:val="00F5662D"/>
    <w:rsid w:val="00F56838"/>
    <w:rsid w:val="00F56B53"/>
    <w:rsid w:val="00F57D7E"/>
    <w:rsid w:val="00F608CF"/>
    <w:rsid w:val="00F61651"/>
    <w:rsid w:val="00F619CF"/>
    <w:rsid w:val="00F623D9"/>
    <w:rsid w:val="00F62BCD"/>
    <w:rsid w:val="00F64F87"/>
    <w:rsid w:val="00F65FFD"/>
    <w:rsid w:val="00F70037"/>
    <w:rsid w:val="00F702F8"/>
    <w:rsid w:val="00F71374"/>
    <w:rsid w:val="00F714DD"/>
    <w:rsid w:val="00F7174B"/>
    <w:rsid w:val="00F72482"/>
    <w:rsid w:val="00F73949"/>
    <w:rsid w:val="00F73FAE"/>
    <w:rsid w:val="00F7546C"/>
    <w:rsid w:val="00F763AE"/>
    <w:rsid w:val="00F765A8"/>
    <w:rsid w:val="00F76A1A"/>
    <w:rsid w:val="00F80FCE"/>
    <w:rsid w:val="00F82B3A"/>
    <w:rsid w:val="00F82E9D"/>
    <w:rsid w:val="00F832F4"/>
    <w:rsid w:val="00F85591"/>
    <w:rsid w:val="00F857AE"/>
    <w:rsid w:val="00F91958"/>
    <w:rsid w:val="00F934D9"/>
    <w:rsid w:val="00F93D31"/>
    <w:rsid w:val="00F94778"/>
    <w:rsid w:val="00F95C45"/>
    <w:rsid w:val="00F9682E"/>
    <w:rsid w:val="00F968A3"/>
    <w:rsid w:val="00F970B2"/>
    <w:rsid w:val="00F97200"/>
    <w:rsid w:val="00FA072C"/>
    <w:rsid w:val="00FA206D"/>
    <w:rsid w:val="00FA2BF3"/>
    <w:rsid w:val="00FA5178"/>
    <w:rsid w:val="00FA51E0"/>
    <w:rsid w:val="00FA6801"/>
    <w:rsid w:val="00FB21A7"/>
    <w:rsid w:val="00FB28B8"/>
    <w:rsid w:val="00FB2DFF"/>
    <w:rsid w:val="00FB2F10"/>
    <w:rsid w:val="00FB4516"/>
    <w:rsid w:val="00FB4C9B"/>
    <w:rsid w:val="00FB5D29"/>
    <w:rsid w:val="00FB765F"/>
    <w:rsid w:val="00FB7C1F"/>
    <w:rsid w:val="00FC12C5"/>
    <w:rsid w:val="00FC26EA"/>
    <w:rsid w:val="00FC328A"/>
    <w:rsid w:val="00FC44DD"/>
    <w:rsid w:val="00FC5A69"/>
    <w:rsid w:val="00FC76D4"/>
    <w:rsid w:val="00FD1F05"/>
    <w:rsid w:val="00FD2D4B"/>
    <w:rsid w:val="00FD3192"/>
    <w:rsid w:val="00FD3E6C"/>
    <w:rsid w:val="00FD4E82"/>
    <w:rsid w:val="00FD4EB2"/>
    <w:rsid w:val="00FD5093"/>
    <w:rsid w:val="00FD6AE7"/>
    <w:rsid w:val="00FD7152"/>
    <w:rsid w:val="00FD7312"/>
    <w:rsid w:val="00FD7B6A"/>
    <w:rsid w:val="00FE047D"/>
    <w:rsid w:val="00FE1841"/>
    <w:rsid w:val="00FE41FF"/>
    <w:rsid w:val="00FE44F9"/>
    <w:rsid w:val="00FE5ACA"/>
    <w:rsid w:val="00FE7466"/>
    <w:rsid w:val="00FE790A"/>
    <w:rsid w:val="00FF172A"/>
    <w:rsid w:val="00FF34B8"/>
    <w:rsid w:val="00FF3B27"/>
    <w:rsid w:val="00FF56F4"/>
    <w:rsid w:val="00FF6954"/>
    <w:rsid w:val="083E631A"/>
    <w:rsid w:val="0972418C"/>
    <w:rsid w:val="0C2272F9"/>
    <w:rsid w:val="0E4B437F"/>
    <w:rsid w:val="1F125588"/>
    <w:rsid w:val="252F3811"/>
    <w:rsid w:val="2AAE421C"/>
    <w:rsid w:val="3AE34459"/>
    <w:rsid w:val="3D2250D9"/>
    <w:rsid w:val="41BE3125"/>
    <w:rsid w:val="41D00C05"/>
    <w:rsid w:val="440875AB"/>
    <w:rsid w:val="4D185C09"/>
    <w:rsid w:val="4FD10381"/>
    <w:rsid w:val="506C6001"/>
    <w:rsid w:val="64B24842"/>
    <w:rsid w:val="65EE6089"/>
    <w:rsid w:val="66DC2BCD"/>
    <w:rsid w:val="6C793E03"/>
    <w:rsid w:val="6F422098"/>
    <w:rsid w:val="7841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C79A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/>
    <w:lsdException w:name="toc 6" w:semiHidden="1" w:qFormat="1"/>
    <w:lsdException w:name="toc 7" w:semiHidden="1"/>
    <w:lsdException w:name="toc 8" w:semiHidden="1" w:qFormat="1"/>
    <w:lsdException w:name="toc 9" w:semiHidden="1" w:qFormat="1"/>
    <w:lsdException w:name="footnote text" w:semiHidden="1" w:qFormat="1"/>
    <w:lsdException w:name="annotation text" w:semiHidden="1" w:qFormat="1"/>
    <w:lsdException w:name="header" w:uiPriority="99" w:qFormat="1"/>
    <w:lsdException w:name="footer" w:qFormat="1"/>
    <w:lsdException w:name="caption" w:qFormat="1"/>
    <w:lsdException w:name="footnote reference" w:semiHidden="1" w:qFormat="1"/>
    <w:lsdException w:name="annotation reference" w:semiHidden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Date" w:uiPriority="99" w:qFormat="1"/>
    <w:lsdException w:name="Body Text 2" w:qFormat="1"/>
    <w:lsdException w:name="Body Text 3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line="360" w:lineRule="auto"/>
      <w:outlineLvl w:val="0"/>
    </w:pPr>
    <w:rPr>
      <w:rFonts w:eastAsia="黑体" w:cs="Arial"/>
      <w:sz w:val="28"/>
      <w:szCs w:val="40"/>
      <w:lang w:val="en-GB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30">
    <w:name w:val="heading 3"/>
    <w:basedOn w:val="a"/>
    <w:next w:val="a"/>
    <w:qFormat/>
    <w:pPr>
      <w:keepNext/>
      <w:numPr>
        <w:ilvl w:val="2"/>
        <w:numId w:val="1"/>
      </w:numPr>
      <w:shd w:val="solid" w:color="FFFFFF" w:fill="FFFFFF"/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/>
      <w:outlineLvl w:val="3"/>
    </w:pPr>
    <w:rPr>
      <w:rFonts w:cs="Arial"/>
      <w:b/>
      <w:bCs/>
      <w:i/>
      <w:iCs/>
      <w:lang w:val="en-GB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outlineLvl w:val="4"/>
    </w:pPr>
    <w:rPr>
      <w:b/>
      <w:bCs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pPr>
      <w:ind w:left="1440"/>
    </w:pPr>
  </w:style>
  <w:style w:type="paragraph" w:styleId="a3">
    <w:name w:val="caption"/>
    <w:basedOn w:val="a"/>
    <w:next w:val="a"/>
    <w:qFormat/>
    <w:pPr>
      <w:spacing w:before="120"/>
    </w:pPr>
    <w:rPr>
      <w:b/>
      <w:bCs/>
      <w:szCs w:val="20"/>
    </w:rPr>
  </w:style>
  <w:style w:type="paragraph" w:styleId="a4">
    <w:name w:val="annotation text"/>
    <w:basedOn w:val="a"/>
    <w:semiHidden/>
    <w:qFormat/>
  </w:style>
  <w:style w:type="paragraph" w:styleId="3">
    <w:name w:val="Body Text 3"/>
    <w:basedOn w:val="a"/>
    <w:qFormat/>
    <w:pPr>
      <w:numPr>
        <w:numId w:val="2"/>
      </w:numPr>
      <w:spacing w:line="300" w:lineRule="auto"/>
    </w:pPr>
    <w:rPr>
      <w:rFonts w:ascii="TKTypeRegular" w:hAnsi="TKTypeRegular"/>
      <w:sz w:val="24"/>
      <w:lang w:val="en-GB" w:eastAsia="en-US"/>
    </w:rPr>
  </w:style>
  <w:style w:type="paragraph" w:styleId="a5">
    <w:name w:val="Body Text"/>
    <w:basedOn w:val="a"/>
    <w:qFormat/>
    <w:pPr>
      <w:spacing w:line="300" w:lineRule="auto"/>
      <w:ind w:firstLine="547"/>
    </w:pPr>
    <w:rPr>
      <w:sz w:val="24"/>
      <w:szCs w:val="20"/>
    </w:rPr>
  </w:style>
  <w:style w:type="paragraph" w:styleId="50">
    <w:name w:val="toc 5"/>
    <w:basedOn w:val="a"/>
    <w:next w:val="a"/>
    <w:semiHidden/>
    <w:pPr>
      <w:ind w:left="960"/>
    </w:pPr>
  </w:style>
  <w:style w:type="paragraph" w:styleId="31">
    <w:name w:val="toc 3"/>
    <w:basedOn w:val="a"/>
    <w:next w:val="a"/>
    <w:semiHidden/>
    <w:qFormat/>
    <w:pPr>
      <w:ind w:left="480"/>
    </w:pPr>
  </w:style>
  <w:style w:type="paragraph" w:styleId="80">
    <w:name w:val="toc 8"/>
    <w:basedOn w:val="a"/>
    <w:next w:val="a"/>
    <w:semiHidden/>
    <w:qFormat/>
    <w:pPr>
      <w:ind w:left="1680"/>
    </w:pPr>
  </w:style>
  <w:style w:type="paragraph" w:styleId="a6">
    <w:name w:val="Date"/>
    <w:basedOn w:val="a"/>
    <w:next w:val="a"/>
    <w:link w:val="Char"/>
    <w:uiPriority w:val="99"/>
    <w:qFormat/>
  </w:style>
  <w:style w:type="paragraph" w:styleId="a7">
    <w:name w:val="Balloon Text"/>
    <w:basedOn w:val="a"/>
    <w:semiHidden/>
    <w:qFormat/>
    <w:rPr>
      <w:sz w:val="18"/>
      <w:szCs w:val="18"/>
    </w:rPr>
  </w:style>
  <w:style w:type="paragraph" w:styleId="a8">
    <w:name w:val="footer"/>
    <w:basedOn w:val="a"/>
    <w:qFormat/>
    <w:pPr>
      <w:tabs>
        <w:tab w:val="center" w:pos="4320"/>
        <w:tab w:val="right" w:pos="8640"/>
      </w:tabs>
    </w:pPr>
  </w:style>
  <w:style w:type="paragraph" w:styleId="a9">
    <w:name w:val="header"/>
    <w:basedOn w:val="a"/>
    <w:link w:val="Char0"/>
    <w:uiPriority w:val="99"/>
    <w:qFormat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semiHidden/>
    <w:qFormat/>
    <w:pPr>
      <w:tabs>
        <w:tab w:val="left" w:pos="480"/>
        <w:tab w:val="right" w:leader="dot" w:pos="9000"/>
      </w:tabs>
      <w:ind w:rightChars="754" w:right="1508"/>
    </w:pPr>
  </w:style>
  <w:style w:type="paragraph" w:styleId="40">
    <w:name w:val="toc 4"/>
    <w:basedOn w:val="a"/>
    <w:next w:val="a"/>
    <w:semiHidden/>
    <w:qFormat/>
    <w:pPr>
      <w:ind w:left="720"/>
    </w:pPr>
  </w:style>
  <w:style w:type="paragraph" w:styleId="aa">
    <w:name w:val="Subtitle"/>
    <w:basedOn w:val="a"/>
    <w:next w:val="a"/>
    <w:link w:val="Char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zh-CN"/>
    </w:rPr>
  </w:style>
  <w:style w:type="paragraph" w:styleId="ab">
    <w:name w:val="footnote text"/>
    <w:basedOn w:val="a"/>
    <w:semiHidden/>
    <w:qFormat/>
    <w:rPr>
      <w:szCs w:val="20"/>
    </w:rPr>
  </w:style>
  <w:style w:type="paragraph" w:styleId="60">
    <w:name w:val="toc 6"/>
    <w:basedOn w:val="a"/>
    <w:next w:val="a"/>
    <w:semiHidden/>
    <w:qFormat/>
    <w:pPr>
      <w:ind w:left="1200"/>
    </w:pPr>
  </w:style>
  <w:style w:type="paragraph" w:styleId="20">
    <w:name w:val="toc 2"/>
    <w:basedOn w:val="a"/>
    <w:next w:val="a"/>
    <w:semiHidden/>
    <w:qFormat/>
    <w:pPr>
      <w:ind w:left="240"/>
    </w:pPr>
  </w:style>
  <w:style w:type="paragraph" w:styleId="90">
    <w:name w:val="toc 9"/>
    <w:basedOn w:val="a"/>
    <w:next w:val="a"/>
    <w:semiHidden/>
    <w:qFormat/>
    <w:pPr>
      <w:ind w:left="1920"/>
    </w:pPr>
  </w:style>
  <w:style w:type="paragraph" w:styleId="21">
    <w:name w:val="Body Text 2"/>
    <w:basedOn w:val="a"/>
    <w:qFormat/>
    <w:pPr>
      <w:spacing w:line="300" w:lineRule="auto"/>
    </w:pPr>
    <w:rPr>
      <w:color w:val="000000"/>
      <w:sz w:val="24"/>
    </w:rPr>
  </w:style>
  <w:style w:type="paragraph" w:styleId="ac">
    <w:name w:val="Normal (Web)"/>
    <w:basedOn w:val="a"/>
    <w:qFormat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styleId="ad">
    <w:name w:val="Title"/>
    <w:basedOn w:val="a"/>
    <w:link w:val="Char2"/>
    <w:qFormat/>
    <w:pPr>
      <w:spacing w:before="240" w:after="60"/>
      <w:jc w:val="center"/>
    </w:pPr>
    <w:rPr>
      <w:rFonts w:eastAsia="Times New Roman"/>
      <w:b/>
      <w:kern w:val="28"/>
      <w:sz w:val="32"/>
      <w:szCs w:val="20"/>
      <w:lang w:val="de-AT" w:eastAsia="de-DE"/>
    </w:rPr>
  </w:style>
  <w:style w:type="table" w:styleId="ae">
    <w:name w:val="Table Grid"/>
    <w:basedOn w:val="a1"/>
    <w:qFormat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age number"/>
    <w:basedOn w:val="a0"/>
    <w:qFormat/>
  </w:style>
  <w:style w:type="character" w:styleId="af0">
    <w:name w:val="FollowedHyperlink"/>
    <w:qFormat/>
    <w:rPr>
      <w:color w:val="800080"/>
      <w:u w:val="single"/>
    </w:rPr>
  </w:style>
  <w:style w:type="character" w:styleId="af1">
    <w:name w:val="Hyperlink"/>
    <w:rPr>
      <w:color w:val="0000FF"/>
      <w:u w:val="single"/>
    </w:rPr>
  </w:style>
  <w:style w:type="character" w:styleId="af2">
    <w:name w:val="annotation reference"/>
    <w:semiHidden/>
    <w:qFormat/>
    <w:rPr>
      <w:sz w:val="21"/>
      <w:szCs w:val="21"/>
    </w:rPr>
  </w:style>
  <w:style w:type="character" w:styleId="af3">
    <w:name w:val="footnote reference"/>
    <w:semiHidden/>
    <w:qFormat/>
    <w:rPr>
      <w:vertAlign w:val="superscript"/>
    </w:rPr>
  </w:style>
  <w:style w:type="character" w:customStyle="1" w:styleId="Char1">
    <w:name w:val="副标题 Char"/>
    <w:link w:val="aa"/>
    <w:qFormat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BodyText1">
    <w:name w:val="Body Text 1"/>
    <w:basedOn w:val="a5"/>
    <w:qFormat/>
    <w:pPr>
      <w:spacing w:before="60" w:after="60" w:line="240" w:lineRule="auto"/>
      <w:ind w:left="851" w:firstLine="0"/>
    </w:pPr>
    <w:rPr>
      <w:rFonts w:eastAsia="Times New Roman"/>
      <w:sz w:val="22"/>
    </w:rPr>
  </w:style>
  <w:style w:type="paragraph" w:customStyle="1" w:styleId="TableSmHeadingRight">
    <w:name w:val="Table_Sm_Heading_Right"/>
    <w:basedOn w:val="a"/>
    <w:qFormat/>
    <w:pPr>
      <w:keepNext/>
      <w:keepLines/>
      <w:spacing w:before="60" w:after="40"/>
      <w:jc w:val="right"/>
    </w:pPr>
    <w:rPr>
      <w:rFonts w:ascii="Futura Bk" w:hAnsi="Futura Bk"/>
      <w:b/>
      <w:sz w:val="16"/>
      <w:szCs w:val="20"/>
      <w:lang w:val="en-GB" w:eastAsia="en-US"/>
    </w:rPr>
  </w:style>
  <w:style w:type="paragraph" w:customStyle="1" w:styleId="Table1Input">
    <w:name w:val="Table1 Input"/>
    <w:basedOn w:val="Table1"/>
    <w:qFormat/>
    <w:rPr>
      <w:color w:val="FF0000"/>
    </w:rPr>
  </w:style>
  <w:style w:type="paragraph" w:customStyle="1" w:styleId="Table1">
    <w:name w:val="Table1"/>
    <w:basedOn w:val="a"/>
    <w:qFormat/>
    <w:pPr>
      <w:overflowPunct w:val="0"/>
      <w:autoSpaceDE w:val="0"/>
      <w:autoSpaceDN w:val="0"/>
      <w:adjustRightInd w:val="0"/>
      <w:textAlignment w:val="baseline"/>
    </w:pPr>
    <w:rPr>
      <w:b/>
      <w:i/>
      <w:color w:val="000000"/>
      <w:szCs w:val="20"/>
    </w:rPr>
  </w:style>
  <w:style w:type="paragraph" w:customStyle="1" w:styleId="ItalicizedText">
    <w:name w:val="Italicized Text"/>
    <w:basedOn w:val="a"/>
    <w:qFormat/>
    <w:pPr>
      <w:keepLines/>
      <w:overflowPunct w:val="0"/>
      <w:autoSpaceDE w:val="0"/>
      <w:autoSpaceDN w:val="0"/>
      <w:adjustRightInd w:val="0"/>
      <w:spacing w:after="110"/>
      <w:ind w:left="567"/>
      <w:textAlignment w:val="baseline"/>
    </w:pPr>
    <w:rPr>
      <w:i/>
      <w:sz w:val="22"/>
      <w:szCs w:val="20"/>
      <w:lang w:eastAsia="fr-FR"/>
    </w:rPr>
  </w:style>
  <w:style w:type="paragraph" w:styleId="af4">
    <w:name w:val="No Spacing"/>
    <w:uiPriority w:val="1"/>
    <w:qFormat/>
    <w:rPr>
      <w:rFonts w:ascii="Arial" w:hAnsi="Arial"/>
      <w:szCs w:val="24"/>
    </w:rPr>
  </w:style>
  <w:style w:type="paragraph" w:customStyle="1" w:styleId="Tableau">
    <w:name w:val="Tableau"/>
    <w:basedOn w:val="a"/>
    <w:qFormat/>
    <w:pPr>
      <w:spacing w:before="60" w:after="60"/>
    </w:pPr>
    <w:rPr>
      <w:snapToGrid w:val="0"/>
      <w:szCs w:val="20"/>
      <w:lang w:val="fr-FR" w:eastAsia="fr-FR"/>
    </w:rPr>
  </w:style>
  <w:style w:type="paragraph" w:customStyle="1" w:styleId="TableHeading">
    <w:name w:val="Table Heading"/>
    <w:basedOn w:val="TableText"/>
    <w:qFormat/>
    <w:pPr>
      <w:spacing w:before="120" w:after="120"/>
    </w:pPr>
    <w:rPr>
      <w:b/>
    </w:rPr>
  </w:style>
  <w:style w:type="paragraph" w:customStyle="1" w:styleId="TableText">
    <w:name w:val="Table Text"/>
    <w:basedOn w:val="a"/>
    <w:qFormat/>
    <w:pPr>
      <w:keepLines/>
      <w:overflowPunct w:val="0"/>
      <w:autoSpaceDE w:val="0"/>
      <w:autoSpaceDN w:val="0"/>
      <w:adjustRightInd w:val="0"/>
      <w:textAlignment w:val="baseline"/>
    </w:pPr>
    <w:rPr>
      <w:sz w:val="18"/>
      <w:szCs w:val="20"/>
      <w:lang w:eastAsia="en-US"/>
    </w:rPr>
  </w:style>
  <w:style w:type="paragraph" w:customStyle="1" w:styleId="DefaultTableSpace">
    <w:name w:val="Default Table Space"/>
    <w:basedOn w:val="a"/>
    <w:qFormat/>
    <w:pPr>
      <w:overflowPunct w:val="0"/>
      <w:autoSpaceDE w:val="0"/>
      <w:autoSpaceDN w:val="0"/>
      <w:adjustRightInd w:val="0"/>
      <w:spacing w:before="110" w:after="110"/>
      <w:textAlignment w:val="baseline"/>
    </w:pPr>
    <w:rPr>
      <w:i/>
      <w:sz w:val="22"/>
      <w:szCs w:val="20"/>
      <w:lang w:eastAsia="fr-FR"/>
    </w:rPr>
  </w:style>
  <w:style w:type="paragraph" w:customStyle="1" w:styleId="af5">
    <w:name w:val="缺省文本"/>
    <w:basedOn w:val="a"/>
    <w:qFormat/>
    <w:pPr>
      <w:autoSpaceDE w:val="0"/>
      <w:autoSpaceDN w:val="0"/>
      <w:adjustRightInd w:val="0"/>
    </w:pPr>
    <w:rPr>
      <w:sz w:val="24"/>
      <w:szCs w:val="20"/>
    </w:rPr>
  </w:style>
  <w:style w:type="paragraph" w:customStyle="1" w:styleId="DefaultText">
    <w:name w:val="Default Text"/>
    <w:basedOn w:val="a"/>
    <w:qFormat/>
    <w:pPr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fr-FR"/>
    </w:rPr>
  </w:style>
  <w:style w:type="paragraph" w:customStyle="1" w:styleId="ItalicizedTableText">
    <w:name w:val="Italicized Table Text"/>
    <w:basedOn w:val="a"/>
    <w:qFormat/>
    <w:pPr>
      <w:overflowPunct w:val="0"/>
      <w:autoSpaceDE w:val="0"/>
      <w:autoSpaceDN w:val="0"/>
      <w:adjustRightInd w:val="0"/>
      <w:textAlignment w:val="baseline"/>
    </w:pPr>
    <w:rPr>
      <w:i/>
      <w:szCs w:val="20"/>
      <w:lang w:eastAsia="fr-FR"/>
    </w:rPr>
  </w:style>
  <w:style w:type="paragraph" w:customStyle="1" w:styleId="Table">
    <w:name w:val="Table"/>
    <w:basedOn w:val="a"/>
    <w:qFormat/>
    <w:pPr>
      <w:spacing w:before="40" w:after="40"/>
    </w:pPr>
    <w:rPr>
      <w:rFonts w:ascii="Futura Bk" w:hAnsi="Futura Bk"/>
      <w:szCs w:val="20"/>
      <w:lang w:val="en-GB" w:eastAsia="en-US"/>
    </w:rPr>
  </w:style>
  <w:style w:type="paragraph" w:customStyle="1" w:styleId="NormalComment">
    <w:name w:val="Normal Comment"/>
    <w:basedOn w:val="a"/>
    <w:qFormat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customStyle="1" w:styleId="text">
    <w:name w:val="text"/>
    <w:basedOn w:val="a"/>
    <w:qFormat/>
    <w:pPr>
      <w:spacing w:line="360" w:lineRule="auto"/>
    </w:pPr>
    <w:rPr>
      <w:sz w:val="18"/>
    </w:rPr>
  </w:style>
  <w:style w:type="paragraph" w:customStyle="1" w:styleId="Informal1">
    <w:name w:val="Informal1"/>
    <w:qFormat/>
    <w:pPr>
      <w:spacing w:before="60" w:after="60"/>
    </w:pPr>
    <w:rPr>
      <w:lang w:eastAsia="en-US"/>
    </w:rPr>
  </w:style>
  <w:style w:type="paragraph" w:styleId="af6">
    <w:name w:val="List Paragraph"/>
    <w:basedOn w:val="a"/>
    <w:uiPriority w:val="34"/>
    <w:qFormat/>
    <w:pPr>
      <w:ind w:firstLineChars="200" w:firstLine="420"/>
    </w:pPr>
    <w:rPr>
      <w:rFonts w:ascii="宋体" w:hAnsi="宋体" w:cs="宋体"/>
      <w:sz w:val="24"/>
    </w:rPr>
  </w:style>
  <w:style w:type="character" w:customStyle="1" w:styleId="Char0">
    <w:name w:val="页眉 Char"/>
    <w:link w:val="a9"/>
    <w:uiPriority w:val="99"/>
    <w:qFormat/>
    <w:locked/>
    <w:rPr>
      <w:rFonts w:ascii="Arial" w:hAnsi="Arial"/>
      <w:szCs w:val="24"/>
    </w:rPr>
  </w:style>
  <w:style w:type="character" w:customStyle="1" w:styleId="Char">
    <w:name w:val="日期 Char"/>
    <w:link w:val="a6"/>
    <w:uiPriority w:val="99"/>
    <w:qFormat/>
    <w:rPr>
      <w:rFonts w:ascii="Arial" w:hAnsi="Arial"/>
      <w:szCs w:val="24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paragraph" w:customStyle="1" w:styleId="22">
    <w:name w:val="列出段落2"/>
    <w:basedOn w:val="a"/>
    <w:uiPriority w:val="99"/>
    <w:qFormat/>
    <w:pPr>
      <w:ind w:firstLineChars="200" w:firstLine="420"/>
    </w:pPr>
  </w:style>
  <w:style w:type="character" w:customStyle="1" w:styleId="Char2">
    <w:name w:val="标题 Char"/>
    <w:basedOn w:val="a0"/>
    <w:link w:val="ad"/>
    <w:qFormat/>
    <w:locked/>
    <w:rPr>
      <w:rFonts w:eastAsia="Times New Roman"/>
      <w:b/>
      <w:kern w:val="28"/>
      <w:sz w:val="32"/>
      <w:lang w:val="de-AT" w:eastAsia="de-DE"/>
    </w:rPr>
  </w:style>
  <w:style w:type="paragraph" w:styleId="HTML">
    <w:name w:val="HTML Preformatted"/>
    <w:basedOn w:val="a"/>
    <w:link w:val="HTMLChar"/>
    <w:uiPriority w:val="99"/>
    <w:unhideWhenUsed/>
    <w:rsid w:val="00DF49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F4991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/>
    <w:lsdException w:name="toc 6" w:semiHidden="1" w:qFormat="1"/>
    <w:lsdException w:name="toc 7" w:semiHidden="1"/>
    <w:lsdException w:name="toc 8" w:semiHidden="1" w:qFormat="1"/>
    <w:lsdException w:name="toc 9" w:semiHidden="1" w:qFormat="1"/>
    <w:lsdException w:name="footnote text" w:semiHidden="1" w:qFormat="1"/>
    <w:lsdException w:name="annotation text" w:semiHidden="1" w:qFormat="1"/>
    <w:lsdException w:name="header" w:uiPriority="99" w:qFormat="1"/>
    <w:lsdException w:name="footer" w:qFormat="1"/>
    <w:lsdException w:name="caption" w:qFormat="1"/>
    <w:lsdException w:name="footnote reference" w:semiHidden="1" w:qFormat="1"/>
    <w:lsdException w:name="annotation reference" w:semiHidden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Date" w:uiPriority="99" w:qFormat="1"/>
    <w:lsdException w:name="Body Text 2" w:qFormat="1"/>
    <w:lsdException w:name="Body Text 3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line="360" w:lineRule="auto"/>
      <w:outlineLvl w:val="0"/>
    </w:pPr>
    <w:rPr>
      <w:rFonts w:eastAsia="黑体" w:cs="Arial"/>
      <w:sz w:val="28"/>
      <w:szCs w:val="40"/>
      <w:lang w:val="en-GB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30">
    <w:name w:val="heading 3"/>
    <w:basedOn w:val="a"/>
    <w:next w:val="a"/>
    <w:qFormat/>
    <w:pPr>
      <w:keepNext/>
      <w:numPr>
        <w:ilvl w:val="2"/>
        <w:numId w:val="1"/>
      </w:numPr>
      <w:shd w:val="solid" w:color="FFFFFF" w:fill="FFFFFF"/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/>
      <w:outlineLvl w:val="3"/>
    </w:pPr>
    <w:rPr>
      <w:rFonts w:cs="Arial"/>
      <w:b/>
      <w:bCs/>
      <w:i/>
      <w:iCs/>
      <w:lang w:val="en-GB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outlineLvl w:val="4"/>
    </w:pPr>
    <w:rPr>
      <w:b/>
      <w:bCs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pPr>
      <w:ind w:left="1440"/>
    </w:pPr>
  </w:style>
  <w:style w:type="paragraph" w:styleId="a3">
    <w:name w:val="caption"/>
    <w:basedOn w:val="a"/>
    <w:next w:val="a"/>
    <w:qFormat/>
    <w:pPr>
      <w:spacing w:before="120"/>
    </w:pPr>
    <w:rPr>
      <w:b/>
      <w:bCs/>
      <w:szCs w:val="20"/>
    </w:rPr>
  </w:style>
  <w:style w:type="paragraph" w:styleId="a4">
    <w:name w:val="annotation text"/>
    <w:basedOn w:val="a"/>
    <w:semiHidden/>
    <w:qFormat/>
  </w:style>
  <w:style w:type="paragraph" w:styleId="3">
    <w:name w:val="Body Text 3"/>
    <w:basedOn w:val="a"/>
    <w:qFormat/>
    <w:pPr>
      <w:numPr>
        <w:numId w:val="2"/>
      </w:numPr>
      <w:spacing w:line="300" w:lineRule="auto"/>
    </w:pPr>
    <w:rPr>
      <w:rFonts w:ascii="TKTypeRegular" w:hAnsi="TKTypeRegular"/>
      <w:sz w:val="24"/>
      <w:lang w:val="en-GB" w:eastAsia="en-US"/>
    </w:rPr>
  </w:style>
  <w:style w:type="paragraph" w:styleId="a5">
    <w:name w:val="Body Text"/>
    <w:basedOn w:val="a"/>
    <w:qFormat/>
    <w:pPr>
      <w:spacing w:line="300" w:lineRule="auto"/>
      <w:ind w:firstLine="547"/>
    </w:pPr>
    <w:rPr>
      <w:sz w:val="24"/>
      <w:szCs w:val="20"/>
    </w:rPr>
  </w:style>
  <w:style w:type="paragraph" w:styleId="50">
    <w:name w:val="toc 5"/>
    <w:basedOn w:val="a"/>
    <w:next w:val="a"/>
    <w:semiHidden/>
    <w:pPr>
      <w:ind w:left="960"/>
    </w:pPr>
  </w:style>
  <w:style w:type="paragraph" w:styleId="31">
    <w:name w:val="toc 3"/>
    <w:basedOn w:val="a"/>
    <w:next w:val="a"/>
    <w:semiHidden/>
    <w:qFormat/>
    <w:pPr>
      <w:ind w:left="480"/>
    </w:pPr>
  </w:style>
  <w:style w:type="paragraph" w:styleId="80">
    <w:name w:val="toc 8"/>
    <w:basedOn w:val="a"/>
    <w:next w:val="a"/>
    <w:semiHidden/>
    <w:qFormat/>
    <w:pPr>
      <w:ind w:left="1680"/>
    </w:pPr>
  </w:style>
  <w:style w:type="paragraph" w:styleId="a6">
    <w:name w:val="Date"/>
    <w:basedOn w:val="a"/>
    <w:next w:val="a"/>
    <w:link w:val="Char"/>
    <w:uiPriority w:val="99"/>
    <w:qFormat/>
  </w:style>
  <w:style w:type="paragraph" w:styleId="a7">
    <w:name w:val="Balloon Text"/>
    <w:basedOn w:val="a"/>
    <w:semiHidden/>
    <w:qFormat/>
    <w:rPr>
      <w:sz w:val="18"/>
      <w:szCs w:val="18"/>
    </w:rPr>
  </w:style>
  <w:style w:type="paragraph" w:styleId="a8">
    <w:name w:val="footer"/>
    <w:basedOn w:val="a"/>
    <w:qFormat/>
    <w:pPr>
      <w:tabs>
        <w:tab w:val="center" w:pos="4320"/>
        <w:tab w:val="right" w:pos="8640"/>
      </w:tabs>
    </w:pPr>
  </w:style>
  <w:style w:type="paragraph" w:styleId="a9">
    <w:name w:val="header"/>
    <w:basedOn w:val="a"/>
    <w:link w:val="Char0"/>
    <w:uiPriority w:val="99"/>
    <w:qFormat/>
    <w:pPr>
      <w:tabs>
        <w:tab w:val="center" w:pos="4320"/>
        <w:tab w:val="right" w:pos="8640"/>
      </w:tabs>
    </w:pPr>
  </w:style>
  <w:style w:type="paragraph" w:styleId="10">
    <w:name w:val="toc 1"/>
    <w:basedOn w:val="a"/>
    <w:next w:val="a"/>
    <w:semiHidden/>
    <w:qFormat/>
    <w:pPr>
      <w:tabs>
        <w:tab w:val="left" w:pos="480"/>
        <w:tab w:val="right" w:leader="dot" w:pos="9000"/>
      </w:tabs>
      <w:ind w:rightChars="754" w:right="1508"/>
    </w:pPr>
  </w:style>
  <w:style w:type="paragraph" w:styleId="40">
    <w:name w:val="toc 4"/>
    <w:basedOn w:val="a"/>
    <w:next w:val="a"/>
    <w:semiHidden/>
    <w:qFormat/>
    <w:pPr>
      <w:ind w:left="720"/>
    </w:pPr>
  </w:style>
  <w:style w:type="paragraph" w:styleId="aa">
    <w:name w:val="Subtitle"/>
    <w:basedOn w:val="a"/>
    <w:next w:val="a"/>
    <w:link w:val="Char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zh-CN"/>
    </w:rPr>
  </w:style>
  <w:style w:type="paragraph" w:styleId="ab">
    <w:name w:val="footnote text"/>
    <w:basedOn w:val="a"/>
    <w:semiHidden/>
    <w:qFormat/>
    <w:rPr>
      <w:szCs w:val="20"/>
    </w:rPr>
  </w:style>
  <w:style w:type="paragraph" w:styleId="60">
    <w:name w:val="toc 6"/>
    <w:basedOn w:val="a"/>
    <w:next w:val="a"/>
    <w:semiHidden/>
    <w:qFormat/>
    <w:pPr>
      <w:ind w:left="1200"/>
    </w:pPr>
  </w:style>
  <w:style w:type="paragraph" w:styleId="20">
    <w:name w:val="toc 2"/>
    <w:basedOn w:val="a"/>
    <w:next w:val="a"/>
    <w:semiHidden/>
    <w:qFormat/>
    <w:pPr>
      <w:ind w:left="240"/>
    </w:pPr>
  </w:style>
  <w:style w:type="paragraph" w:styleId="90">
    <w:name w:val="toc 9"/>
    <w:basedOn w:val="a"/>
    <w:next w:val="a"/>
    <w:semiHidden/>
    <w:qFormat/>
    <w:pPr>
      <w:ind w:left="1920"/>
    </w:pPr>
  </w:style>
  <w:style w:type="paragraph" w:styleId="21">
    <w:name w:val="Body Text 2"/>
    <w:basedOn w:val="a"/>
    <w:qFormat/>
    <w:pPr>
      <w:spacing w:line="300" w:lineRule="auto"/>
    </w:pPr>
    <w:rPr>
      <w:color w:val="000000"/>
      <w:sz w:val="24"/>
    </w:rPr>
  </w:style>
  <w:style w:type="paragraph" w:styleId="ac">
    <w:name w:val="Normal (Web)"/>
    <w:basedOn w:val="a"/>
    <w:qFormat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styleId="ad">
    <w:name w:val="Title"/>
    <w:basedOn w:val="a"/>
    <w:link w:val="Char2"/>
    <w:qFormat/>
    <w:pPr>
      <w:spacing w:before="240" w:after="60"/>
      <w:jc w:val="center"/>
    </w:pPr>
    <w:rPr>
      <w:rFonts w:eastAsia="Times New Roman"/>
      <w:b/>
      <w:kern w:val="28"/>
      <w:sz w:val="32"/>
      <w:szCs w:val="20"/>
      <w:lang w:val="de-AT" w:eastAsia="de-DE"/>
    </w:rPr>
  </w:style>
  <w:style w:type="table" w:styleId="ae">
    <w:name w:val="Table Grid"/>
    <w:basedOn w:val="a1"/>
    <w:qFormat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age number"/>
    <w:basedOn w:val="a0"/>
    <w:qFormat/>
  </w:style>
  <w:style w:type="character" w:styleId="af0">
    <w:name w:val="FollowedHyperlink"/>
    <w:qFormat/>
    <w:rPr>
      <w:color w:val="800080"/>
      <w:u w:val="single"/>
    </w:rPr>
  </w:style>
  <w:style w:type="character" w:styleId="af1">
    <w:name w:val="Hyperlink"/>
    <w:rPr>
      <w:color w:val="0000FF"/>
      <w:u w:val="single"/>
    </w:rPr>
  </w:style>
  <w:style w:type="character" w:styleId="af2">
    <w:name w:val="annotation reference"/>
    <w:semiHidden/>
    <w:qFormat/>
    <w:rPr>
      <w:sz w:val="21"/>
      <w:szCs w:val="21"/>
    </w:rPr>
  </w:style>
  <w:style w:type="character" w:styleId="af3">
    <w:name w:val="footnote reference"/>
    <w:semiHidden/>
    <w:qFormat/>
    <w:rPr>
      <w:vertAlign w:val="superscript"/>
    </w:rPr>
  </w:style>
  <w:style w:type="character" w:customStyle="1" w:styleId="Char1">
    <w:name w:val="副标题 Char"/>
    <w:link w:val="aa"/>
    <w:qFormat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BodyText1">
    <w:name w:val="Body Text 1"/>
    <w:basedOn w:val="a5"/>
    <w:qFormat/>
    <w:pPr>
      <w:spacing w:before="60" w:after="60" w:line="240" w:lineRule="auto"/>
      <w:ind w:left="851" w:firstLine="0"/>
    </w:pPr>
    <w:rPr>
      <w:rFonts w:eastAsia="Times New Roman"/>
      <w:sz w:val="22"/>
    </w:rPr>
  </w:style>
  <w:style w:type="paragraph" w:customStyle="1" w:styleId="TableSmHeadingRight">
    <w:name w:val="Table_Sm_Heading_Right"/>
    <w:basedOn w:val="a"/>
    <w:qFormat/>
    <w:pPr>
      <w:keepNext/>
      <w:keepLines/>
      <w:spacing w:before="60" w:after="40"/>
      <w:jc w:val="right"/>
    </w:pPr>
    <w:rPr>
      <w:rFonts w:ascii="Futura Bk" w:hAnsi="Futura Bk"/>
      <w:b/>
      <w:sz w:val="16"/>
      <w:szCs w:val="20"/>
      <w:lang w:val="en-GB" w:eastAsia="en-US"/>
    </w:rPr>
  </w:style>
  <w:style w:type="paragraph" w:customStyle="1" w:styleId="Table1Input">
    <w:name w:val="Table1 Input"/>
    <w:basedOn w:val="Table1"/>
    <w:qFormat/>
    <w:rPr>
      <w:color w:val="FF0000"/>
    </w:rPr>
  </w:style>
  <w:style w:type="paragraph" w:customStyle="1" w:styleId="Table1">
    <w:name w:val="Table1"/>
    <w:basedOn w:val="a"/>
    <w:qFormat/>
    <w:pPr>
      <w:overflowPunct w:val="0"/>
      <w:autoSpaceDE w:val="0"/>
      <w:autoSpaceDN w:val="0"/>
      <w:adjustRightInd w:val="0"/>
      <w:textAlignment w:val="baseline"/>
    </w:pPr>
    <w:rPr>
      <w:b/>
      <w:i/>
      <w:color w:val="000000"/>
      <w:szCs w:val="20"/>
    </w:rPr>
  </w:style>
  <w:style w:type="paragraph" w:customStyle="1" w:styleId="ItalicizedText">
    <w:name w:val="Italicized Text"/>
    <w:basedOn w:val="a"/>
    <w:qFormat/>
    <w:pPr>
      <w:keepLines/>
      <w:overflowPunct w:val="0"/>
      <w:autoSpaceDE w:val="0"/>
      <w:autoSpaceDN w:val="0"/>
      <w:adjustRightInd w:val="0"/>
      <w:spacing w:after="110"/>
      <w:ind w:left="567"/>
      <w:textAlignment w:val="baseline"/>
    </w:pPr>
    <w:rPr>
      <w:i/>
      <w:sz w:val="22"/>
      <w:szCs w:val="20"/>
      <w:lang w:eastAsia="fr-FR"/>
    </w:rPr>
  </w:style>
  <w:style w:type="paragraph" w:styleId="af4">
    <w:name w:val="No Spacing"/>
    <w:uiPriority w:val="1"/>
    <w:qFormat/>
    <w:rPr>
      <w:rFonts w:ascii="Arial" w:hAnsi="Arial"/>
      <w:szCs w:val="24"/>
    </w:rPr>
  </w:style>
  <w:style w:type="paragraph" w:customStyle="1" w:styleId="Tableau">
    <w:name w:val="Tableau"/>
    <w:basedOn w:val="a"/>
    <w:qFormat/>
    <w:pPr>
      <w:spacing w:before="60" w:after="60"/>
    </w:pPr>
    <w:rPr>
      <w:snapToGrid w:val="0"/>
      <w:szCs w:val="20"/>
      <w:lang w:val="fr-FR" w:eastAsia="fr-FR"/>
    </w:rPr>
  </w:style>
  <w:style w:type="paragraph" w:customStyle="1" w:styleId="TableHeading">
    <w:name w:val="Table Heading"/>
    <w:basedOn w:val="TableText"/>
    <w:qFormat/>
    <w:pPr>
      <w:spacing w:before="120" w:after="120"/>
    </w:pPr>
    <w:rPr>
      <w:b/>
    </w:rPr>
  </w:style>
  <w:style w:type="paragraph" w:customStyle="1" w:styleId="TableText">
    <w:name w:val="Table Text"/>
    <w:basedOn w:val="a"/>
    <w:qFormat/>
    <w:pPr>
      <w:keepLines/>
      <w:overflowPunct w:val="0"/>
      <w:autoSpaceDE w:val="0"/>
      <w:autoSpaceDN w:val="0"/>
      <w:adjustRightInd w:val="0"/>
      <w:textAlignment w:val="baseline"/>
    </w:pPr>
    <w:rPr>
      <w:sz w:val="18"/>
      <w:szCs w:val="20"/>
      <w:lang w:eastAsia="en-US"/>
    </w:rPr>
  </w:style>
  <w:style w:type="paragraph" w:customStyle="1" w:styleId="DefaultTableSpace">
    <w:name w:val="Default Table Space"/>
    <w:basedOn w:val="a"/>
    <w:qFormat/>
    <w:pPr>
      <w:overflowPunct w:val="0"/>
      <w:autoSpaceDE w:val="0"/>
      <w:autoSpaceDN w:val="0"/>
      <w:adjustRightInd w:val="0"/>
      <w:spacing w:before="110" w:after="110"/>
      <w:textAlignment w:val="baseline"/>
    </w:pPr>
    <w:rPr>
      <w:i/>
      <w:sz w:val="22"/>
      <w:szCs w:val="20"/>
      <w:lang w:eastAsia="fr-FR"/>
    </w:rPr>
  </w:style>
  <w:style w:type="paragraph" w:customStyle="1" w:styleId="af5">
    <w:name w:val="缺省文本"/>
    <w:basedOn w:val="a"/>
    <w:qFormat/>
    <w:pPr>
      <w:autoSpaceDE w:val="0"/>
      <w:autoSpaceDN w:val="0"/>
      <w:adjustRightInd w:val="0"/>
    </w:pPr>
    <w:rPr>
      <w:sz w:val="24"/>
      <w:szCs w:val="20"/>
    </w:rPr>
  </w:style>
  <w:style w:type="paragraph" w:customStyle="1" w:styleId="DefaultText">
    <w:name w:val="Default Text"/>
    <w:basedOn w:val="a"/>
    <w:qFormat/>
    <w:pPr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fr-FR"/>
    </w:rPr>
  </w:style>
  <w:style w:type="paragraph" w:customStyle="1" w:styleId="ItalicizedTableText">
    <w:name w:val="Italicized Table Text"/>
    <w:basedOn w:val="a"/>
    <w:qFormat/>
    <w:pPr>
      <w:overflowPunct w:val="0"/>
      <w:autoSpaceDE w:val="0"/>
      <w:autoSpaceDN w:val="0"/>
      <w:adjustRightInd w:val="0"/>
      <w:textAlignment w:val="baseline"/>
    </w:pPr>
    <w:rPr>
      <w:i/>
      <w:szCs w:val="20"/>
      <w:lang w:eastAsia="fr-FR"/>
    </w:rPr>
  </w:style>
  <w:style w:type="paragraph" w:customStyle="1" w:styleId="Table">
    <w:name w:val="Table"/>
    <w:basedOn w:val="a"/>
    <w:qFormat/>
    <w:pPr>
      <w:spacing w:before="40" w:after="40"/>
    </w:pPr>
    <w:rPr>
      <w:rFonts w:ascii="Futura Bk" w:hAnsi="Futura Bk"/>
      <w:szCs w:val="20"/>
      <w:lang w:val="en-GB" w:eastAsia="en-US"/>
    </w:rPr>
  </w:style>
  <w:style w:type="paragraph" w:customStyle="1" w:styleId="NormalComment">
    <w:name w:val="Normal Comment"/>
    <w:basedOn w:val="a"/>
    <w:qFormat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customStyle="1" w:styleId="text">
    <w:name w:val="text"/>
    <w:basedOn w:val="a"/>
    <w:qFormat/>
    <w:pPr>
      <w:spacing w:line="360" w:lineRule="auto"/>
    </w:pPr>
    <w:rPr>
      <w:sz w:val="18"/>
    </w:rPr>
  </w:style>
  <w:style w:type="paragraph" w:customStyle="1" w:styleId="Informal1">
    <w:name w:val="Informal1"/>
    <w:qFormat/>
    <w:pPr>
      <w:spacing w:before="60" w:after="60"/>
    </w:pPr>
    <w:rPr>
      <w:lang w:eastAsia="en-US"/>
    </w:rPr>
  </w:style>
  <w:style w:type="paragraph" w:styleId="af6">
    <w:name w:val="List Paragraph"/>
    <w:basedOn w:val="a"/>
    <w:uiPriority w:val="34"/>
    <w:qFormat/>
    <w:pPr>
      <w:ind w:firstLineChars="200" w:firstLine="420"/>
    </w:pPr>
    <w:rPr>
      <w:rFonts w:ascii="宋体" w:hAnsi="宋体" w:cs="宋体"/>
      <w:sz w:val="24"/>
    </w:rPr>
  </w:style>
  <w:style w:type="character" w:customStyle="1" w:styleId="Char0">
    <w:name w:val="页眉 Char"/>
    <w:link w:val="a9"/>
    <w:uiPriority w:val="99"/>
    <w:qFormat/>
    <w:locked/>
    <w:rPr>
      <w:rFonts w:ascii="Arial" w:hAnsi="Arial"/>
      <w:szCs w:val="24"/>
    </w:rPr>
  </w:style>
  <w:style w:type="character" w:customStyle="1" w:styleId="Char">
    <w:name w:val="日期 Char"/>
    <w:link w:val="a6"/>
    <w:uiPriority w:val="99"/>
    <w:qFormat/>
    <w:rPr>
      <w:rFonts w:ascii="Arial" w:hAnsi="Arial"/>
      <w:szCs w:val="24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paragraph" w:customStyle="1" w:styleId="22">
    <w:name w:val="列出段落2"/>
    <w:basedOn w:val="a"/>
    <w:uiPriority w:val="99"/>
    <w:qFormat/>
    <w:pPr>
      <w:ind w:firstLineChars="200" w:firstLine="420"/>
    </w:pPr>
  </w:style>
  <w:style w:type="character" w:customStyle="1" w:styleId="Char2">
    <w:name w:val="标题 Char"/>
    <w:basedOn w:val="a0"/>
    <w:link w:val="ad"/>
    <w:qFormat/>
    <w:locked/>
    <w:rPr>
      <w:rFonts w:eastAsia="Times New Roman"/>
      <w:b/>
      <w:kern w:val="28"/>
      <w:sz w:val="32"/>
      <w:lang w:val="de-AT" w:eastAsia="de-DE"/>
    </w:rPr>
  </w:style>
  <w:style w:type="paragraph" w:styleId="HTML">
    <w:name w:val="HTML Preformatted"/>
    <w:basedOn w:val="a"/>
    <w:link w:val="HTMLChar"/>
    <w:uiPriority w:val="99"/>
    <w:unhideWhenUsed/>
    <w:rsid w:val="00DF49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F499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6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551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3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FFFFF"/>
                                <w:left w:val="single" w:sz="6" w:space="8" w:color="FFFFFF"/>
                                <w:bottom w:val="single" w:sz="6" w:space="7" w:color="FFFFFF"/>
                                <w:right w:val="single" w:sz="6" w:space="8" w:color="FFFFFF"/>
                              </w:divBdr>
                              <w:divsChild>
                                <w:div w:id="31445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021110\Desktop\DPCA\BP\Document_Template\&#19994;&#21153;&#34013;&#22270;-&#20998;&#27169;&#22359;&#25551;&#3684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809A3BAB3CCF84EA6D860F0D4A28CC9" ma:contentTypeVersion="1" ma:contentTypeDescription="新建文档。" ma:contentTypeScope="" ma:versionID="838de17f1679250efb5b663b052f998c">
  <xsd:schema xmlns:xsd="http://www.w3.org/2001/XMLSchema" xmlns:xs="http://www.w3.org/2001/XMLSchema" xmlns:p="http://schemas.microsoft.com/office/2006/metadata/properties" xmlns:ns2="52d1dc21-2fa4-4ff5-b683-6cd8d7ba8a86" targetNamespace="http://schemas.microsoft.com/office/2006/metadata/properties" ma:root="true" ma:fieldsID="0ed9c15ce8c68391250324278b0a67dd" ns2:_="">
    <xsd:import namespace="52d1dc21-2fa4-4ff5-b683-6cd8d7ba8a8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1dc21-2fa4-4ff5-b683-6cd8d7ba8a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987F73-1D52-47D3-B706-DCEDBE23B7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3CC65B-5C00-48E0-9175-61134AB7C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d1dc21-2fa4-4ff5-b683-6cd8d7ba8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13D124-05AB-4721-9BFE-6E9777DC9CC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721CDE9-4FDE-43AA-92E2-99E2475BF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业务蓝图-分模块描述.dot</Template>
  <TotalTime>8</TotalTime>
  <Pages>1</Pages>
  <Words>37</Words>
  <Characters>212</Characters>
  <Application>Microsoft Office Word</Application>
  <DocSecurity>0</DocSecurity>
  <Lines>1</Lines>
  <Paragraphs>1</Paragraphs>
  <ScaleCrop>false</ScaleCrop>
  <Company>Haier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项目阶段性报告</dc:title>
  <dc:creator>PMO</dc:creator>
  <cp:lastModifiedBy>Lenovo</cp:lastModifiedBy>
  <cp:revision>17</cp:revision>
  <cp:lastPrinted>2013-01-28T07:54:00Z</cp:lastPrinted>
  <dcterms:created xsi:type="dcterms:W3CDTF">2020-10-22T07:28:00Z</dcterms:created>
  <dcterms:modified xsi:type="dcterms:W3CDTF">2020-11-12T09:40:00Z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  <property fmtid="{D5CDD505-2E9C-101B-9397-08002B2CF9AE}" pid="3" name="ContentTypeId">
    <vt:lpwstr>0x0101002809A3BAB3CCF84EA6D860F0D4A28CC9</vt:lpwstr>
  </property>
</Properties>
</file>