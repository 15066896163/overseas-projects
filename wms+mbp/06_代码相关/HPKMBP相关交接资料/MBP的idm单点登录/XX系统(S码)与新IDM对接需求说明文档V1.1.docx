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D83" w:rsidRDefault="00DD3D83" w:rsidP="00027757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 w:rsidRPr="004F4C7C">
        <w:rPr>
          <w:rFonts w:ascii="宋体" w:hAnsi="宋体" w:hint="eastAsia"/>
          <w:b/>
          <w:sz w:val="28"/>
          <w:szCs w:val="28"/>
        </w:rPr>
        <w:t>目</w:t>
      </w:r>
      <w:r w:rsidR="004C44CB" w:rsidRPr="004F4C7C">
        <w:rPr>
          <w:rFonts w:ascii="宋体" w:hAnsi="宋体" w:hint="eastAsia"/>
          <w:b/>
          <w:sz w:val="28"/>
          <w:szCs w:val="28"/>
        </w:rPr>
        <w:t xml:space="preserve">       </w:t>
      </w:r>
      <w:r w:rsidRPr="004F4C7C">
        <w:rPr>
          <w:rFonts w:ascii="宋体" w:hAnsi="宋体" w:hint="eastAsia"/>
          <w:b/>
          <w:sz w:val="28"/>
          <w:szCs w:val="28"/>
        </w:rPr>
        <w:t>录</w:t>
      </w:r>
    </w:p>
    <w:p w:rsidR="00605251" w:rsidRDefault="00605251" w:rsidP="00027757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</w:p>
    <w:p w:rsidR="00605251" w:rsidRPr="004F4C7C" w:rsidRDefault="00605251" w:rsidP="00027757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</w:p>
    <w:p w:rsidR="002A0F09" w:rsidRDefault="00DD3D83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4F4C7C">
        <w:rPr>
          <w:rFonts w:ascii="宋体" w:hAnsi="宋体"/>
          <w:color w:val="000000"/>
          <w:sz w:val="24"/>
        </w:rPr>
        <w:fldChar w:fldCharType="begin"/>
      </w:r>
      <w:r w:rsidRPr="004F4C7C">
        <w:rPr>
          <w:rFonts w:ascii="宋体" w:hAnsi="宋体"/>
          <w:color w:val="000000"/>
          <w:sz w:val="24"/>
        </w:rPr>
        <w:instrText xml:space="preserve"> </w:instrText>
      </w:r>
      <w:r w:rsidRPr="004F4C7C">
        <w:rPr>
          <w:rFonts w:ascii="宋体" w:hAnsi="宋体" w:hint="eastAsia"/>
          <w:color w:val="000000"/>
          <w:sz w:val="24"/>
        </w:rPr>
        <w:instrText>TOC \o "1-3" \h \z \u</w:instrText>
      </w:r>
      <w:r w:rsidRPr="004F4C7C">
        <w:rPr>
          <w:rFonts w:ascii="宋体" w:hAnsi="宋体"/>
          <w:color w:val="000000"/>
          <w:sz w:val="24"/>
        </w:rPr>
        <w:instrText xml:space="preserve"> </w:instrText>
      </w:r>
      <w:r w:rsidRPr="004F4C7C">
        <w:rPr>
          <w:rFonts w:ascii="宋体" w:hAnsi="宋体"/>
          <w:color w:val="000000"/>
          <w:sz w:val="24"/>
        </w:rPr>
        <w:fldChar w:fldCharType="separate"/>
      </w:r>
      <w:hyperlink w:anchor="_Toc509927105" w:history="1">
        <w:r w:rsidR="002A0F09" w:rsidRPr="00BA4212">
          <w:rPr>
            <w:rStyle w:val="a3"/>
            <w:rFonts w:ascii="宋体" w:hAnsi="宋体"/>
            <w:b/>
            <w:noProof/>
          </w:rPr>
          <w:t>1</w:t>
        </w:r>
        <w:r w:rsidR="002A0F0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A0F09" w:rsidRPr="00BA4212">
          <w:rPr>
            <w:rStyle w:val="a3"/>
            <w:rFonts w:ascii="宋体" w:hAnsi="宋体" w:hint="eastAsia"/>
            <w:b/>
            <w:noProof/>
          </w:rPr>
          <w:t>目的</w:t>
        </w:r>
        <w:r w:rsidR="002A0F09">
          <w:rPr>
            <w:noProof/>
            <w:webHidden/>
          </w:rPr>
          <w:tab/>
        </w:r>
        <w:r w:rsidR="002A0F09">
          <w:rPr>
            <w:noProof/>
            <w:webHidden/>
          </w:rPr>
          <w:fldChar w:fldCharType="begin"/>
        </w:r>
        <w:r w:rsidR="002A0F09">
          <w:rPr>
            <w:noProof/>
            <w:webHidden/>
          </w:rPr>
          <w:instrText xml:space="preserve"> PAGEREF _Toc509927105 \h </w:instrText>
        </w:r>
        <w:r w:rsidR="002A0F09">
          <w:rPr>
            <w:noProof/>
            <w:webHidden/>
          </w:rPr>
        </w:r>
        <w:r w:rsidR="002A0F09">
          <w:rPr>
            <w:noProof/>
            <w:webHidden/>
          </w:rPr>
          <w:fldChar w:fldCharType="separate"/>
        </w:r>
        <w:r w:rsidR="002A0F09">
          <w:rPr>
            <w:noProof/>
            <w:webHidden/>
          </w:rPr>
          <w:t>2</w:t>
        </w:r>
        <w:r w:rsidR="002A0F09">
          <w:rPr>
            <w:noProof/>
            <w:webHidden/>
          </w:rPr>
          <w:fldChar w:fldCharType="end"/>
        </w:r>
      </w:hyperlink>
    </w:p>
    <w:p w:rsidR="002A0F09" w:rsidRDefault="00BD1EF2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09927106" w:history="1">
        <w:r w:rsidR="002A0F09" w:rsidRPr="00BA4212">
          <w:rPr>
            <w:rStyle w:val="a3"/>
            <w:rFonts w:ascii="宋体" w:hAnsi="宋体"/>
            <w:b/>
            <w:noProof/>
          </w:rPr>
          <w:t>2</w:t>
        </w:r>
        <w:r w:rsidR="002A0F0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A0F09" w:rsidRPr="00BA4212">
          <w:rPr>
            <w:rStyle w:val="a3"/>
            <w:rFonts w:ascii="宋体" w:hAnsi="宋体" w:hint="eastAsia"/>
            <w:b/>
            <w:noProof/>
          </w:rPr>
          <w:t>适用范围</w:t>
        </w:r>
        <w:r w:rsidR="002A0F09">
          <w:rPr>
            <w:noProof/>
            <w:webHidden/>
          </w:rPr>
          <w:tab/>
        </w:r>
        <w:r w:rsidR="002A0F09">
          <w:rPr>
            <w:noProof/>
            <w:webHidden/>
          </w:rPr>
          <w:fldChar w:fldCharType="begin"/>
        </w:r>
        <w:r w:rsidR="002A0F09">
          <w:rPr>
            <w:noProof/>
            <w:webHidden/>
          </w:rPr>
          <w:instrText xml:space="preserve"> PAGEREF _Toc509927106 \h </w:instrText>
        </w:r>
        <w:r w:rsidR="002A0F09">
          <w:rPr>
            <w:noProof/>
            <w:webHidden/>
          </w:rPr>
        </w:r>
        <w:r w:rsidR="002A0F09">
          <w:rPr>
            <w:noProof/>
            <w:webHidden/>
          </w:rPr>
          <w:fldChar w:fldCharType="separate"/>
        </w:r>
        <w:r w:rsidR="002A0F09">
          <w:rPr>
            <w:noProof/>
            <w:webHidden/>
          </w:rPr>
          <w:t>2</w:t>
        </w:r>
        <w:r w:rsidR="002A0F09">
          <w:rPr>
            <w:noProof/>
            <w:webHidden/>
          </w:rPr>
          <w:fldChar w:fldCharType="end"/>
        </w:r>
      </w:hyperlink>
    </w:p>
    <w:p w:rsidR="002A0F09" w:rsidRDefault="00BD1EF2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09927107" w:history="1">
        <w:r w:rsidR="002A0F09" w:rsidRPr="00BA4212">
          <w:rPr>
            <w:rStyle w:val="a3"/>
            <w:rFonts w:ascii="宋体" w:hAnsi="宋体"/>
            <w:b/>
            <w:noProof/>
          </w:rPr>
          <w:t>3</w:t>
        </w:r>
        <w:r w:rsidR="002A0F0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A0F09" w:rsidRPr="00BA4212">
          <w:rPr>
            <w:rStyle w:val="a3"/>
            <w:rFonts w:ascii="宋体" w:hAnsi="宋体" w:hint="eastAsia"/>
            <w:b/>
            <w:noProof/>
          </w:rPr>
          <w:t>流程主人</w:t>
        </w:r>
        <w:r w:rsidR="002A0F09">
          <w:rPr>
            <w:noProof/>
            <w:webHidden/>
          </w:rPr>
          <w:tab/>
        </w:r>
        <w:r w:rsidR="002A0F09">
          <w:rPr>
            <w:noProof/>
            <w:webHidden/>
          </w:rPr>
          <w:fldChar w:fldCharType="begin"/>
        </w:r>
        <w:r w:rsidR="002A0F09">
          <w:rPr>
            <w:noProof/>
            <w:webHidden/>
          </w:rPr>
          <w:instrText xml:space="preserve"> PAGEREF _Toc509927107 \h </w:instrText>
        </w:r>
        <w:r w:rsidR="002A0F09">
          <w:rPr>
            <w:noProof/>
            <w:webHidden/>
          </w:rPr>
        </w:r>
        <w:r w:rsidR="002A0F09">
          <w:rPr>
            <w:noProof/>
            <w:webHidden/>
          </w:rPr>
          <w:fldChar w:fldCharType="separate"/>
        </w:r>
        <w:r w:rsidR="002A0F09">
          <w:rPr>
            <w:noProof/>
            <w:webHidden/>
          </w:rPr>
          <w:t>2</w:t>
        </w:r>
        <w:r w:rsidR="002A0F09">
          <w:rPr>
            <w:noProof/>
            <w:webHidden/>
          </w:rPr>
          <w:fldChar w:fldCharType="end"/>
        </w:r>
      </w:hyperlink>
    </w:p>
    <w:p w:rsidR="002A0F09" w:rsidRDefault="00BD1EF2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09927108" w:history="1">
        <w:r w:rsidR="002A0F09" w:rsidRPr="00BA4212">
          <w:rPr>
            <w:rStyle w:val="a3"/>
            <w:rFonts w:ascii="宋体" w:hAnsi="宋体"/>
            <w:b/>
            <w:noProof/>
          </w:rPr>
          <w:t>4</w:t>
        </w:r>
        <w:r w:rsidR="002A0F0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A0F09" w:rsidRPr="00BA4212">
          <w:rPr>
            <w:rStyle w:val="a3"/>
            <w:rFonts w:ascii="宋体" w:hAnsi="宋体" w:hint="eastAsia"/>
            <w:b/>
            <w:noProof/>
          </w:rPr>
          <w:t>集成系统权限管理要求</w:t>
        </w:r>
        <w:r w:rsidR="002A0F09">
          <w:rPr>
            <w:noProof/>
            <w:webHidden/>
          </w:rPr>
          <w:tab/>
        </w:r>
        <w:r w:rsidR="002A0F09">
          <w:rPr>
            <w:noProof/>
            <w:webHidden/>
          </w:rPr>
          <w:fldChar w:fldCharType="begin"/>
        </w:r>
        <w:r w:rsidR="002A0F09">
          <w:rPr>
            <w:noProof/>
            <w:webHidden/>
          </w:rPr>
          <w:instrText xml:space="preserve"> PAGEREF _Toc509927108 \h </w:instrText>
        </w:r>
        <w:r w:rsidR="002A0F09">
          <w:rPr>
            <w:noProof/>
            <w:webHidden/>
          </w:rPr>
        </w:r>
        <w:r w:rsidR="002A0F09">
          <w:rPr>
            <w:noProof/>
            <w:webHidden/>
          </w:rPr>
          <w:fldChar w:fldCharType="separate"/>
        </w:r>
        <w:r w:rsidR="002A0F09">
          <w:rPr>
            <w:noProof/>
            <w:webHidden/>
          </w:rPr>
          <w:t>2</w:t>
        </w:r>
        <w:r w:rsidR="002A0F09">
          <w:rPr>
            <w:noProof/>
            <w:webHidden/>
          </w:rPr>
          <w:fldChar w:fldCharType="end"/>
        </w:r>
      </w:hyperlink>
    </w:p>
    <w:p w:rsidR="002A0F09" w:rsidRDefault="00BD1EF2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09927109" w:history="1">
        <w:r w:rsidR="002A0F09" w:rsidRPr="00BA4212">
          <w:rPr>
            <w:rStyle w:val="a3"/>
            <w:rFonts w:ascii="宋体" w:hAnsi="宋体"/>
            <w:b/>
            <w:noProof/>
          </w:rPr>
          <w:t>5</w:t>
        </w:r>
        <w:r w:rsidR="002A0F0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A0F09" w:rsidRPr="00BA4212">
          <w:rPr>
            <w:rStyle w:val="a3"/>
            <w:rFonts w:ascii="宋体" w:hAnsi="宋体" w:hint="eastAsia"/>
            <w:b/>
            <w:noProof/>
          </w:rPr>
          <w:t>反馈信息</w:t>
        </w:r>
        <w:r w:rsidR="002A0F09">
          <w:rPr>
            <w:noProof/>
            <w:webHidden/>
          </w:rPr>
          <w:tab/>
        </w:r>
        <w:r w:rsidR="002A0F09">
          <w:rPr>
            <w:noProof/>
            <w:webHidden/>
          </w:rPr>
          <w:fldChar w:fldCharType="begin"/>
        </w:r>
        <w:r w:rsidR="002A0F09">
          <w:rPr>
            <w:noProof/>
            <w:webHidden/>
          </w:rPr>
          <w:instrText xml:space="preserve"> PAGEREF _Toc509927109 \h </w:instrText>
        </w:r>
        <w:r w:rsidR="002A0F09">
          <w:rPr>
            <w:noProof/>
            <w:webHidden/>
          </w:rPr>
        </w:r>
        <w:r w:rsidR="002A0F09">
          <w:rPr>
            <w:noProof/>
            <w:webHidden/>
          </w:rPr>
          <w:fldChar w:fldCharType="separate"/>
        </w:r>
        <w:r w:rsidR="002A0F09">
          <w:rPr>
            <w:noProof/>
            <w:webHidden/>
          </w:rPr>
          <w:t>2</w:t>
        </w:r>
        <w:r w:rsidR="002A0F09">
          <w:rPr>
            <w:noProof/>
            <w:webHidden/>
          </w:rPr>
          <w:fldChar w:fldCharType="end"/>
        </w:r>
      </w:hyperlink>
    </w:p>
    <w:p w:rsidR="006B3F7E" w:rsidRDefault="00DD3D83" w:rsidP="008A45FF">
      <w:pPr>
        <w:spacing w:line="360" w:lineRule="auto"/>
        <w:rPr>
          <w:rFonts w:ascii="宋体" w:hAnsi="宋体"/>
          <w:color w:val="000000"/>
          <w:sz w:val="24"/>
        </w:rPr>
        <w:sectPr w:rsidR="006B3F7E" w:rsidSect="00022671">
          <w:footerReference w:type="default" r:id="rId9"/>
          <w:pgSz w:w="12240" w:h="15840" w:code="1"/>
          <w:pgMar w:top="958" w:right="1440" w:bottom="1134" w:left="1338" w:header="539" w:footer="0" w:gutter="0"/>
          <w:cols w:space="720"/>
          <w:docGrid w:linePitch="360"/>
        </w:sectPr>
      </w:pPr>
      <w:r w:rsidRPr="004F4C7C">
        <w:rPr>
          <w:rFonts w:ascii="宋体" w:hAnsi="宋体"/>
          <w:color w:val="000000"/>
          <w:sz w:val="24"/>
        </w:rPr>
        <w:fldChar w:fldCharType="end"/>
      </w:r>
    </w:p>
    <w:p w:rsidR="004C44CB" w:rsidRPr="00351193" w:rsidRDefault="00A76C6B" w:rsidP="00027757">
      <w:pPr>
        <w:pStyle w:val="1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357" w:hanging="357"/>
        <w:textAlignment w:val="baseline"/>
        <w:rPr>
          <w:rFonts w:ascii="宋体" w:eastAsia="宋体" w:hAnsi="宋体"/>
          <w:b/>
          <w:sz w:val="24"/>
          <w:szCs w:val="24"/>
        </w:rPr>
      </w:pPr>
      <w:bookmarkStart w:id="0" w:name="_Toc509927105"/>
      <w:r w:rsidRPr="00351193">
        <w:rPr>
          <w:rFonts w:ascii="宋体" w:eastAsia="宋体" w:hAnsi="宋体" w:hint="eastAsia"/>
          <w:b/>
        </w:rPr>
        <w:lastRenderedPageBreak/>
        <w:t>目的</w:t>
      </w:r>
      <w:bookmarkEnd w:id="0"/>
    </w:p>
    <w:p w:rsidR="00DC3821" w:rsidRPr="00D72C38" w:rsidRDefault="008027B9" w:rsidP="00D72C38">
      <w:pPr>
        <w:spacing w:after="0" w:line="360" w:lineRule="auto"/>
        <w:ind w:firstLineChars="213" w:firstLine="447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明确</w:t>
      </w:r>
      <w:r w:rsidR="00C9157F">
        <w:rPr>
          <w:rFonts w:ascii="宋体" w:hAnsi="宋体" w:hint="eastAsia"/>
          <w:sz w:val="21"/>
          <w:szCs w:val="21"/>
        </w:rPr>
        <w:t>与</w:t>
      </w:r>
      <w:r w:rsidR="00C609A9">
        <w:rPr>
          <w:rFonts w:ascii="宋体" w:hAnsi="宋体" w:hint="eastAsia"/>
          <w:sz w:val="21"/>
          <w:szCs w:val="21"/>
        </w:rPr>
        <w:t>新</w:t>
      </w:r>
      <w:r w:rsidR="00C9157F">
        <w:rPr>
          <w:rFonts w:ascii="宋体" w:hAnsi="宋体" w:hint="eastAsia"/>
          <w:sz w:val="21"/>
          <w:szCs w:val="21"/>
        </w:rPr>
        <w:t>IDM</w:t>
      </w:r>
      <w:r w:rsidR="00491C25">
        <w:rPr>
          <w:rFonts w:ascii="宋体" w:hAnsi="宋体" w:hint="eastAsia"/>
          <w:sz w:val="21"/>
          <w:szCs w:val="21"/>
        </w:rPr>
        <w:t>集成身份管理</w:t>
      </w:r>
      <w:r w:rsidR="00C9157F">
        <w:rPr>
          <w:rFonts w:ascii="宋体" w:hAnsi="宋体" w:hint="eastAsia"/>
          <w:sz w:val="21"/>
          <w:szCs w:val="21"/>
        </w:rPr>
        <w:t>的应用系统需进行的接口内容。</w:t>
      </w:r>
    </w:p>
    <w:p w:rsidR="00A76C6B" w:rsidRDefault="00A76C6B" w:rsidP="00D777D2">
      <w:pPr>
        <w:pStyle w:val="1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357" w:hanging="357"/>
        <w:textAlignment w:val="baseline"/>
        <w:rPr>
          <w:rFonts w:ascii="宋体" w:eastAsia="宋体" w:hAnsi="宋体"/>
          <w:b/>
        </w:rPr>
      </w:pPr>
      <w:bookmarkStart w:id="1" w:name="_Toc509927106"/>
      <w:r w:rsidRPr="00351193">
        <w:rPr>
          <w:rFonts w:ascii="宋体" w:eastAsia="宋体" w:hAnsi="宋体" w:hint="eastAsia"/>
          <w:b/>
        </w:rPr>
        <w:t>适用范围</w:t>
      </w:r>
      <w:bookmarkEnd w:id="1"/>
    </w:p>
    <w:p w:rsidR="006B11AE" w:rsidRPr="006D5FF9" w:rsidRDefault="00FC22DD" w:rsidP="00FC22DD">
      <w:pPr>
        <w:spacing w:after="0" w:line="360" w:lineRule="auto"/>
        <w:ind w:firstLineChars="213" w:firstLine="426"/>
        <w:rPr>
          <w:rFonts w:ascii="宋体" w:hAnsi="宋体"/>
          <w:sz w:val="21"/>
          <w:szCs w:val="21"/>
        </w:rPr>
      </w:pPr>
      <w:r>
        <w:rPr>
          <w:lang w:val="en-GB"/>
        </w:rPr>
        <w:t xml:space="preserve"> </w:t>
      </w:r>
      <w:r w:rsidR="00E6379E" w:rsidRPr="006D5FF9">
        <w:rPr>
          <w:rFonts w:ascii="宋体" w:hAnsi="宋体" w:hint="eastAsia"/>
          <w:sz w:val="21"/>
          <w:szCs w:val="21"/>
        </w:rPr>
        <w:t>适用于</w:t>
      </w:r>
      <w:r w:rsidR="00CE0234">
        <w:rPr>
          <w:rFonts w:ascii="宋体" w:hAnsi="宋体" w:hint="eastAsia"/>
          <w:sz w:val="21"/>
          <w:szCs w:val="21"/>
        </w:rPr>
        <w:t>海尔所有</w:t>
      </w:r>
      <w:r w:rsidR="00CA736E">
        <w:rPr>
          <w:rFonts w:ascii="宋体" w:hAnsi="宋体" w:hint="eastAsia"/>
          <w:sz w:val="21"/>
          <w:szCs w:val="21"/>
        </w:rPr>
        <w:t>通过立项且</w:t>
      </w:r>
      <w:r w:rsidR="00CE0234">
        <w:rPr>
          <w:rFonts w:ascii="宋体" w:hAnsi="宋体" w:hint="eastAsia"/>
          <w:sz w:val="21"/>
          <w:szCs w:val="21"/>
        </w:rPr>
        <w:t>需通过</w:t>
      </w:r>
      <w:r w:rsidR="002B2230">
        <w:rPr>
          <w:rFonts w:ascii="宋体" w:hAnsi="宋体" w:hint="eastAsia"/>
          <w:sz w:val="21"/>
          <w:szCs w:val="21"/>
        </w:rPr>
        <w:t>新</w:t>
      </w:r>
      <w:r w:rsidR="00CE0234">
        <w:rPr>
          <w:rFonts w:ascii="宋体" w:hAnsi="宋体" w:hint="eastAsia"/>
          <w:sz w:val="21"/>
          <w:szCs w:val="21"/>
        </w:rPr>
        <w:t>IDM进行用户</w:t>
      </w:r>
      <w:r w:rsidRPr="00FC22DD">
        <w:rPr>
          <w:rFonts w:ascii="宋体" w:hAnsi="宋体" w:hint="eastAsia"/>
          <w:sz w:val="21"/>
          <w:szCs w:val="21"/>
        </w:rPr>
        <w:t>（用户为终端消费者的互联网系统用户群暂不要求）</w:t>
      </w:r>
      <w:r w:rsidR="00CE0234">
        <w:rPr>
          <w:rFonts w:ascii="宋体" w:hAnsi="宋体" w:hint="eastAsia"/>
          <w:sz w:val="21"/>
          <w:szCs w:val="21"/>
        </w:rPr>
        <w:t>基础数据管理的应用系统</w:t>
      </w:r>
      <w:r w:rsidR="00E6379E" w:rsidRPr="006D5FF9">
        <w:rPr>
          <w:rFonts w:ascii="宋体" w:hAnsi="宋体" w:hint="eastAsia"/>
          <w:sz w:val="21"/>
          <w:szCs w:val="21"/>
        </w:rPr>
        <w:t>。</w:t>
      </w:r>
    </w:p>
    <w:p w:rsidR="00D72C38" w:rsidRDefault="00CE0234" w:rsidP="00FC7C3B">
      <w:pPr>
        <w:pStyle w:val="1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357" w:hanging="357"/>
        <w:textAlignment w:val="baseline"/>
        <w:rPr>
          <w:rFonts w:ascii="宋体" w:eastAsia="宋体" w:hAnsi="宋体"/>
          <w:b/>
        </w:rPr>
      </w:pPr>
      <w:bookmarkStart w:id="2" w:name="_Toc509927107"/>
      <w:r>
        <w:rPr>
          <w:rFonts w:ascii="宋体" w:eastAsia="宋体" w:hAnsi="宋体" w:hint="eastAsia"/>
          <w:b/>
        </w:rPr>
        <w:t>流程主人</w:t>
      </w:r>
      <w:bookmarkEnd w:id="2"/>
    </w:p>
    <w:p w:rsidR="00CE0234" w:rsidRDefault="00500143" w:rsidP="00CE0234">
      <w:pPr>
        <w:ind w:left="357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DTS-</w:t>
      </w:r>
      <w:r w:rsidR="00D82057">
        <w:rPr>
          <w:rFonts w:ascii="宋体" w:hAnsi="宋体" w:hint="eastAsia"/>
          <w:sz w:val="21"/>
          <w:szCs w:val="21"/>
        </w:rPr>
        <w:t>智慧办公</w:t>
      </w:r>
      <w:r w:rsidR="00867618">
        <w:rPr>
          <w:rFonts w:ascii="宋体" w:hAnsi="宋体" w:hint="eastAsia"/>
          <w:sz w:val="21"/>
          <w:szCs w:val="21"/>
        </w:rPr>
        <w:t>门户项目组</w:t>
      </w:r>
    </w:p>
    <w:p w:rsidR="00EF5B74" w:rsidRPr="00EF5B74" w:rsidRDefault="00EF5B74" w:rsidP="00EF5B74">
      <w:pPr>
        <w:pStyle w:val="1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357" w:hanging="357"/>
        <w:textAlignment w:val="baseline"/>
        <w:rPr>
          <w:rFonts w:ascii="宋体" w:eastAsia="宋体" w:hAnsi="宋体"/>
          <w:b/>
        </w:rPr>
      </w:pPr>
      <w:bookmarkStart w:id="3" w:name="_Toc509927108"/>
      <w:r w:rsidRPr="00EF5B74">
        <w:rPr>
          <w:rFonts w:ascii="宋体" w:eastAsia="宋体" w:hAnsi="宋体" w:hint="eastAsia"/>
          <w:b/>
        </w:rPr>
        <w:t>集成</w:t>
      </w:r>
      <w:r w:rsidR="00386A2A" w:rsidRPr="00EF5B74">
        <w:rPr>
          <w:rFonts w:ascii="宋体" w:eastAsia="宋体" w:hAnsi="宋体" w:hint="eastAsia"/>
          <w:b/>
        </w:rPr>
        <w:t>系统</w:t>
      </w:r>
      <w:r w:rsidRPr="00EF5B74">
        <w:rPr>
          <w:rFonts w:ascii="宋体" w:eastAsia="宋体" w:hAnsi="宋体" w:hint="eastAsia"/>
          <w:b/>
        </w:rPr>
        <w:t>权限管理要求</w:t>
      </w:r>
      <w:bookmarkEnd w:id="3"/>
    </w:p>
    <w:p w:rsidR="00EF5B74" w:rsidRDefault="00EF5B74" w:rsidP="00EF5B74">
      <w:pPr>
        <w:spacing w:after="0" w:line="360" w:lineRule="auto"/>
        <w:ind w:firstLineChars="213" w:firstLine="426"/>
        <w:rPr>
          <w:lang w:val="en-GB"/>
        </w:rPr>
      </w:pPr>
      <w:r>
        <w:rPr>
          <w:rFonts w:hint="eastAsia"/>
          <w:lang w:val="en-GB"/>
        </w:rPr>
        <w:t>按照集团信息安全要求，业务系统集成后需要定期对系统用户权限进行核查。</w:t>
      </w:r>
    </w:p>
    <w:p w:rsidR="00665ACF" w:rsidRDefault="00AE5E87" w:rsidP="00EF5B74">
      <w:pPr>
        <w:spacing w:after="0" w:line="360" w:lineRule="auto"/>
        <w:ind w:firstLineChars="213" w:firstLine="426"/>
        <w:rPr>
          <w:lang w:val="en-GB"/>
        </w:rPr>
      </w:pPr>
      <w:r>
        <w:rPr>
          <w:lang w:val="en-GB"/>
        </w:rPr>
        <w:t>通过</w:t>
      </w:r>
      <w:r w:rsidR="0024739F">
        <w:rPr>
          <w:rFonts w:hint="eastAsia"/>
          <w:lang w:val="en-GB"/>
        </w:rPr>
        <w:t>新</w:t>
      </w:r>
      <w:r>
        <w:rPr>
          <w:rFonts w:hint="eastAsia"/>
          <w:lang w:val="en-GB"/>
        </w:rPr>
        <w:t>IDM</w:t>
      </w:r>
      <w:r>
        <w:rPr>
          <w:rFonts w:hint="eastAsia"/>
          <w:lang w:val="en-GB"/>
        </w:rPr>
        <w:t>接口表</w:t>
      </w:r>
      <w:r w:rsidR="00665ACF">
        <w:rPr>
          <w:lang w:val="en-GB"/>
        </w:rPr>
        <w:t>添加</w:t>
      </w:r>
      <w:r>
        <w:rPr>
          <w:lang w:val="en-GB"/>
        </w:rPr>
        <w:t>用户</w:t>
      </w:r>
      <w:r w:rsidR="00665ACF">
        <w:rPr>
          <w:lang w:val="en-GB"/>
        </w:rPr>
        <w:t>情况说明</w:t>
      </w:r>
      <w:r w:rsidR="00665ACF">
        <w:rPr>
          <w:rFonts w:hint="eastAsia"/>
          <w:lang w:val="en-GB"/>
        </w:rPr>
        <w:t>：</w:t>
      </w:r>
    </w:p>
    <w:p w:rsidR="00665ACF" w:rsidRDefault="00665ACF" w:rsidP="00665ACF">
      <w:pPr>
        <w:ind w:firstLine="560"/>
        <w:rPr>
          <w:sz w:val="21"/>
          <w:szCs w:val="21"/>
        </w:rPr>
      </w:pPr>
      <w:r w:rsidRPr="00C467D4">
        <w:rPr>
          <w:rFonts w:hint="eastAsia"/>
          <w:sz w:val="21"/>
          <w:szCs w:val="21"/>
        </w:rPr>
        <w:t>情况</w:t>
      </w:r>
      <w:proofErr w:type="gramStart"/>
      <w:r w:rsidRPr="00C467D4">
        <w:rPr>
          <w:rFonts w:hint="eastAsia"/>
          <w:sz w:val="21"/>
          <w:szCs w:val="21"/>
        </w:rPr>
        <w:t>一</w:t>
      </w:r>
      <w:proofErr w:type="gramEnd"/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BPM</w:t>
      </w:r>
      <w:r>
        <w:rPr>
          <w:rFonts w:hint="eastAsia"/>
          <w:sz w:val="21"/>
          <w:szCs w:val="21"/>
        </w:rPr>
        <w:t>流程申请）：</w:t>
      </w:r>
    </w:p>
    <w:p w:rsidR="00665ACF" w:rsidRPr="00C467D4" w:rsidRDefault="00665ACF" w:rsidP="00665ACF">
      <w:pPr>
        <w:ind w:leftChars="300" w:left="600"/>
        <w:rPr>
          <w:sz w:val="21"/>
          <w:szCs w:val="21"/>
        </w:rPr>
      </w:pPr>
      <w:r w:rsidRPr="00C467D4">
        <w:rPr>
          <w:rFonts w:hint="eastAsia"/>
          <w:sz w:val="21"/>
          <w:szCs w:val="21"/>
        </w:rPr>
        <w:t>1</w:t>
      </w:r>
      <w:r w:rsidRPr="00C467D4">
        <w:rPr>
          <w:rFonts w:hint="eastAsia"/>
          <w:sz w:val="21"/>
          <w:szCs w:val="21"/>
        </w:rPr>
        <w:t>、应用系统用户范围定位为线上申请使用，则需在</w:t>
      </w:r>
      <w:proofErr w:type="spellStart"/>
      <w:r w:rsidRPr="00C467D4">
        <w:rPr>
          <w:rFonts w:hint="eastAsia"/>
          <w:sz w:val="21"/>
          <w:szCs w:val="21"/>
        </w:rPr>
        <w:t>portal&amp;bpm</w:t>
      </w:r>
      <w:proofErr w:type="spellEnd"/>
      <w:r w:rsidRPr="00C467D4">
        <w:rPr>
          <w:rFonts w:hint="eastAsia"/>
          <w:sz w:val="21"/>
          <w:szCs w:val="21"/>
        </w:rPr>
        <w:t>审批流程创建审批流，审批</w:t>
      </w:r>
      <w:proofErr w:type="gramStart"/>
      <w:r w:rsidRPr="00C467D4">
        <w:rPr>
          <w:rFonts w:hint="eastAsia"/>
          <w:sz w:val="21"/>
          <w:szCs w:val="21"/>
        </w:rPr>
        <w:t>流结束</w:t>
      </w:r>
      <w:proofErr w:type="gramEnd"/>
      <w:r w:rsidRPr="00C467D4">
        <w:rPr>
          <w:rFonts w:hint="eastAsia"/>
          <w:sz w:val="21"/>
          <w:szCs w:val="21"/>
        </w:rPr>
        <w:t>后通过</w:t>
      </w:r>
      <w:r w:rsidR="0024739F">
        <w:rPr>
          <w:rFonts w:hint="eastAsia"/>
          <w:sz w:val="21"/>
          <w:szCs w:val="21"/>
        </w:rPr>
        <w:t>新</w:t>
      </w:r>
      <w:r w:rsidRPr="00C467D4">
        <w:rPr>
          <w:rFonts w:hint="eastAsia"/>
          <w:sz w:val="21"/>
          <w:szCs w:val="21"/>
        </w:rPr>
        <w:t>IDM</w:t>
      </w:r>
      <w:r w:rsidRPr="00C467D4">
        <w:rPr>
          <w:rFonts w:hint="eastAsia"/>
          <w:sz w:val="21"/>
          <w:szCs w:val="21"/>
        </w:rPr>
        <w:t>进行申请账号的自动同步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</w:rPr>
        <w:t xml:space="preserve"> </w:t>
      </w:r>
    </w:p>
    <w:p w:rsidR="00665ACF" w:rsidRPr="00C467D4" w:rsidRDefault="00665ACF" w:rsidP="00665ACF">
      <w:pPr>
        <w:ind w:leftChars="300" w:left="6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Pr="00C467D4">
        <w:rPr>
          <w:rFonts w:hint="eastAsia"/>
          <w:sz w:val="21"/>
          <w:szCs w:val="21"/>
        </w:rPr>
        <w:t>2</w:t>
      </w:r>
      <w:r w:rsidRPr="00C467D4">
        <w:rPr>
          <w:rFonts w:hint="eastAsia"/>
          <w:sz w:val="21"/>
          <w:szCs w:val="21"/>
        </w:rPr>
        <w:t>、此种对接方式对用户生命周期的管理包含</w:t>
      </w:r>
      <w:r w:rsidRPr="00C467D4">
        <w:rPr>
          <w:rFonts w:hint="eastAsia"/>
          <w:sz w:val="21"/>
          <w:szCs w:val="21"/>
        </w:rPr>
        <w:t xml:space="preserve"> </w:t>
      </w:r>
      <w:r w:rsidRPr="00C467D4">
        <w:rPr>
          <w:rFonts w:hint="eastAsia"/>
          <w:sz w:val="21"/>
          <w:szCs w:val="21"/>
        </w:rPr>
        <w:t>转岗、</w:t>
      </w:r>
      <w:proofErr w:type="gramStart"/>
      <w:r w:rsidRPr="00C467D4">
        <w:rPr>
          <w:rFonts w:hint="eastAsia"/>
          <w:sz w:val="21"/>
          <w:szCs w:val="21"/>
        </w:rPr>
        <w:t>不</w:t>
      </w:r>
      <w:proofErr w:type="gramEnd"/>
      <w:r w:rsidRPr="00C467D4">
        <w:rPr>
          <w:rFonts w:hint="eastAsia"/>
          <w:sz w:val="21"/>
          <w:szCs w:val="21"/>
        </w:rPr>
        <w:t>在岗、离职及其他根据信息安全要求禁用的情况</w:t>
      </w:r>
      <w:r>
        <w:rPr>
          <w:rFonts w:hint="eastAsia"/>
          <w:sz w:val="21"/>
          <w:szCs w:val="21"/>
        </w:rPr>
        <w:t>。</w:t>
      </w:r>
    </w:p>
    <w:p w:rsidR="00665ACF" w:rsidRDefault="00665ACF" w:rsidP="00665ACF">
      <w:pPr>
        <w:ind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>情况二（入职自动开通）：</w:t>
      </w:r>
    </w:p>
    <w:p w:rsidR="00665ACF" w:rsidRPr="00C467D4" w:rsidRDefault="00665ACF" w:rsidP="00665ACF">
      <w:pPr>
        <w:ind w:leftChars="300" w:left="600"/>
        <w:rPr>
          <w:sz w:val="21"/>
          <w:szCs w:val="21"/>
        </w:rPr>
      </w:pPr>
      <w:r w:rsidRPr="00C467D4">
        <w:rPr>
          <w:rFonts w:hint="eastAsia"/>
          <w:sz w:val="21"/>
          <w:szCs w:val="21"/>
        </w:rPr>
        <w:t>1</w:t>
      </w:r>
      <w:r w:rsidRPr="00C467D4">
        <w:rPr>
          <w:rFonts w:hint="eastAsia"/>
          <w:sz w:val="21"/>
          <w:szCs w:val="21"/>
        </w:rPr>
        <w:t>、应用系统用户范围定位为全集团用</w:t>
      </w:r>
      <w:r>
        <w:rPr>
          <w:rFonts w:hint="eastAsia"/>
          <w:sz w:val="21"/>
          <w:szCs w:val="21"/>
        </w:rPr>
        <w:t>户类（仅限不需申请相关用户权限即可登陆使用，所有人员权限相同）。</w:t>
      </w:r>
    </w:p>
    <w:p w:rsidR="00665ACF" w:rsidRPr="00C467D4" w:rsidRDefault="00665ACF" w:rsidP="00665ACF">
      <w:pPr>
        <w:ind w:leftChars="300" w:left="6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Pr="00C467D4">
        <w:rPr>
          <w:rFonts w:hint="eastAsia"/>
          <w:sz w:val="21"/>
          <w:szCs w:val="21"/>
        </w:rPr>
        <w:t>2</w:t>
      </w:r>
      <w:r w:rsidRPr="00C467D4">
        <w:rPr>
          <w:rFonts w:hint="eastAsia"/>
          <w:sz w:val="21"/>
          <w:szCs w:val="21"/>
        </w:rPr>
        <w:t>、此种对接方式对用户生命周期的管理包含</w:t>
      </w:r>
      <w:proofErr w:type="gramStart"/>
      <w:r w:rsidRPr="00C467D4">
        <w:rPr>
          <w:rFonts w:hint="eastAsia"/>
          <w:sz w:val="21"/>
          <w:szCs w:val="21"/>
        </w:rPr>
        <w:t>不</w:t>
      </w:r>
      <w:proofErr w:type="gramEnd"/>
      <w:r w:rsidRPr="00C467D4">
        <w:rPr>
          <w:rFonts w:hint="eastAsia"/>
          <w:sz w:val="21"/>
          <w:szCs w:val="21"/>
        </w:rPr>
        <w:t>在岗、离职及其他根据信息安全要求禁用的情况（因是全员性质登录用户不存在转岗管理）</w:t>
      </w:r>
      <w:r>
        <w:rPr>
          <w:rFonts w:hint="eastAsia"/>
          <w:sz w:val="21"/>
          <w:szCs w:val="21"/>
        </w:rPr>
        <w:t>。</w:t>
      </w:r>
    </w:p>
    <w:p w:rsidR="00665ACF" w:rsidRPr="00976D80" w:rsidRDefault="00665ACF" w:rsidP="00976D80">
      <w:pPr>
        <w:ind w:leftChars="100" w:left="830" w:hangingChars="300" w:hanging="63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</w:t>
      </w:r>
      <w:r w:rsidRPr="00C467D4">
        <w:rPr>
          <w:rFonts w:hint="eastAsia"/>
          <w:sz w:val="21"/>
          <w:szCs w:val="21"/>
        </w:rPr>
        <w:t xml:space="preserve"> 3</w:t>
      </w:r>
      <w:r w:rsidRPr="00C467D4">
        <w:rPr>
          <w:rFonts w:hint="eastAsia"/>
          <w:sz w:val="21"/>
          <w:szCs w:val="21"/>
        </w:rPr>
        <w:t>、与</w:t>
      </w:r>
      <w:r w:rsidR="00834EC2">
        <w:rPr>
          <w:rFonts w:hint="eastAsia"/>
          <w:sz w:val="21"/>
          <w:szCs w:val="21"/>
        </w:rPr>
        <w:t>新</w:t>
      </w:r>
      <w:r w:rsidRPr="00C467D4">
        <w:rPr>
          <w:rFonts w:hint="eastAsia"/>
          <w:sz w:val="21"/>
          <w:szCs w:val="21"/>
        </w:rPr>
        <w:t>IDM</w:t>
      </w:r>
      <w:r w:rsidRPr="00C467D4">
        <w:rPr>
          <w:rFonts w:hint="eastAsia"/>
          <w:sz w:val="21"/>
          <w:szCs w:val="21"/>
        </w:rPr>
        <w:t>对接时提供上线用户范围即可，如全员海尔国内用户，合资公司、小</w:t>
      </w:r>
      <w:proofErr w:type="gramStart"/>
      <w:r w:rsidRPr="00C467D4">
        <w:rPr>
          <w:rFonts w:hint="eastAsia"/>
          <w:sz w:val="21"/>
          <w:szCs w:val="21"/>
        </w:rPr>
        <w:t>微公司</w:t>
      </w:r>
      <w:proofErr w:type="gramEnd"/>
      <w:r w:rsidRPr="00C467D4">
        <w:rPr>
          <w:rFonts w:hint="eastAsia"/>
          <w:sz w:val="21"/>
          <w:szCs w:val="21"/>
        </w:rPr>
        <w:t>及合作伙伴用户，海尔海外用户，由</w:t>
      </w:r>
      <w:r w:rsidR="00834EC2">
        <w:rPr>
          <w:rFonts w:hint="eastAsia"/>
          <w:sz w:val="21"/>
          <w:szCs w:val="21"/>
        </w:rPr>
        <w:t>新</w:t>
      </w:r>
      <w:r w:rsidRPr="00C467D4">
        <w:rPr>
          <w:rFonts w:hint="eastAsia"/>
          <w:sz w:val="21"/>
          <w:szCs w:val="21"/>
        </w:rPr>
        <w:t>IDM</w:t>
      </w:r>
      <w:r>
        <w:rPr>
          <w:rFonts w:hint="eastAsia"/>
          <w:sz w:val="21"/>
          <w:szCs w:val="21"/>
        </w:rPr>
        <w:t>根据用户群进行自动同步。</w:t>
      </w:r>
    </w:p>
    <w:p w:rsidR="00F23002" w:rsidRDefault="00C467D4" w:rsidP="00C467D4">
      <w:pPr>
        <w:pStyle w:val="1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357" w:hanging="357"/>
        <w:textAlignment w:val="baseline"/>
        <w:rPr>
          <w:rFonts w:ascii="宋体" w:eastAsia="宋体" w:hAnsi="宋体"/>
          <w:b/>
        </w:rPr>
      </w:pPr>
      <w:bookmarkStart w:id="4" w:name="_Toc509927109"/>
      <w:r>
        <w:rPr>
          <w:rFonts w:ascii="宋体" w:eastAsia="宋体" w:hAnsi="宋体" w:hint="eastAsia"/>
          <w:b/>
        </w:rPr>
        <w:t>反馈信息</w:t>
      </w:r>
      <w:bookmarkEnd w:id="4"/>
    </w:p>
    <w:p w:rsidR="00F71617" w:rsidRPr="00F71617" w:rsidRDefault="00F71617" w:rsidP="00F71617">
      <w:pPr>
        <w:rPr>
          <w:lang w:val="en-GB"/>
        </w:rPr>
      </w:pPr>
      <w:r>
        <w:rPr>
          <w:rFonts w:hint="eastAsia"/>
          <w:lang w:val="en-GB"/>
        </w:rPr>
        <w:t xml:space="preserve">  </w:t>
      </w:r>
      <w:r w:rsidRPr="007F01C4">
        <w:rPr>
          <w:rFonts w:hint="eastAsia"/>
          <w:b/>
          <w:lang w:val="en-GB"/>
        </w:rPr>
        <w:t>以下系统基础信息</w:t>
      </w:r>
      <w:r w:rsidR="00985672" w:rsidRPr="007F01C4">
        <w:rPr>
          <w:rFonts w:hint="eastAsia"/>
          <w:b/>
          <w:lang w:val="en-GB"/>
        </w:rPr>
        <w:t>（必填）</w:t>
      </w:r>
      <w:r>
        <w:rPr>
          <w:rFonts w:hint="eastAsia"/>
          <w:lang w:val="en-GB"/>
        </w:rPr>
        <w:t>：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1"/>
        <w:gridCol w:w="5552"/>
      </w:tblGrid>
      <w:tr w:rsidR="00F71617" w:rsidRPr="00F50F49" w:rsidTr="00331CDD">
        <w:trPr>
          <w:trHeight w:val="567"/>
          <w:jc w:val="center"/>
        </w:trPr>
        <w:tc>
          <w:tcPr>
            <w:tcW w:w="2922" w:type="dxa"/>
            <w:shd w:val="clear" w:color="auto" w:fill="DBE5F1"/>
            <w:vAlign w:val="center"/>
          </w:tcPr>
          <w:p w:rsidR="00F71617" w:rsidRPr="00F50F49" w:rsidRDefault="00F71617" w:rsidP="00331CDD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系统全称</w:t>
            </w:r>
          </w:p>
        </w:tc>
        <w:tc>
          <w:tcPr>
            <w:tcW w:w="5299" w:type="dxa"/>
            <w:vAlign w:val="center"/>
          </w:tcPr>
          <w:p w:rsidR="00F71617" w:rsidRPr="00F50F49" w:rsidRDefault="00F71617" w:rsidP="00331CDD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</w:tr>
      <w:tr w:rsidR="00F71617" w:rsidRPr="00F50F49" w:rsidTr="00331CDD">
        <w:trPr>
          <w:trHeight w:val="567"/>
          <w:jc w:val="center"/>
        </w:trPr>
        <w:tc>
          <w:tcPr>
            <w:tcW w:w="2922" w:type="dxa"/>
            <w:shd w:val="clear" w:color="auto" w:fill="DBE5F1"/>
            <w:vAlign w:val="center"/>
          </w:tcPr>
          <w:p w:rsidR="00F71617" w:rsidRPr="00F50F49" w:rsidRDefault="00F71617" w:rsidP="00331CDD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系统简称：</w:t>
            </w:r>
          </w:p>
        </w:tc>
        <w:tc>
          <w:tcPr>
            <w:tcW w:w="5299" w:type="dxa"/>
            <w:vAlign w:val="center"/>
          </w:tcPr>
          <w:p w:rsidR="00F71617" w:rsidRPr="00F50F49" w:rsidRDefault="00F71617" w:rsidP="00331CDD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</w:tr>
      <w:tr w:rsidR="00F71617" w:rsidRPr="00E8512A" w:rsidTr="00331CDD">
        <w:trPr>
          <w:trHeight w:val="567"/>
          <w:jc w:val="center"/>
        </w:trPr>
        <w:tc>
          <w:tcPr>
            <w:tcW w:w="2922" w:type="dxa"/>
            <w:shd w:val="clear" w:color="auto" w:fill="DBE5F1"/>
            <w:vAlign w:val="center"/>
          </w:tcPr>
          <w:p w:rsidR="00F71617" w:rsidRPr="00F50F49" w:rsidRDefault="00F71617" w:rsidP="00331CDD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码</w:t>
            </w:r>
            <w:r>
              <w:rPr>
                <w:rFonts w:hint="eastAsia"/>
                <w:sz w:val="21"/>
                <w:szCs w:val="21"/>
              </w:rPr>
              <w:t>(ALM</w:t>
            </w:r>
            <w:r>
              <w:rPr>
                <w:rFonts w:hint="eastAsia"/>
                <w:sz w:val="21"/>
                <w:szCs w:val="21"/>
              </w:rPr>
              <w:t>中注册</w:t>
            </w:r>
            <w:r>
              <w:rPr>
                <w:rFonts w:hint="eastAsia"/>
                <w:sz w:val="21"/>
                <w:szCs w:val="21"/>
              </w:rPr>
              <w:t>)</w:t>
            </w:r>
            <w:r w:rsidR="00161AE4">
              <w:rPr>
                <w:rFonts w:hint="eastAsia"/>
                <w:sz w:val="21"/>
                <w:szCs w:val="21"/>
              </w:rPr>
              <w:t>：</w:t>
            </w:r>
          </w:p>
        </w:tc>
        <w:tc>
          <w:tcPr>
            <w:tcW w:w="5299" w:type="dxa"/>
            <w:vAlign w:val="center"/>
          </w:tcPr>
          <w:p w:rsidR="00F71617" w:rsidRPr="00E8512A" w:rsidRDefault="00F71617" w:rsidP="00331CDD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</w:tr>
      <w:tr w:rsidR="00F71617" w:rsidRPr="00F50F49" w:rsidTr="00331CDD">
        <w:trPr>
          <w:trHeight w:val="567"/>
          <w:jc w:val="center"/>
        </w:trPr>
        <w:tc>
          <w:tcPr>
            <w:tcW w:w="2922" w:type="dxa"/>
            <w:shd w:val="clear" w:color="auto" w:fill="DBE5F1"/>
            <w:vAlign w:val="center"/>
          </w:tcPr>
          <w:p w:rsidR="00F71617" w:rsidRPr="00F50F49" w:rsidRDefault="00F71617" w:rsidP="00331CDD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系统负责人及工号</w:t>
            </w:r>
            <w:r w:rsidR="00161AE4">
              <w:rPr>
                <w:rFonts w:hint="eastAsia"/>
                <w:sz w:val="21"/>
                <w:szCs w:val="21"/>
              </w:rPr>
              <w:t>：</w:t>
            </w:r>
          </w:p>
        </w:tc>
        <w:tc>
          <w:tcPr>
            <w:tcW w:w="5299" w:type="dxa"/>
            <w:vAlign w:val="center"/>
          </w:tcPr>
          <w:p w:rsidR="00F71617" w:rsidRPr="00F50F49" w:rsidRDefault="00F71617" w:rsidP="00331CDD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</w:tr>
      <w:tr w:rsidR="00933415" w:rsidRPr="00F50F49" w:rsidTr="00331CDD">
        <w:trPr>
          <w:trHeight w:val="567"/>
          <w:jc w:val="center"/>
        </w:trPr>
        <w:tc>
          <w:tcPr>
            <w:tcW w:w="2922" w:type="dxa"/>
            <w:shd w:val="clear" w:color="auto" w:fill="DBE5F1"/>
            <w:vAlign w:val="center"/>
          </w:tcPr>
          <w:p w:rsidR="00933415" w:rsidRDefault="00933415" w:rsidP="00331CDD">
            <w:pPr>
              <w:ind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需求概述：</w:t>
            </w:r>
            <w:bookmarkStart w:id="5" w:name="_GoBack"/>
            <w:bookmarkEnd w:id="5"/>
          </w:p>
        </w:tc>
        <w:tc>
          <w:tcPr>
            <w:tcW w:w="5299" w:type="dxa"/>
            <w:vAlign w:val="center"/>
          </w:tcPr>
          <w:p w:rsidR="00933415" w:rsidRPr="00F50F49" w:rsidRDefault="00933415" w:rsidP="00331CDD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F71617" w:rsidRPr="00F71617" w:rsidRDefault="00F71617" w:rsidP="00F71617">
      <w:pPr>
        <w:rPr>
          <w:lang w:val="en-GB"/>
        </w:rPr>
      </w:pPr>
    </w:p>
    <w:p w:rsidR="00665ACF" w:rsidRPr="00665ACF" w:rsidRDefault="00C56C42" w:rsidP="00665ACF">
      <w:pPr>
        <w:pStyle w:val="4"/>
        <w:numPr>
          <w:ilvl w:val="0"/>
          <w:numId w:val="0"/>
        </w:numPr>
      </w:pPr>
      <w:r>
        <w:lastRenderedPageBreak/>
        <w:t>5.</w:t>
      </w:r>
      <w:r w:rsidR="008934D5">
        <w:t>1</w:t>
      </w:r>
      <w:r w:rsidR="00F4759E">
        <w:rPr>
          <w:rFonts w:hint="eastAsia"/>
        </w:rPr>
        <w:t>应用系统账号集成</w:t>
      </w:r>
    </w:p>
    <w:p w:rsidR="00F65A37" w:rsidRDefault="00C467D4" w:rsidP="00C467D4">
      <w:pPr>
        <w:rPr>
          <w:rFonts w:asciiTheme="minorEastAsia" w:eastAsiaTheme="minorEastAsia" w:hAnsiTheme="minorEastAsia" w:cs="Arial"/>
          <w:b/>
          <w:bCs/>
          <w:i/>
          <w:iCs/>
          <w:sz w:val="21"/>
          <w:szCs w:val="21"/>
          <w:lang w:val="en-GB"/>
        </w:rPr>
      </w:pPr>
      <w:r>
        <w:rPr>
          <w:rFonts w:hint="eastAsia"/>
          <w:lang w:val="en-GB"/>
        </w:rPr>
        <w:t xml:space="preserve">  </w:t>
      </w:r>
      <w:r>
        <w:rPr>
          <w:lang w:val="en-GB"/>
        </w:rPr>
        <w:t xml:space="preserve">        </w:t>
      </w:r>
      <w:r w:rsidR="00F65A37">
        <w:rPr>
          <w:rFonts w:hint="eastAsia"/>
          <w:lang w:val="en-GB"/>
        </w:rPr>
        <w:t>按照如下接口文档</w:t>
      </w:r>
      <w:proofErr w:type="gramStart"/>
      <w:r w:rsidR="00F65A37">
        <w:rPr>
          <w:rFonts w:hint="eastAsia"/>
          <w:lang w:val="en-GB"/>
        </w:rPr>
        <w:t>完成跟</w:t>
      </w:r>
      <w:proofErr w:type="gramEnd"/>
      <w:r w:rsidR="00F65A37">
        <w:rPr>
          <w:rFonts w:hint="eastAsia"/>
          <w:lang w:val="en-GB"/>
        </w:rPr>
        <w:t>IDM</w:t>
      </w:r>
      <w:r w:rsidR="00F65A37">
        <w:rPr>
          <w:rFonts w:hint="eastAsia"/>
          <w:lang w:val="en-GB"/>
        </w:rPr>
        <w:t>平台系统登录账号的对接：</w:t>
      </w:r>
    </w:p>
    <w:p w:rsidR="00197303" w:rsidRDefault="00035026" w:rsidP="00C467D4">
      <w:pPr>
        <w:rPr>
          <w:rFonts w:hint="eastAsia"/>
          <w:lang w:val="en-GB"/>
        </w:rPr>
      </w:pPr>
      <w:r>
        <w:rPr>
          <w:lang w:val="en-GB"/>
        </w:rPr>
        <w:t xml:space="preserve">   </w:t>
      </w:r>
    </w:p>
    <w:p w:rsidR="00197303" w:rsidRDefault="00197303" w:rsidP="00C467D4">
      <w:pPr>
        <w:rPr>
          <w:rFonts w:hint="eastAsia"/>
          <w:lang w:val="en-GB"/>
        </w:rPr>
      </w:pPr>
    </w:p>
    <w:p w:rsidR="00035026" w:rsidRDefault="00035026" w:rsidP="00C467D4">
      <w:pPr>
        <w:rPr>
          <w:rFonts w:hint="eastAsia"/>
          <w:lang w:val="en-GB"/>
        </w:rPr>
      </w:pPr>
      <w:r>
        <w:rPr>
          <w:lang w:val="en-GB"/>
        </w:rPr>
        <w:t xml:space="preserve">         </w:t>
      </w:r>
      <w:bookmarkStart w:id="6" w:name="_MON_1626376574"/>
      <w:bookmarkEnd w:id="6"/>
      <w:r w:rsidR="00F4759E">
        <w:rPr>
          <w:lang w:val="en-GB"/>
        </w:rPr>
        <w:object w:dxaOrig="1534" w:dyaOrig="1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55.7pt" o:ole="">
            <v:imagedata r:id="rId10" o:title=""/>
          </v:shape>
          <o:OLEObject Type="Embed" ProgID="Word.Document.12" ShapeID="_x0000_i1025" DrawAspect="Icon" ObjectID="_1634558544" r:id="rId11">
            <o:FieldCodes>\s</o:FieldCodes>
          </o:OLEObject>
        </w:object>
      </w:r>
    </w:p>
    <w:p w:rsidR="00550135" w:rsidRPr="00550135" w:rsidRDefault="00550135" w:rsidP="00C467D4">
      <w:pPr>
        <w:rPr>
          <w:rFonts w:hint="eastAsia"/>
          <w:b/>
          <w:lang w:val="en-GB"/>
        </w:rPr>
      </w:pPr>
      <w:r w:rsidRPr="00550135">
        <w:rPr>
          <w:rFonts w:hint="eastAsia"/>
          <w:b/>
          <w:lang w:val="en-GB"/>
        </w:rPr>
        <w:t>以下系统接口信息：</w:t>
      </w:r>
    </w:p>
    <w:tbl>
      <w:tblPr>
        <w:tblW w:w="9477" w:type="dxa"/>
        <w:jc w:val="center"/>
        <w:tblInd w:w="-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2"/>
        <w:gridCol w:w="6865"/>
      </w:tblGrid>
      <w:tr w:rsidR="00550135" w:rsidRPr="00F50F49" w:rsidTr="00C130C4">
        <w:trPr>
          <w:trHeight w:val="567"/>
          <w:jc w:val="center"/>
        </w:trPr>
        <w:tc>
          <w:tcPr>
            <w:tcW w:w="2612" w:type="dxa"/>
            <w:shd w:val="clear" w:color="auto" w:fill="DBE5F1"/>
            <w:vAlign w:val="center"/>
          </w:tcPr>
          <w:p w:rsidR="00550135" w:rsidRPr="00F50F49" w:rsidRDefault="00550135" w:rsidP="008B57FD">
            <w:pPr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业务系统接口地址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</w:tc>
        <w:tc>
          <w:tcPr>
            <w:tcW w:w="6865" w:type="dxa"/>
            <w:vAlign w:val="center"/>
          </w:tcPr>
          <w:p w:rsidR="00550135" w:rsidRPr="00F50F49" w:rsidRDefault="00550135" w:rsidP="008B57FD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</w:tr>
      <w:tr w:rsidR="00550135" w:rsidRPr="00F50F49" w:rsidTr="00C130C4">
        <w:trPr>
          <w:trHeight w:val="567"/>
          <w:jc w:val="center"/>
        </w:trPr>
        <w:tc>
          <w:tcPr>
            <w:tcW w:w="2612" w:type="dxa"/>
            <w:shd w:val="clear" w:color="auto" w:fill="DBE5F1"/>
            <w:vAlign w:val="center"/>
          </w:tcPr>
          <w:p w:rsidR="00550135" w:rsidRPr="00F50F49" w:rsidRDefault="00550135" w:rsidP="008B57FD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接口授权账号：</w:t>
            </w:r>
          </w:p>
        </w:tc>
        <w:tc>
          <w:tcPr>
            <w:tcW w:w="6865" w:type="dxa"/>
            <w:vAlign w:val="center"/>
          </w:tcPr>
          <w:p w:rsidR="00550135" w:rsidRPr="00F50F49" w:rsidRDefault="00550135" w:rsidP="008B57FD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</w:tr>
      <w:tr w:rsidR="00550135" w:rsidRPr="00E8512A" w:rsidTr="00C130C4">
        <w:trPr>
          <w:trHeight w:val="567"/>
          <w:jc w:val="center"/>
        </w:trPr>
        <w:tc>
          <w:tcPr>
            <w:tcW w:w="2612" w:type="dxa"/>
            <w:shd w:val="clear" w:color="auto" w:fill="DBE5F1"/>
            <w:vAlign w:val="center"/>
          </w:tcPr>
          <w:p w:rsidR="00550135" w:rsidRPr="00F50F49" w:rsidRDefault="00550135" w:rsidP="008B57FD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接口授权密码：</w:t>
            </w:r>
          </w:p>
        </w:tc>
        <w:tc>
          <w:tcPr>
            <w:tcW w:w="6865" w:type="dxa"/>
            <w:vAlign w:val="center"/>
          </w:tcPr>
          <w:p w:rsidR="00550135" w:rsidRPr="00E8512A" w:rsidRDefault="00550135" w:rsidP="008B57FD">
            <w:pPr>
              <w:ind w:firstLine="420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97303" w:rsidRPr="00035026" w:rsidRDefault="00197303" w:rsidP="00C467D4">
      <w:pPr>
        <w:rPr>
          <w:lang w:val="en-GB"/>
        </w:rPr>
      </w:pPr>
    </w:p>
    <w:p w:rsidR="003A1C44" w:rsidRDefault="003A1C44" w:rsidP="003A1C44">
      <w:pPr>
        <w:pStyle w:val="4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5.</w:t>
      </w:r>
      <w:r w:rsidR="001A10B7">
        <w:rPr>
          <w:lang w:val="en-US"/>
        </w:rPr>
        <w:t>2</w:t>
      </w:r>
      <w:r w:rsidR="00BD18A7">
        <w:rPr>
          <w:rFonts w:hint="eastAsia"/>
          <w:lang w:val="en-US"/>
        </w:rPr>
        <w:t xml:space="preserve"> </w:t>
      </w:r>
      <w:r w:rsidR="00BD18A7">
        <w:rPr>
          <w:rFonts w:hint="eastAsia"/>
          <w:lang w:val="en-US"/>
        </w:rPr>
        <w:t>用户认证</w:t>
      </w:r>
    </w:p>
    <w:p w:rsidR="00BD18A7" w:rsidRDefault="00BD18A7" w:rsidP="003A1C44">
      <w:r>
        <w:rPr>
          <w:rFonts w:hint="eastAsia"/>
        </w:rPr>
        <w:t>实现门户工号、密码登录系统；</w:t>
      </w:r>
    </w:p>
    <w:p w:rsidR="003A1C44" w:rsidRDefault="003A1C44" w:rsidP="003A1C44">
      <w:r>
        <w:t>实现在门户单点登录</w:t>
      </w:r>
      <w:r>
        <w:rPr>
          <w:rFonts w:hint="eastAsia"/>
        </w:rPr>
        <w:t>，</w:t>
      </w:r>
      <w:r>
        <w:t>即登录门户</w:t>
      </w:r>
      <w:r>
        <w:rPr>
          <w:rFonts w:hint="eastAsia"/>
        </w:rPr>
        <w:t>（</w:t>
      </w:r>
      <w:r>
        <w:rPr>
          <w:rFonts w:hint="eastAsia"/>
        </w:rPr>
        <w:t>http://portal.haier.com</w:t>
      </w:r>
      <w:r w:rsidR="00477212">
        <w:rPr>
          <w:rFonts w:hint="eastAsia"/>
        </w:rPr>
        <w:t>）后点</w:t>
      </w:r>
      <w:r>
        <w:rPr>
          <w:rFonts w:hint="eastAsia"/>
        </w:rPr>
        <w:t>应用系统的链接直接进入应用系统首页，不再进行二次密码的输入；</w:t>
      </w:r>
    </w:p>
    <w:p w:rsidR="004914FE" w:rsidRDefault="004914FE" w:rsidP="003A1C44">
      <w:pPr>
        <w:rPr>
          <w:lang w:val="en-GB"/>
        </w:rPr>
      </w:pPr>
      <w:r>
        <w:rPr>
          <w:rFonts w:hint="eastAsia"/>
          <w:lang w:val="en-GB"/>
        </w:rPr>
        <w:t>按照如下接口文档完成</w:t>
      </w:r>
      <w:r w:rsidR="00BD18A7">
        <w:rPr>
          <w:rFonts w:hint="eastAsia"/>
          <w:lang w:val="en-GB"/>
        </w:rPr>
        <w:t>认证及</w:t>
      </w:r>
      <w:r>
        <w:rPr>
          <w:rFonts w:hint="eastAsia"/>
          <w:lang w:val="en-GB"/>
        </w:rPr>
        <w:t>单点登录集成：</w:t>
      </w:r>
    </w:p>
    <w:bookmarkStart w:id="7" w:name="_MON_1627281868"/>
    <w:bookmarkEnd w:id="7"/>
    <w:p w:rsidR="0083515B" w:rsidRPr="00197303" w:rsidRDefault="00CB51C0" w:rsidP="00550135">
      <w:pPr>
        <w:rPr>
          <w:rFonts w:hint="eastAsia"/>
        </w:rPr>
      </w:pPr>
      <w:r>
        <w:object w:dxaOrig="1311" w:dyaOrig="951">
          <v:shape id="_x0000_i1026" type="#_x0000_t75" style="width:65.9pt;height:47.55pt" o:ole="">
            <v:imagedata r:id="rId12" o:title=""/>
          </v:shape>
          <o:OLEObject Type="Embed" ProgID="Word.Document.12" ShapeID="_x0000_i1026" DrawAspect="Icon" ObjectID="_1634558545" r:id="rId13">
            <o:FieldCodes>\s</o:FieldCodes>
          </o:OLEObject>
        </w:object>
      </w:r>
    </w:p>
    <w:p w:rsidR="0083515B" w:rsidRPr="0083515B" w:rsidRDefault="0083515B" w:rsidP="0083515B"/>
    <w:p w:rsidR="0083515B" w:rsidRPr="003A1C44" w:rsidRDefault="0083515B" w:rsidP="003A1C44"/>
    <w:sectPr w:rsidR="0083515B" w:rsidRPr="003A1C44" w:rsidSect="00C533CE">
      <w:pgSz w:w="12240" w:h="15840" w:code="1"/>
      <w:pgMar w:top="958" w:right="1260" w:bottom="1134" w:left="1338" w:header="539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EF2" w:rsidRDefault="00BD1EF2">
      <w:r>
        <w:separator/>
      </w:r>
    </w:p>
  </w:endnote>
  <w:endnote w:type="continuationSeparator" w:id="0">
    <w:p w:rsidR="00BD1EF2" w:rsidRDefault="00BD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KTypeRegular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3CE" w:rsidRDefault="00C533CE" w:rsidP="004D76C2">
    <w:pPr>
      <w:pStyle w:val="a8"/>
      <w:pBdr>
        <w:top w:val="single" w:sz="4" w:space="17" w:color="auto"/>
      </w:pBdr>
      <w:spacing w:after="0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EF2" w:rsidRDefault="00BD1EF2">
      <w:r>
        <w:separator/>
      </w:r>
    </w:p>
  </w:footnote>
  <w:footnote w:type="continuationSeparator" w:id="0">
    <w:p w:rsidR="00BD1EF2" w:rsidRDefault="00BD1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20D"/>
    <w:multiLevelType w:val="hybridMultilevel"/>
    <w:tmpl w:val="0BC00B6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">
    <w:nsid w:val="04555AE3"/>
    <w:multiLevelType w:val="hybridMultilevel"/>
    <w:tmpl w:val="0BC00B6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">
    <w:nsid w:val="04705AF7"/>
    <w:multiLevelType w:val="hybridMultilevel"/>
    <w:tmpl w:val="0BC00B6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3">
    <w:nsid w:val="0C845A14"/>
    <w:multiLevelType w:val="hybridMultilevel"/>
    <w:tmpl w:val="002AB360"/>
    <w:lvl w:ilvl="0" w:tplc="F5A8BC50">
      <w:start w:val="1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D4D443E"/>
    <w:multiLevelType w:val="hybridMultilevel"/>
    <w:tmpl w:val="0BC00B6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5">
    <w:nsid w:val="26891A83"/>
    <w:multiLevelType w:val="multilevel"/>
    <w:tmpl w:val="AEFA2B2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68C00A9"/>
    <w:multiLevelType w:val="hybridMultilevel"/>
    <w:tmpl w:val="0BC00B6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7">
    <w:nsid w:val="26A66F71"/>
    <w:multiLevelType w:val="hybridMultilevel"/>
    <w:tmpl w:val="0BC00B6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8">
    <w:nsid w:val="2A9A1D97"/>
    <w:multiLevelType w:val="hybridMultilevel"/>
    <w:tmpl w:val="0BC00B6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9">
    <w:nsid w:val="2C4C0AFC"/>
    <w:multiLevelType w:val="hybridMultilevel"/>
    <w:tmpl w:val="0BC00B6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0">
    <w:nsid w:val="2E227839"/>
    <w:multiLevelType w:val="hybridMultilevel"/>
    <w:tmpl w:val="062E87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2F06620"/>
    <w:multiLevelType w:val="hybridMultilevel"/>
    <w:tmpl w:val="85F460D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2">
    <w:nsid w:val="36B16144"/>
    <w:multiLevelType w:val="multilevel"/>
    <w:tmpl w:val="EA58CD3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83873ED"/>
    <w:multiLevelType w:val="hybridMultilevel"/>
    <w:tmpl w:val="27E87C3E"/>
    <w:lvl w:ilvl="0" w:tplc="04090005">
      <w:start w:val="1"/>
      <w:numFmt w:val="bullet"/>
      <w:lvlText w:val="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4">
    <w:nsid w:val="3FA96CA4"/>
    <w:multiLevelType w:val="hybridMultilevel"/>
    <w:tmpl w:val="9C785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BF0DC9"/>
    <w:multiLevelType w:val="hybridMultilevel"/>
    <w:tmpl w:val="0BC00B6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6">
    <w:nsid w:val="520140D0"/>
    <w:multiLevelType w:val="hybridMultilevel"/>
    <w:tmpl w:val="53BCBCDA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7">
    <w:nsid w:val="60BF454C"/>
    <w:multiLevelType w:val="hybridMultilevel"/>
    <w:tmpl w:val="39F0F896"/>
    <w:lvl w:ilvl="0" w:tplc="7DF6D1BE">
      <w:start w:val="1"/>
      <w:numFmt w:val="bullet"/>
      <w:pStyle w:val="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5D2086E"/>
    <w:multiLevelType w:val="multilevel"/>
    <w:tmpl w:val="162E652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19">
    <w:nsid w:val="6CED1A09"/>
    <w:multiLevelType w:val="multilevel"/>
    <w:tmpl w:val="DF88051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70A09A7"/>
    <w:multiLevelType w:val="hybridMultilevel"/>
    <w:tmpl w:val="0BC00B6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1">
    <w:nsid w:val="77122E5A"/>
    <w:multiLevelType w:val="hybridMultilevel"/>
    <w:tmpl w:val="D1B2353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790F139A"/>
    <w:multiLevelType w:val="multilevel"/>
    <w:tmpl w:val="0AC215C6"/>
    <w:lvl w:ilvl="0">
      <w:start w:val="6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none"/>
      <w:pStyle w:val="9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23">
    <w:nsid w:val="7BDE39E1"/>
    <w:multiLevelType w:val="hybridMultilevel"/>
    <w:tmpl w:val="0BC00B6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4">
    <w:nsid w:val="7E2947F8"/>
    <w:multiLevelType w:val="hybridMultilevel"/>
    <w:tmpl w:val="AEA21912"/>
    <w:lvl w:ilvl="0" w:tplc="D0E8EF52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7FCD3A25"/>
    <w:multiLevelType w:val="hybridMultilevel"/>
    <w:tmpl w:val="0BC00B6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12"/>
  </w:num>
  <w:num w:numId="4">
    <w:abstractNumId w:val="20"/>
  </w:num>
  <w:num w:numId="5">
    <w:abstractNumId w:val="22"/>
  </w:num>
  <w:num w:numId="6">
    <w:abstractNumId w:val="22"/>
  </w:num>
  <w:num w:numId="7">
    <w:abstractNumId w:val="22"/>
  </w:num>
  <w:num w:numId="8">
    <w:abstractNumId w:val="22"/>
  </w:num>
  <w:num w:numId="9">
    <w:abstractNumId w:val="22"/>
  </w:num>
  <w:num w:numId="10">
    <w:abstractNumId w:val="22"/>
  </w:num>
  <w:num w:numId="11">
    <w:abstractNumId w:val="22"/>
  </w:num>
  <w:num w:numId="12">
    <w:abstractNumId w:val="2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22"/>
  </w:num>
  <w:num w:numId="18">
    <w:abstractNumId w:val="22"/>
  </w:num>
  <w:num w:numId="19">
    <w:abstractNumId w:val="2"/>
  </w:num>
  <w:num w:numId="20">
    <w:abstractNumId w:val="9"/>
  </w:num>
  <w:num w:numId="21">
    <w:abstractNumId w:val="11"/>
  </w:num>
  <w:num w:numId="22">
    <w:abstractNumId w:val="1"/>
  </w:num>
  <w:num w:numId="23">
    <w:abstractNumId w:val="16"/>
  </w:num>
  <w:num w:numId="24">
    <w:abstractNumId w:val="4"/>
  </w:num>
  <w:num w:numId="25">
    <w:abstractNumId w:val="7"/>
  </w:num>
  <w:num w:numId="26">
    <w:abstractNumId w:val="8"/>
  </w:num>
  <w:num w:numId="27">
    <w:abstractNumId w:val="25"/>
  </w:num>
  <w:num w:numId="28">
    <w:abstractNumId w:val="6"/>
  </w:num>
  <w:num w:numId="29">
    <w:abstractNumId w:val="23"/>
  </w:num>
  <w:num w:numId="30">
    <w:abstractNumId w:val="15"/>
  </w:num>
  <w:num w:numId="31">
    <w:abstractNumId w:val="21"/>
  </w:num>
  <w:num w:numId="32">
    <w:abstractNumId w:val="0"/>
  </w:num>
  <w:num w:numId="33">
    <w:abstractNumId w:val="10"/>
  </w:num>
  <w:num w:numId="34">
    <w:abstractNumId w:val="14"/>
  </w:num>
  <w:num w:numId="35">
    <w:abstractNumId w:val="24"/>
  </w:num>
  <w:num w:numId="36">
    <w:abstractNumId w:val="3"/>
  </w:num>
  <w:num w:numId="37">
    <w:abstractNumId w:val="18"/>
  </w:num>
  <w:num w:numId="38">
    <w:abstractNumId w:val="13"/>
  </w:num>
  <w:num w:numId="39">
    <w:abstractNumId w:val="19"/>
  </w:num>
  <w:num w:numId="40">
    <w:abstractNumId w:val="5"/>
  </w:num>
  <w:num w:numId="41">
    <w:abstractNumId w:val="22"/>
  </w:num>
  <w:num w:numId="42">
    <w:abstractNumId w:val="22"/>
  </w:num>
  <w:num w:numId="43">
    <w:abstractNumId w:val="22"/>
  </w:num>
  <w:num w:numId="44">
    <w:abstractNumId w:val="22"/>
  </w:num>
  <w:num w:numId="45">
    <w:abstractNumId w:val="22"/>
  </w:num>
  <w:num w:numId="46">
    <w:abstractNumId w:val="22"/>
  </w:num>
  <w:num w:numId="47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DFF"/>
    <w:rsid w:val="00000D2F"/>
    <w:rsid w:val="00003947"/>
    <w:rsid w:val="0000529E"/>
    <w:rsid w:val="00007C4C"/>
    <w:rsid w:val="00011B8C"/>
    <w:rsid w:val="00013123"/>
    <w:rsid w:val="000146B4"/>
    <w:rsid w:val="00015E44"/>
    <w:rsid w:val="00016117"/>
    <w:rsid w:val="000223E4"/>
    <w:rsid w:val="00022671"/>
    <w:rsid w:val="00022C4A"/>
    <w:rsid w:val="00022D33"/>
    <w:rsid w:val="00022F9C"/>
    <w:rsid w:val="00023EFD"/>
    <w:rsid w:val="00024A6C"/>
    <w:rsid w:val="00025285"/>
    <w:rsid w:val="00025B43"/>
    <w:rsid w:val="00027757"/>
    <w:rsid w:val="00027C87"/>
    <w:rsid w:val="000308BC"/>
    <w:rsid w:val="00030BC2"/>
    <w:rsid w:val="000315DC"/>
    <w:rsid w:val="00031C6D"/>
    <w:rsid w:val="00035026"/>
    <w:rsid w:val="000359A3"/>
    <w:rsid w:val="00037DD7"/>
    <w:rsid w:val="0004339F"/>
    <w:rsid w:val="000441DE"/>
    <w:rsid w:val="00045110"/>
    <w:rsid w:val="0004742C"/>
    <w:rsid w:val="00047BE8"/>
    <w:rsid w:val="0005015E"/>
    <w:rsid w:val="0005146D"/>
    <w:rsid w:val="0005316B"/>
    <w:rsid w:val="000535F8"/>
    <w:rsid w:val="0005441A"/>
    <w:rsid w:val="00061E6B"/>
    <w:rsid w:val="0006361E"/>
    <w:rsid w:val="00063FBB"/>
    <w:rsid w:val="00064CA8"/>
    <w:rsid w:val="00065D40"/>
    <w:rsid w:val="00065F71"/>
    <w:rsid w:val="0007357B"/>
    <w:rsid w:val="00073695"/>
    <w:rsid w:val="0007478E"/>
    <w:rsid w:val="00074D40"/>
    <w:rsid w:val="00074F8B"/>
    <w:rsid w:val="00076B45"/>
    <w:rsid w:val="0008010F"/>
    <w:rsid w:val="0008335E"/>
    <w:rsid w:val="00083999"/>
    <w:rsid w:val="0008786E"/>
    <w:rsid w:val="00092702"/>
    <w:rsid w:val="0009376E"/>
    <w:rsid w:val="00093C76"/>
    <w:rsid w:val="000951CF"/>
    <w:rsid w:val="00096A03"/>
    <w:rsid w:val="00096E60"/>
    <w:rsid w:val="000A0057"/>
    <w:rsid w:val="000A179B"/>
    <w:rsid w:val="000A297D"/>
    <w:rsid w:val="000A2C32"/>
    <w:rsid w:val="000A4CF4"/>
    <w:rsid w:val="000A62A7"/>
    <w:rsid w:val="000A69A8"/>
    <w:rsid w:val="000B01EF"/>
    <w:rsid w:val="000B16B3"/>
    <w:rsid w:val="000B1CA9"/>
    <w:rsid w:val="000B1F8E"/>
    <w:rsid w:val="000B26EF"/>
    <w:rsid w:val="000B2849"/>
    <w:rsid w:val="000B2A5C"/>
    <w:rsid w:val="000B3372"/>
    <w:rsid w:val="000B3D79"/>
    <w:rsid w:val="000B6B5A"/>
    <w:rsid w:val="000B73C3"/>
    <w:rsid w:val="000C0C15"/>
    <w:rsid w:val="000C1210"/>
    <w:rsid w:val="000C1377"/>
    <w:rsid w:val="000C171F"/>
    <w:rsid w:val="000C20B7"/>
    <w:rsid w:val="000C303C"/>
    <w:rsid w:val="000C432F"/>
    <w:rsid w:val="000C4B80"/>
    <w:rsid w:val="000C5DB7"/>
    <w:rsid w:val="000C78E9"/>
    <w:rsid w:val="000D09A4"/>
    <w:rsid w:val="000D1242"/>
    <w:rsid w:val="000D1958"/>
    <w:rsid w:val="000D1B79"/>
    <w:rsid w:val="000D3F75"/>
    <w:rsid w:val="000D7D9C"/>
    <w:rsid w:val="000E194E"/>
    <w:rsid w:val="000E24B7"/>
    <w:rsid w:val="000E2E88"/>
    <w:rsid w:val="000E30A0"/>
    <w:rsid w:val="000E358B"/>
    <w:rsid w:val="000E35C8"/>
    <w:rsid w:val="000E4F5D"/>
    <w:rsid w:val="000E730B"/>
    <w:rsid w:val="000E7C2D"/>
    <w:rsid w:val="000F0760"/>
    <w:rsid w:val="000F33CB"/>
    <w:rsid w:val="000F39B2"/>
    <w:rsid w:val="000F70E9"/>
    <w:rsid w:val="000F7D9B"/>
    <w:rsid w:val="000F7EF5"/>
    <w:rsid w:val="0010241D"/>
    <w:rsid w:val="00102BDA"/>
    <w:rsid w:val="001047CC"/>
    <w:rsid w:val="0010605D"/>
    <w:rsid w:val="00106561"/>
    <w:rsid w:val="001069DC"/>
    <w:rsid w:val="00107888"/>
    <w:rsid w:val="00111024"/>
    <w:rsid w:val="001123F7"/>
    <w:rsid w:val="00113934"/>
    <w:rsid w:val="001141DC"/>
    <w:rsid w:val="001144D5"/>
    <w:rsid w:val="00114CD1"/>
    <w:rsid w:val="00115622"/>
    <w:rsid w:val="00117725"/>
    <w:rsid w:val="00117BD7"/>
    <w:rsid w:val="001208E0"/>
    <w:rsid w:val="001220F0"/>
    <w:rsid w:val="00122163"/>
    <w:rsid w:val="00123AE2"/>
    <w:rsid w:val="00125279"/>
    <w:rsid w:val="00125F81"/>
    <w:rsid w:val="00132464"/>
    <w:rsid w:val="00133691"/>
    <w:rsid w:val="00133B44"/>
    <w:rsid w:val="001354EE"/>
    <w:rsid w:val="00135DFF"/>
    <w:rsid w:val="00136090"/>
    <w:rsid w:val="00136C43"/>
    <w:rsid w:val="00136DF0"/>
    <w:rsid w:val="0014367E"/>
    <w:rsid w:val="0014469F"/>
    <w:rsid w:val="00145690"/>
    <w:rsid w:val="00145B4C"/>
    <w:rsid w:val="0014646D"/>
    <w:rsid w:val="00150B94"/>
    <w:rsid w:val="00152951"/>
    <w:rsid w:val="00153A98"/>
    <w:rsid w:val="00154B84"/>
    <w:rsid w:val="0016140C"/>
    <w:rsid w:val="00161AE4"/>
    <w:rsid w:val="00161B4F"/>
    <w:rsid w:val="00161F3E"/>
    <w:rsid w:val="00162499"/>
    <w:rsid w:val="001626DF"/>
    <w:rsid w:val="00163739"/>
    <w:rsid w:val="00165852"/>
    <w:rsid w:val="0017009E"/>
    <w:rsid w:val="00170D7A"/>
    <w:rsid w:val="00172D3E"/>
    <w:rsid w:val="00173826"/>
    <w:rsid w:val="00177789"/>
    <w:rsid w:val="00182A91"/>
    <w:rsid w:val="0018479E"/>
    <w:rsid w:val="00185FFE"/>
    <w:rsid w:val="001863A8"/>
    <w:rsid w:val="00190A4F"/>
    <w:rsid w:val="00191920"/>
    <w:rsid w:val="00192F55"/>
    <w:rsid w:val="00194432"/>
    <w:rsid w:val="0019686B"/>
    <w:rsid w:val="00197303"/>
    <w:rsid w:val="001A0021"/>
    <w:rsid w:val="001A10B7"/>
    <w:rsid w:val="001A306A"/>
    <w:rsid w:val="001A3796"/>
    <w:rsid w:val="001A3DE3"/>
    <w:rsid w:val="001A633A"/>
    <w:rsid w:val="001B0604"/>
    <w:rsid w:val="001B274C"/>
    <w:rsid w:val="001B283D"/>
    <w:rsid w:val="001B2910"/>
    <w:rsid w:val="001B3395"/>
    <w:rsid w:val="001B3D7A"/>
    <w:rsid w:val="001B719B"/>
    <w:rsid w:val="001B7924"/>
    <w:rsid w:val="001C0BE0"/>
    <w:rsid w:val="001C1CF2"/>
    <w:rsid w:val="001C2810"/>
    <w:rsid w:val="001C2E23"/>
    <w:rsid w:val="001C3D56"/>
    <w:rsid w:val="001C3EE0"/>
    <w:rsid w:val="001C41E2"/>
    <w:rsid w:val="001C585A"/>
    <w:rsid w:val="001C68D2"/>
    <w:rsid w:val="001D13C2"/>
    <w:rsid w:val="001D7A25"/>
    <w:rsid w:val="001D7E7D"/>
    <w:rsid w:val="001E2255"/>
    <w:rsid w:val="001E23AC"/>
    <w:rsid w:val="001E2653"/>
    <w:rsid w:val="001E2C93"/>
    <w:rsid w:val="001E4A92"/>
    <w:rsid w:val="001E5DEF"/>
    <w:rsid w:val="001F0BDC"/>
    <w:rsid w:val="001F1BD1"/>
    <w:rsid w:val="001F25BD"/>
    <w:rsid w:val="001F26C8"/>
    <w:rsid w:val="001F4572"/>
    <w:rsid w:val="001F514B"/>
    <w:rsid w:val="001F724F"/>
    <w:rsid w:val="001F7BA3"/>
    <w:rsid w:val="00203105"/>
    <w:rsid w:val="00204853"/>
    <w:rsid w:val="00206348"/>
    <w:rsid w:val="00210C89"/>
    <w:rsid w:val="00211060"/>
    <w:rsid w:val="0021264E"/>
    <w:rsid w:val="00213C66"/>
    <w:rsid w:val="00220379"/>
    <w:rsid w:val="00220476"/>
    <w:rsid w:val="00220BDD"/>
    <w:rsid w:val="00221B12"/>
    <w:rsid w:val="00223092"/>
    <w:rsid w:val="002234F6"/>
    <w:rsid w:val="00223844"/>
    <w:rsid w:val="00231591"/>
    <w:rsid w:val="002344ED"/>
    <w:rsid w:val="00235C45"/>
    <w:rsid w:val="0023675B"/>
    <w:rsid w:val="0023687E"/>
    <w:rsid w:val="002373A8"/>
    <w:rsid w:val="002407F8"/>
    <w:rsid w:val="00241358"/>
    <w:rsid w:val="00241418"/>
    <w:rsid w:val="00242A2A"/>
    <w:rsid w:val="002431FA"/>
    <w:rsid w:val="0024428F"/>
    <w:rsid w:val="00244DF8"/>
    <w:rsid w:val="002454D9"/>
    <w:rsid w:val="0024739F"/>
    <w:rsid w:val="00252C5B"/>
    <w:rsid w:val="00254A33"/>
    <w:rsid w:val="002556A5"/>
    <w:rsid w:val="00256A1F"/>
    <w:rsid w:val="00260F81"/>
    <w:rsid w:val="00261252"/>
    <w:rsid w:val="00261D0C"/>
    <w:rsid w:val="00262307"/>
    <w:rsid w:val="0026320D"/>
    <w:rsid w:val="00264700"/>
    <w:rsid w:val="00265BD4"/>
    <w:rsid w:val="00270F5D"/>
    <w:rsid w:val="00272749"/>
    <w:rsid w:val="0027287B"/>
    <w:rsid w:val="0027363F"/>
    <w:rsid w:val="002740D3"/>
    <w:rsid w:val="00280991"/>
    <w:rsid w:val="00280D43"/>
    <w:rsid w:val="00281642"/>
    <w:rsid w:val="002837EC"/>
    <w:rsid w:val="0028474A"/>
    <w:rsid w:val="00284843"/>
    <w:rsid w:val="00284E99"/>
    <w:rsid w:val="00286106"/>
    <w:rsid w:val="00286A0C"/>
    <w:rsid w:val="0028737F"/>
    <w:rsid w:val="002907AA"/>
    <w:rsid w:val="0029101B"/>
    <w:rsid w:val="002912E5"/>
    <w:rsid w:val="002934CA"/>
    <w:rsid w:val="0029367E"/>
    <w:rsid w:val="002A0F09"/>
    <w:rsid w:val="002A1A0C"/>
    <w:rsid w:val="002A217B"/>
    <w:rsid w:val="002A28AB"/>
    <w:rsid w:val="002A2A3F"/>
    <w:rsid w:val="002A45E7"/>
    <w:rsid w:val="002B0A9C"/>
    <w:rsid w:val="002B2230"/>
    <w:rsid w:val="002B3264"/>
    <w:rsid w:val="002B6AF7"/>
    <w:rsid w:val="002B73F6"/>
    <w:rsid w:val="002B7E51"/>
    <w:rsid w:val="002C041D"/>
    <w:rsid w:val="002C04E4"/>
    <w:rsid w:val="002C072B"/>
    <w:rsid w:val="002C131A"/>
    <w:rsid w:val="002C135A"/>
    <w:rsid w:val="002C321A"/>
    <w:rsid w:val="002C3BF8"/>
    <w:rsid w:val="002C44E1"/>
    <w:rsid w:val="002C46C6"/>
    <w:rsid w:val="002C4D91"/>
    <w:rsid w:val="002C503C"/>
    <w:rsid w:val="002C5371"/>
    <w:rsid w:val="002C7A83"/>
    <w:rsid w:val="002D113F"/>
    <w:rsid w:val="002D1DC8"/>
    <w:rsid w:val="002D2544"/>
    <w:rsid w:val="002D2717"/>
    <w:rsid w:val="002D3247"/>
    <w:rsid w:val="002D39DD"/>
    <w:rsid w:val="002D4541"/>
    <w:rsid w:val="002D528F"/>
    <w:rsid w:val="002D719B"/>
    <w:rsid w:val="002E12BB"/>
    <w:rsid w:val="002E1F47"/>
    <w:rsid w:val="002E3577"/>
    <w:rsid w:val="002E454A"/>
    <w:rsid w:val="002E6968"/>
    <w:rsid w:val="002E7842"/>
    <w:rsid w:val="002F1091"/>
    <w:rsid w:val="002F2CCD"/>
    <w:rsid w:val="002F3317"/>
    <w:rsid w:val="002F33F6"/>
    <w:rsid w:val="002F5822"/>
    <w:rsid w:val="002F692B"/>
    <w:rsid w:val="00301046"/>
    <w:rsid w:val="00303FE0"/>
    <w:rsid w:val="003041A9"/>
    <w:rsid w:val="00304CAF"/>
    <w:rsid w:val="0031312A"/>
    <w:rsid w:val="00313E68"/>
    <w:rsid w:val="0031405A"/>
    <w:rsid w:val="00314315"/>
    <w:rsid w:val="00314489"/>
    <w:rsid w:val="00316585"/>
    <w:rsid w:val="00316BCC"/>
    <w:rsid w:val="00320CE9"/>
    <w:rsid w:val="003237C3"/>
    <w:rsid w:val="00324B12"/>
    <w:rsid w:val="0033178D"/>
    <w:rsid w:val="00331A33"/>
    <w:rsid w:val="00331D12"/>
    <w:rsid w:val="00332060"/>
    <w:rsid w:val="003331E4"/>
    <w:rsid w:val="003331FA"/>
    <w:rsid w:val="00335BF9"/>
    <w:rsid w:val="00336303"/>
    <w:rsid w:val="00337A65"/>
    <w:rsid w:val="003413D6"/>
    <w:rsid w:val="00341A6E"/>
    <w:rsid w:val="00342828"/>
    <w:rsid w:val="00342F20"/>
    <w:rsid w:val="00344F59"/>
    <w:rsid w:val="0034524F"/>
    <w:rsid w:val="00351193"/>
    <w:rsid w:val="00351CF5"/>
    <w:rsid w:val="003536FE"/>
    <w:rsid w:val="00356C04"/>
    <w:rsid w:val="00357F6C"/>
    <w:rsid w:val="00360FAD"/>
    <w:rsid w:val="00361C26"/>
    <w:rsid w:val="00363416"/>
    <w:rsid w:val="00364235"/>
    <w:rsid w:val="00367CA1"/>
    <w:rsid w:val="0037021A"/>
    <w:rsid w:val="00371DD4"/>
    <w:rsid w:val="0037271B"/>
    <w:rsid w:val="00372907"/>
    <w:rsid w:val="00373771"/>
    <w:rsid w:val="00373B46"/>
    <w:rsid w:val="0037533E"/>
    <w:rsid w:val="00375D3E"/>
    <w:rsid w:val="0037638F"/>
    <w:rsid w:val="00376D36"/>
    <w:rsid w:val="00377008"/>
    <w:rsid w:val="0038088D"/>
    <w:rsid w:val="00380B15"/>
    <w:rsid w:val="003827E9"/>
    <w:rsid w:val="00384215"/>
    <w:rsid w:val="00384AF5"/>
    <w:rsid w:val="00386980"/>
    <w:rsid w:val="00386A2A"/>
    <w:rsid w:val="00387B83"/>
    <w:rsid w:val="00387C27"/>
    <w:rsid w:val="00387C50"/>
    <w:rsid w:val="00391BCE"/>
    <w:rsid w:val="00391D18"/>
    <w:rsid w:val="003924F6"/>
    <w:rsid w:val="00392526"/>
    <w:rsid w:val="00392960"/>
    <w:rsid w:val="00393463"/>
    <w:rsid w:val="003935F6"/>
    <w:rsid w:val="003945B4"/>
    <w:rsid w:val="00395749"/>
    <w:rsid w:val="00395AA5"/>
    <w:rsid w:val="00395C0E"/>
    <w:rsid w:val="00395D48"/>
    <w:rsid w:val="00395F17"/>
    <w:rsid w:val="00396F43"/>
    <w:rsid w:val="00397BFF"/>
    <w:rsid w:val="003A00A5"/>
    <w:rsid w:val="003A02C4"/>
    <w:rsid w:val="003A0C5A"/>
    <w:rsid w:val="003A0CF8"/>
    <w:rsid w:val="003A1C44"/>
    <w:rsid w:val="003A2ED0"/>
    <w:rsid w:val="003A437D"/>
    <w:rsid w:val="003A655C"/>
    <w:rsid w:val="003A750C"/>
    <w:rsid w:val="003A778B"/>
    <w:rsid w:val="003B0145"/>
    <w:rsid w:val="003B0986"/>
    <w:rsid w:val="003B1DEE"/>
    <w:rsid w:val="003B3613"/>
    <w:rsid w:val="003B42D9"/>
    <w:rsid w:val="003B6261"/>
    <w:rsid w:val="003C07A7"/>
    <w:rsid w:val="003C10FF"/>
    <w:rsid w:val="003C1860"/>
    <w:rsid w:val="003C20B5"/>
    <w:rsid w:val="003C34C6"/>
    <w:rsid w:val="003C3637"/>
    <w:rsid w:val="003C5796"/>
    <w:rsid w:val="003C5AC4"/>
    <w:rsid w:val="003C6480"/>
    <w:rsid w:val="003C76D6"/>
    <w:rsid w:val="003D11CE"/>
    <w:rsid w:val="003D21C2"/>
    <w:rsid w:val="003D25EE"/>
    <w:rsid w:val="003D3BBA"/>
    <w:rsid w:val="003D42FB"/>
    <w:rsid w:val="003D609A"/>
    <w:rsid w:val="003D673B"/>
    <w:rsid w:val="003E3706"/>
    <w:rsid w:val="003E40FE"/>
    <w:rsid w:val="003E4C18"/>
    <w:rsid w:val="003E4D4F"/>
    <w:rsid w:val="003E7CD0"/>
    <w:rsid w:val="003F0F63"/>
    <w:rsid w:val="003F1B8D"/>
    <w:rsid w:val="003F2E63"/>
    <w:rsid w:val="003F3279"/>
    <w:rsid w:val="003F401C"/>
    <w:rsid w:val="003F53D3"/>
    <w:rsid w:val="003F7296"/>
    <w:rsid w:val="003F7D69"/>
    <w:rsid w:val="00400EB4"/>
    <w:rsid w:val="0040260C"/>
    <w:rsid w:val="00403B24"/>
    <w:rsid w:val="00404722"/>
    <w:rsid w:val="00404FBD"/>
    <w:rsid w:val="00407EF8"/>
    <w:rsid w:val="004105A7"/>
    <w:rsid w:val="004128A2"/>
    <w:rsid w:val="00413EA1"/>
    <w:rsid w:val="004140F7"/>
    <w:rsid w:val="00416EA0"/>
    <w:rsid w:val="004247A3"/>
    <w:rsid w:val="0042483B"/>
    <w:rsid w:val="004261CE"/>
    <w:rsid w:val="00426968"/>
    <w:rsid w:val="0043404D"/>
    <w:rsid w:val="004347F2"/>
    <w:rsid w:val="0043506E"/>
    <w:rsid w:val="00437DFF"/>
    <w:rsid w:val="00440074"/>
    <w:rsid w:val="0044016A"/>
    <w:rsid w:val="00440639"/>
    <w:rsid w:val="00442FEB"/>
    <w:rsid w:val="00445DC5"/>
    <w:rsid w:val="00446B0C"/>
    <w:rsid w:val="00446BDB"/>
    <w:rsid w:val="00446F65"/>
    <w:rsid w:val="00447751"/>
    <w:rsid w:val="00450794"/>
    <w:rsid w:val="004546A9"/>
    <w:rsid w:val="00454FD0"/>
    <w:rsid w:val="00455A2B"/>
    <w:rsid w:val="00457CE1"/>
    <w:rsid w:val="00462DC5"/>
    <w:rsid w:val="00463281"/>
    <w:rsid w:val="004634EA"/>
    <w:rsid w:val="004714A9"/>
    <w:rsid w:val="00471A6B"/>
    <w:rsid w:val="00472405"/>
    <w:rsid w:val="004724C6"/>
    <w:rsid w:val="00472A43"/>
    <w:rsid w:val="004746C2"/>
    <w:rsid w:val="00477212"/>
    <w:rsid w:val="00481395"/>
    <w:rsid w:val="00481564"/>
    <w:rsid w:val="00481A13"/>
    <w:rsid w:val="004826F5"/>
    <w:rsid w:val="00482D2F"/>
    <w:rsid w:val="00484BAB"/>
    <w:rsid w:val="0048573F"/>
    <w:rsid w:val="00485A2A"/>
    <w:rsid w:val="00485CD7"/>
    <w:rsid w:val="00486DC2"/>
    <w:rsid w:val="00490817"/>
    <w:rsid w:val="00490A71"/>
    <w:rsid w:val="00490AA2"/>
    <w:rsid w:val="004914FE"/>
    <w:rsid w:val="00491C25"/>
    <w:rsid w:val="004924C1"/>
    <w:rsid w:val="00495FF3"/>
    <w:rsid w:val="00496778"/>
    <w:rsid w:val="004A0579"/>
    <w:rsid w:val="004A1348"/>
    <w:rsid w:val="004A3676"/>
    <w:rsid w:val="004A3986"/>
    <w:rsid w:val="004A3BA0"/>
    <w:rsid w:val="004A6C55"/>
    <w:rsid w:val="004B29CD"/>
    <w:rsid w:val="004B443D"/>
    <w:rsid w:val="004B4B89"/>
    <w:rsid w:val="004B551B"/>
    <w:rsid w:val="004B6E74"/>
    <w:rsid w:val="004B731D"/>
    <w:rsid w:val="004C01D4"/>
    <w:rsid w:val="004C0C2F"/>
    <w:rsid w:val="004C44CB"/>
    <w:rsid w:val="004C4BEA"/>
    <w:rsid w:val="004C6F82"/>
    <w:rsid w:val="004D054D"/>
    <w:rsid w:val="004D08CA"/>
    <w:rsid w:val="004D0971"/>
    <w:rsid w:val="004D3062"/>
    <w:rsid w:val="004D3CEB"/>
    <w:rsid w:val="004D4FD7"/>
    <w:rsid w:val="004D54DF"/>
    <w:rsid w:val="004D58B4"/>
    <w:rsid w:val="004D591E"/>
    <w:rsid w:val="004D5E2C"/>
    <w:rsid w:val="004D6AA3"/>
    <w:rsid w:val="004D728D"/>
    <w:rsid w:val="004D76C2"/>
    <w:rsid w:val="004D77D5"/>
    <w:rsid w:val="004D7B0B"/>
    <w:rsid w:val="004E21DC"/>
    <w:rsid w:val="004E3EE0"/>
    <w:rsid w:val="004E42EF"/>
    <w:rsid w:val="004E43AC"/>
    <w:rsid w:val="004E49D7"/>
    <w:rsid w:val="004E56CB"/>
    <w:rsid w:val="004E68EB"/>
    <w:rsid w:val="004F1374"/>
    <w:rsid w:val="004F146C"/>
    <w:rsid w:val="004F27D9"/>
    <w:rsid w:val="004F2CF8"/>
    <w:rsid w:val="004F4182"/>
    <w:rsid w:val="004F43EB"/>
    <w:rsid w:val="004F470F"/>
    <w:rsid w:val="004F4C7C"/>
    <w:rsid w:val="004F6838"/>
    <w:rsid w:val="004F6B9A"/>
    <w:rsid w:val="004F6EA5"/>
    <w:rsid w:val="00500143"/>
    <w:rsid w:val="00503A68"/>
    <w:rsid w:val="00503FFD"/>
    <w:rsid w:val="005043EA"/>
    <w:rsid w:val="00504C7C"/>
    <w:rsid w:val="0050578C"/>
    <w:rsid w:val="00506BB8"/>
    <w:rsid w:val="00507D41"/>
    <w:rsid w:val="00507E55"/>
    <w:rsid w:val="005125EB"/>
    <w:rsid w:val="005133E7"/>
    <w:rsid w:val="00514640"/>
    <w:rsid w:val="00514A4A"/>
    <w:rsid w:val="00515870"/>
    <w:rsid w:val="005163CB"/>
    <w:rsid w:val="005164EA"/>
    <w:rsid w:val="00517179"/>
    <w:rsid w:val="00520ABD"/>
    <w:rsid w:val="005217F0"/>
    <w:rsid w:val="00521CC6"/>
    <w:rsid w:val="005224A6"/>
    <w:rsid w:val="005257E4"/>
    <w:rsid w:val="0052634A"/>
    <w:rsid w:val="00526BB7"/>
    <w:rsid w:val="00527E95"/>
    <w:rsid w:val="00531D0B"/>
    <w:rsid w:val="005332D4"/>
    <w:rsid w:val="00533723"/>
    <w:rsid w:val="005348EF"/>
    <w:rsid w:val="00536DE9"/>
    <w:rsid w:val="00537413"/>
    <w:rsid w:val="00540336"/>
    <w:rsid w:val="005415DB"/>
    <w:rsid w:val="0054398E"/>
    <w:rsid w:val="00543FD3"/>
    <w:rsid w:val="00544276"/>
    <w:rsid w:val="00544396"/>
    <w:rsid w:val="00550135"/>
    <w:rsid w:val="005503EF"/>
    <w:rsid w:val="0055053B"/>
    <w:rsid w:val="00550816"/>
    <w:rsid w:val="00550A80"/>
    <w:rsid w:val="005536DD"/>
    <w:rsid w:val="00553ED5"/>
    <w:rsid w:val="005566D0"/>
    <w:rsid w:val="00557229"/>
    <w:rsid w:val="0056142D"/>
    <w:rsid w:val="00562127"/>
    <w:rsid w:val="00564A85"/>
    <w:rsid w:val="00566209"/>
    <w:rsid w:val="005663C7"/>
    <w:rsid w:val="005665CF"/>
    <w:rsid w:val="005677B7"/>
    <w:rsid w:val="0057070D"/>
    <w:rsid w:val="00571A68"/>
    <w:rsid w:val="00572266"/>
    <w:rsid w:val="005724BE"/>
    <w:rsid w:val="0057451B"/>
    <w:rsid w:val="005747ED"/>
    <w:rsid w:val="00575E5A"/>
    <w:rsid w:val="0057758D"/>
    <w:rsid w:val="005814C0"/>
    <w:rsid w:val="0058186E"/>
    <w:rsid w:val="005819EE"/>
    <w:rsid w:val="00584192"/>
    <w:rsid w:val="00584C42"/>
    <w:rsid w:val="00586673"/>
    <w:rsid w:val="00590466"/>
    <w:rsid w:val="00591B39"/>
    <w:rsid w:val="00591E40"/>
    <w:rsid w:val="005923DD"/>
    <w:rsid w:val="00592D79"/>
    <w:rsid w:val="005938B8"/>
    <w:rsid w:val="00594016"/>
    <w:rsid w:val="005952ED"/>
    <w:rsid w:val="005957CE"/>
    <w:rsid w:val="005970CC"/>
    <w:rsid w:val="00597F8B"/>
    <w:rsid w:val="005A14DC"/>
    <w:rsid w:val="005A5138"/>
    <w:rsid w:val="005A56B9"/>
    <w:rsid w:val="005A7396"/>
    <w:rsid w:val="005A7C08"/>
    <w:rsid w:val="005B0AE6"/>
    <w:rsid w:val="005B2815"/>
    <w:rsid w:val="005B2F8E"/>
    <w:rsid w:val="005B308F"/>
    <w:rsid w:val="005B3FE4"/>
    <w:rsid w:val="005B5612"/>
    <w:rsid w:val="005C5EDF"/>
    <w:rsid w:val="005C7C92"/>
    <w:rsid w:val="005D04F8"/>
    <w:rsid w:val="005D094D"/>
    <w:rsid w:val="005D2A61"/>
    <w:rsid w:val="005D45F6"/>
    <w:rsid w:val="005D4E1F"/>
    <w:rsid w:val="005D7729"/>
    <w:rsid w:val="005E01B0"/>
    <w:rsid w:val="005E2423"/>
    <w:rsid w:val="005E3B47"/>
    <w:rsid w:val="005E44A0"/>
    <w:rsid w:val="005E484B"/>
    <w:rsid w:val="005E4F2E"/>
    <w:rsid w:val="005E56CB"/>
    <w:rsid w:val="005F0DCB"/>
    <w:rsid w:val="005F0F2C"/>
    <w:rsid w:val="005F115E"/>
    <w:rsid w:val="005F399D"/>
    <w:rsid w:val="005F3F6A"/>
    <w:rsid w:val="005F587D"/>
    <w:rsid w:val="005F6FB3"/>
    <w:rsid w:val="00600690"/>
    <w:rsid w:val="00602DE1"/>
    <w:rsid w:val="00603109"/>
    <w:rsid w:val="00603616"/>
    <w:rsid w:val="00604295"/>
    <w:rsid w:val="006049B4"/>
    <w:rsid w:val="00605251"/>
    <w:rsid w:val="0060556D"/>
    <w:rsid w:val="00610261"/>
    <w:rsid w:val="00616692"/>
    <w:rsid w:val="00621F95"/>
    <w:rsid w:val="006223AB"/>
    <w:rsid w:val="0062273A"/>
    <w:rsid w:val="0062455B"/>
    <w:rsid w:val="00624815"/>
    <w:rsid w:val="006248D1"/>
    <w:rsid w:val="00624FC6"/>
    <w:rsid w:val="0062571A"/>
    <w:rsid w:val="00626FA2"/>
    <w:rsid w:val="00630212"/>
    <w:rsid w:val="0063082B"/>
    <w:rsid w:val="00632B50"/>
    <w:rsid w:val="006413B4"/>
    <w:rsid w:val="006439B0"/>
    <w:rsid w:val="006474FC"/>
    <w:rsid w:val="00652D06"/>
    <w:rsid w:val="00654B35"/>
    <w:rsid w:val="00656014"/>
    <w:rsid w:val="00656D22"/>
    <w:rsid w:val="006572FE"/>
    <w:rsid w:val="006576C4"/>
    <w:rsid w:val="006600D4"/>
    <w:rsid w:val="00661FC4"/>
    <w:rsid w:val="00662205"/>
    <w:rsid w:val="0066407A"/>
    <w:rsid w:val="00664811"/>
    <w:rsid w:val="00665ACF"/>
    <w:rsid w:val="0066776B"/>
    <w:rsid w:val="006721B7"/>
    <w:rsid w:val="00672A13"/>
    <w:rsid w:val="00672D6C"/>
    <w:rsid w:val="00673C6A"/>
    <w:rsid w:val="006754FE"/>
    <w:rsid w:val="00675D80"/>
    <w:rsid w:val="0067697E"/>
    <w:rsid w:val="00676B02"/>
    <w:rsid w:val="006771C4"/>
    <w:rsid w:val="00677927"/>
    <w:rsid w:val="00680A7C"/>
    <w:rsid w:val="0068186E"/>
    <w:rsid w:val="0068190D"/>
    <w:rsid w:val="006823BA"/>
    <w:rsid w:val="00682A39"/>
    <w:rsid w:val="00682F8F"/>
    <w:rsid w:val="006847B3"/>
    <w:rsid w:val="00685C02"/>
    <w:rsid w:val="00686D8A"/>
    <w:rsid w:val="006900C1"/>
    <w:rsid w:val="0069072A"/>
    <w:rsid w:val="006912EE"/>
    <w:rsid w:val="00691BA3"/>
    <w:rsid w:val="0069305B"/>
    <w:rsid w:val="006939EF"/>
    <w:rsid w:val="00694740"/>
    <w:rsid w:val="0069667C"/>
    <w:rsid w:val="00697E71"/>
    <w:rsid w:val="006A23CE"/>
    <w:rsid w:val="006A4A31"/>
    <w:rsid w:val="006A5384"/>
    <w:rsid w:val="006A6357"/>
    <w:rsid w:val="006A6D4D"/>
    <w:rsid w:val="006A775F"/>
    <w:rsid w:val="006B069A"/>
    <w:rsid w:val="006B0B3E"/>
    <w:rsid w:val="006B11AE"/>
    <w:rsid w:val="006B1635"/>
    <w:rsid w:val="006B294D"/>
    <w:rsid w:val="006B3391"/>
    <w:rsid w:val="006B3F7E"/>
    <w:rsid w:val="006B4C63"/>
    <w:rsid w:val="006B6F7A"/>
    <w:rsid w:val="006B7161"/>
    <w:rsid w:val="006B7647"/>
    <w:rsid w:val="006B76AF"/>
    <w:rsid w:val="006B78E1"/>
    <w:rsid w:val="006C2130"/>
    <w:rsid w:val="006C27ED"/>
    <w:rsid w:val="006C5D0F"/>
    <w:rsid w:val="006D4064"/>
    <w:rsid w:val="006D4E2D"/>
    <w:rsid w:val="006D5840"/>
    <w:rsid w:val="006D5FF9"/>
    <w:rsid w:val="006D6208"/>
    <w:rsid w:val="006D62B1"/>
    <w:rsid w:val="006D7856"/>
    <w:rsid w:val="006D7D17"/>
    <w:rsid w:val="006E10A1"/>
    <w:rsid w:val="006E17B6"/>
    <w:rsid w:val="006E1D7F"/>
    <w:rsid w:val="006E4EF5"/>
    <w:rsid w:val="006E50FD"/>
    <w:rsid w:val="006E6549"/>
    <w:rsid w:val="006E6DB3"/>
    <w:rsid w:val="006F0156"/>
    <w:rsid w:val="006F196A"/>
    <w:rsid w:val="006F3305"/>
    <w:rsid w:val="006F3C93"/>
    <w:rsid w:val="006F4F40"/>
    <w:rsid w:val="006F6108"/>
    <w:rsid w:val="006F6D59"/>
    <w:rsid w:val="006F7CDD"/>
    <w:rsid w:val="00700C5C"/>
    <w:rsid w:val="007022B2"/>
    <w:rsid w:val="0070419B"/>
    <w:rsid w:val="0070463C"/>
    <w:rsid w:val="007102F5"/>
    <w:rsid w:val="00711B88"/>
    <w:rsid w:val="00713A58"/>
    <w:rsid w:val="00713EEE"/>
    <w:rsid w:val="00720271"/>
    <w:rsid w:val="007208C0"/>
    <w:rsid w:val="007231CF"/>
    <w:rsid w:val="00724148"/>
    <w:rsid w:val="007246C6"/>
    <w:rsid w:val="00724D6B"/>
    <w:rsid w:val="00725045"/>
    <w:rsid w:val="00726F52"/>
    <w:rsid w:val="00727977"/>
    <w:rsid w:val="0073166C"/>
    <w:rsid w:val="0073282C"/>
    <w:rsid w:val="007342FA"/>
    <w:rsid w:val="007346BB"/>
    <w:rsid w:val="00734AB2"/>
    <w:rsid w:val="00735A99"/>
    <w:rsid w:val="00737321"/>
    <w:rsid w:val="007416B2"/>
    <w:rsid w:val="007444ED"/>
    <w:rsid w:val="00746788"/>
    <w:rsid w:val="00747DE1"/>
    <w:rsid w:val="00751320"/>
    <w:rsid w:val="007517AD"/>
    <w:rsid w:val="00752395"/>
    <w:rsid w:val="007523D7"/>
    <w:rsid w:val="00753C1B"/>
    <w:rsid w:val="00754B15"/>
    <w:rsid w:val="007567E4"/>
    <w:rsid w:val="00760601"/>
    <w:rsid w:val="0076187B"/>
    <w:rsid w:val="007619FE"/>
    <w:rsid w:val="0076266E"/>
    <w:rsid w:val="00764384"/>
    <w:rsid w:val="007650BD"/>
    <w:rsid w:val="00766C9F"/>
    <w:rsid w:val="00767B99"/>
    <w:rsid w:val="00772178"/>
    <w:rsid w:val="00775624"/>
    <w:rsid w:val="00777812"/>
    <w:rsid w:val="00777ADB"/>
    <w:rsid w:val="00780CF1"/>
    <w:rsid w:val="007830B8"/>
    <w:rsid w:val="007830BD"/>
    <w:rsid w:val="0078360E"/>
    <w:rsid w:val="00784A68"/>
    <w:rsid w:val="0078768A"/>
    <w:rsid w:val="00787A89"/>
    <w:rsid w:val="00787F0A"/>
    <w:rsid w:val="007904A8"/>
    <w:rsid w:val="00790AB0"/>
    <w:rsid w:val="007924AC"/>
    <w:rsid w:val="00795534"/>
    <w:rsid w:val="007969F1"/>
    <w:rsid w:val="00797CAA"/>
    <w:rsid w:val="007A064E"/>
    <w:rsid w:val="007A1025"/>
    <w:rsid w:val="007A1C90"/>
    <w:rsid w:val="007A4800"/>
    <w:rsid w:val="007A7E17"/>
    <w:rsid w:val="007B03F1"/>
    <w:rsid w:val="007B4E9E"/>
    <w:rsid w:val="007C132A"/>
    <w:rsid w:val="007C1D08"/>
    <w:rsid w:val="007C6AAF"/>
    <w:rsid w:val="007D18D0"/>
    <w:rsid w:val="007D2620"/>
    <w:rsid w:val="007D2938"/>
    <w:rsid w:val="007D3E87"/>
    <w:rsid w:val="007E38EC"/>
    <w:rsid w:val="007E5F73"/>
    <w:rsid w:val="007E6298"/>
    <w:rsid w:val="007E73AE"/>
    <w:rsid w:val="007E7DCD"/>
    <w:rsid w:val="007F01C4"/>
    <w:rsid w:val="007F1DD9"/>
    <w:rsid w:val="007F1E45"/>
    <w:rsid w:val="007F45A6"/>
    <w:rsid w:val="007F5398"/>
    <w:rsid w:val="007F5DCD"/>
    <w:rsid w:val="007F61A4"/>
    <w:rsid w:val="00800070"/>
    <w:rsid w:val="00801BA9"/>
    <w:rsid w:val="008027B9"/>
    <w:rsid w:val="0080519A"/>
    <w:rsid w:val="00805697"/>
    <w:rsid w:val="008068A6"/>
    <w:rsid w:val="00807DFD"/>
    <w:rsid w:val="00810169"/>
    <w:rsid w:val="008109C5"/>
    <w:rsid w:val="00811FC0"/>
    <w:rsid w:val="00812637"/>
    <w:rsid w:val="008144B1"/>
    <w:rsid w:val="00815B66"/>
    <w:rsid w:val="00817340"/>
    <w:rsid w:val="00821DE7"/>
    <w:rsid w:val="00823318"/>
    <w:rsid w:val="00825BB7"/>
    <w:rsid w:val="00825D37"/>
    <w:rsid w:val="00830B6B"/>
    <w:rsid w:val="00830DF2"/>
    <w:rsid w:val="00831B77"/>
    <w:rsid w:val="0083437F"/>
    <w:rsid w:val="0083477D"/>
    <w:rsid w:val="00834EC2"/>
    <w:rsid w:val="0083515B"/>
    <w:rsid w:val="00840546"/>
    <w:rsid w:val="0084063E"/>
    <w:rsid w:val="00841C25"/>
    <w:rsid w:val="00843C3A"/>
    <w:rsid w:val="00845561"/>
    <w:rsid w:val="00846686"/>
    <w:rsid w:val="00850B28"/>
    <w:rsid w:val="0085141D"/>
    <w:rsid w:val="0085186F"/>
    <w:rsid w:val="00851AA9"/>
    <w:rsid w:val="00852703"/>
    <w:rsid w:val="00854405"/>
    <w:rsid w:val="00855742"/>
    <w:rsid w:val="00855D18"/>
    <w:rsid w:val="008572C8"/>
    <w:rsid w:val="008631E7"/>
    <w:rsid w:val="00864004"/>
    <w:rsid w:val="00864B89"/>
    <w:rsid w:val="00865D76"/>
    <w:rsid w:val="008669A9"/>
    <w:rsid w:val="00867150"/>
    <w:rsid w:val="00867618"/>
    <w:rsid w:val="00870E62"/>
    <w:rsid w:val="0087103D"/>
    <w:rsid w:val="00873D49"/>
    <w:rsid w:val="00875933"/>
    <w:rsid w:val="00875B8D"/>
    <w:rsid w:val="00877579"/>
    <w:rsid w:val="008806F4"/>
    <w:rsid w:val="00881793"/>
    <w:rsid w:val="00882A3D"/>
    <w:rsid w:val="00883E62"/>
    <w:rsid w:val="00884525"/>
    <w:rsid w:val="008855E8"/>
    <w:rsid w:val="00891189"/>
    <w:rsid w:val="0089180C"/>
    <w:rsid w:val="00891DF6"/>
    <w:rsid w:val="00892E10"/>
    <w:rsid w:val="008934D5"/>
    <w:rsid w:val="008942B6"/>
    <w:rsid w:val="00894DE7"/>
    <w:rsid w:val="0089682C"/>
    <w:rsid w:val="00896B8A"/>
    <w:rsid w:val="008A015F"/>
    <w:rsid w:val="008A356E"/>
    <w:rsid w:val="008A36DB"/>
    <w:rsid w:val="008A45FF"/>
    <w:rsid w:val="008A7655"/>
    <w:rsid w:val="008B0C79"/>
    <w:rsid w:val="008B20F3"/>
    <w:rsid w:val="008B2614"/>
    <w:rsid w:val="008B3B75"/>
    <w:rsid w:val="008B6440"/>
    <w:rsid w:val="008B6F57"/>
    <w:rsid w:val="008B7AD6"/>
    <w:rsid w:val="008C0E32"/>
    <w:rsid w:val="008C1150"/>
    <w:rsid w:val="008C3958"/>
    <w:rsid w:val="008C4402"/>
    <w:rsid w:val="008C53E9"/>
    <w:rsid w:val="008C555E"/>
    <w:rsid w:val="008C6A86"/>
    <w:rsid w:val="008C6FD3"/>
    <w:rsid w:val="008C78C9"/>
    <w:rsid w:val="008D033F"/>
    <w:rsid w:val="008D0BC9"/>
    <w:rsid w:val="008D17D9"/>
    <w:rsid w:val="008D1AA0"/>
    <w:rsid w:val="008D30CF"/>
    <w:rsid w:val="008D5209"/>
    <w:rsid w:val="008D59B6"/>
    <w:rsid w:val="008E1596"/>
    <w:rsid w:val="008E1E16"/>
    <w:rsid w:val="008E336A"/>
    <w:rsid w:val="008E4B3D"/>
    <w:rsid w:val="008E5272"/>
    <w:rsid w:val="008E7338"/>
    <w:rsid w:val="008F0B5A"/>
    <w:rsid w:val="008F179D"/>
    <w:rsid w:val="008F280F"/>
    <w:rsid w:val="008F3893"/>
    <w:rsid w:val="008F3BF4"/>
    <w:rsid w:val="008F42E7"/>
    <w:rsid w:val="008F4561"/>
    <w:rsid w:val="008F65B6"/>
    <w:rsid w:val="0090268F"/>
    <w:rsid w:val="00902F41"/>
    <w:rsid w:val="0090372C"/>
    <w:rsid w:val="00904D33"/>
    <w:rsid w:val="009051D3"/>
    <w:rsid w:val="00905EB9"/>
    <w:rsid w:val="00905FD8"/>
    <w:rsid w:val="00906486"/>
    <w:rsid w:val="009108E7"/>
    <w:rsid w:val="00911B02"/>
    <w:rsid w:val="00914920"/>
    <w:rsid w:val="00920320"/>
    <w:rsid w:val="00920715"/>
    <w:rsid w:val="00921BF2"/>
    <w:rsid w:val="00922931"/>
    <w:rsid w:val="00930F58"/>
    <w:rsid w:val="009321CD"/>
    <w:rsid w:val="00932D97"/>
    <w:rsid w:val="00933415"/>
    <w:rsid w:val="0093372F"/>
    <w:rsid w:val="009338B2"/>
    <w:rsid w:val="00934E6E"/>
    <w:rsid w:val="00936438"/>
    <w:rsid w:val="00937F67"/>
    <w:rsid w:val="00940319"/>
    <w:rsid w:val="009415A5"/>
    <w:rsid w:val="0094193D"/>
    <w:rsid w:val="00944C80"/>
    <w:rsid w:val="0094640F"/>
    <w:rsid w:val="0094788A"/>
    <w:rsid w:val="0094799D"/>
    <w:rsid w:val="00952895"/>
    <w:rsid w:val="0095324D"/>
    <w:rsid w:val="0095332E"/>
    <w:rsid w:val="00956554"/>
    <w:rsid w:val="00957E7B"/>
    <w:rsid w:val="009617CE"/>
    <w:rsid w:val="00962D23"/>
    <w:rsid w:val="00963677"/>
    <w:rsid w:val="00964903"/>
    <w:rsid w:val="00964D6F"/>
    <w:rsid w:val="00966695"/>
    <w:rsid w:val="00967460"/>
    <w:rsid w:val="00967B5E"/>
    <w:rsid w:val="009702DD"/>
    <w:rsid w:val="00973EE6"/>
    <w:rsid w:val="00974ACB"/>
    <w:rsid w:val="00976D80"/>
    <w:rsid w:val="00980A83"/>
    <w:rsid w:val="0098191C"/>
    <w:rsid w:val="00982941"/>
    <w:rsid w:val="00982C8F"/>
    <w:rsid w:val="0098320E"/>
    <w:rsid w:val="009842A7"/>
    <w:rsid w:val="00984473"/>
    <w:rsid w:val="0098464C"/>
    <w:rsid w:val="00985037"/>
    <w:rsid w:val="00985063"/>
    <w:rsid w:val="00985672"/>
    <w:rsid w:val="00985A09"/>
    <w:rsid w:val="009862A1"/>
    <w:rsid w:val="009876EA"/>
    <w:rsid w:val="00987BE9"/>
    <w:rsid w:val="00990111"/>
    <w:rsid w:val="009928C6"/>
    <w:rsid w:val="009938B7"/>
    <w:rsid w:val="0099682F"/>
    <w:rsid w:val="00996B7D"/>
    <w:rsid w:val="0099728C"/>
    <w:rsid w:val="009A08DD"/>
    <w:rsid w:val="009A0A5B"/>
    <w:rsid w:val="009A306C"/>
    <w:rsid w:val="009A606C"/>
    <w:rsid w:val="009A67C6"/>
    <w:rsid w:val="009A78F2"/>
    <w:rsid w:val="009B20A7"/>
    <w:rsid w:val="009B2157"/>
    <w:rsid w:val="009B2DA5"/>
    <w:rsid w:val="009B2DC1"/>
    <w:rsid w:val="009C06F8"/>
    <w:rsid w:val="009C3C85"/>
    <w:rsid w:val="009C50F3"/>
    <w:rsid w:val="009C55C4"/>
    <w:rsid w:val="009C6A07"/>
    <w:rsid w:val="009C7132"/>
    <w:rsid w:val="009D031C"/>
    <w:rsid w:val="009D045E"/>
    <w:rsid w:val="009D19CA"/>
    <w:rsid w:val="009D2EB7"/>
    <w:rsid w:val="009D5BFE"/>
    <w:rsid w:val="009E0B04"/>
    <w:rsid w:val="009E1682"/>
    <w:rsid w:val="009E184C"/>
    <w:rsid w:val="009E1B4A"/>
    <w:rsid w:val="009E596D"/>
    <w:rsid w:val="009E5EF4"/>
    <w:rsid w:val="009E7081"/>
    <w:rsid w:val="009E7F88"/>
    <w:rsid w:val="009F0859"/>
    <w:rsid w:val="009F0B83"/>
    <w:rsid w:val="009F23EE"/>
    <w:rsid w:val="009F48BC"/>
    <w:rsid w:val="009F4F12"/>
    <w:rsid w:val="009F518D"/>
    <w:rsid w:val="009F7749"/>
    <w:rsid w:val="009F7F07"/>
    <w:rsid w:val="009F7F3F"/>
    <w:rsid w:val="00A02B3D"/>
    <w:rsid w:val="00A045FC"/>
    <w:rsid w:val="00A04CF0"/>
    <w:rsid w:val="00A04E97"/>
    <w:rsid w:val="00A05F1B"/>
    <w:rsid w:val="00A07DD7"/>
    <w:rsid w:val="00A10624"/>
    <w:rsid w:val="00A10F92"/>
    <w:rsid w:val="00A118C4"/>
    <w:rsid w:val="00A12F11"/>
    <w:rsid w:val="00A1493D"/>
    <w:rsid w:val="00A15C17"/>
    <w:rsid w:val="00A1643C"/>
    <w:rsid w:val="00A167B1"/>
    <w:rsid w:val="00A215E2"/>
    <w:rsid w:val="00A22210"/>
    <w:rsid w:val="00A25452"/>
    <w:rsid w:val="00A27A4D"/>
    <w:rsid w:val="00A30154"/>
    <w:rsid w:val="00A31956"/>
    <w:rsid w:val="00A347AF"/>
    <w:rsid w:val="00A368B6"/>
    <w:rsid w:val="00A37F19"/>
    <w:rsid w:val="00A40922"/>
    <w:rsid w:val="00A4349C"/>
    <w:rsid w:val="00A43DF6"/>
    <w:rsid w:val="00A44C9C"/>
    <w:rsid w:val="00A46F90"/>
    <w:rsid w:val="00A47B38"/>
    <w:rsid w:val="00A47DD6"/>
    <w:rsid w:val="00A524B6"/>
    <w:rsid w:val="00A52A94"/>
    <w:rsid w:val="00A54766"/>
    <w:rsid w:val="00A55068"/>
    <w:rsid w:val="00A55395"/>
    <w:rsid w:val="00A576AF"/>
    <w:rsid w:val="00A57AB6"/>
    <w:rsid w:val="00A605EA"/>
    <w:rsid w:val="00A6310B"/>
    <w:rsid w:val="00A65064"/>
    <w:rsid w:val="00A6608D"/>
    <w:rsid w:val="00A70959"/>
    <w:rsid w:val="00A7136D"/>
    <w:rsid w:val="00A72D51"/>
    <w:rsid w:val="00A72F71"/>
    <w:rsid w:val="00A74A0F"/>
    <w:rsid w:val="00A76C6B"/>
    <w:rsid w:val="00A77732"/>
    <w:rsid w:val="00A77D05"/>
    <w:rsid w:val="00A77E42"/>
    <w:rsid w:val="00A8070A"/>
    <w:rsid w:val="00A81009"/>
    <w:rsid w:val="00A814A8"/>
    <w:rsid w:val="00A81FC6"/>
    <w:rsid w:val="00A83B3F"/>
    <w:rsid w:val="00A8512B"/>
    <w:rsid w:val="00A85FC2"/>
    <w:rsid w:val="00A87384"/>
    <w:rsid w:val="00A87B30"/>
    <w:rsid w:val="00A90A3D"/>
    <w:rsid w:val="00A92190"/>
    <w:rsid w:val="00A93AE2"/>
    <w:rsid w:val="00A93AED"/>
    <w:rsid w:val="00A95835"/>
    <w:rsid w:val="00A97038"/>
    <w:rsid w:val="00A9711B"/>
    <w:rsid w:val="00A97221"/>
    <w:rsid w:val="00AA0C4D"/>
    <w:rsid w:val="00AA2577"/>
    <w:rsid w:val="00AA4131"/>
    <w:rsid w:val="00AA4DED"/>
    <w:rsid w:val="00AA54D4"/>
    <w:rsid w:val="00AA74A3"/>
    <w:rsid w:val="00AB2C74"/>
    <w:rsid w:val="00AB33B2"/>
    <w:rsid w:val="00AB35C2"/>
    <w:rsid w:val="00AB5D24"/>
    <w:rsid w:val="00AB6BBB"/>
    <w:rsid w:val="00AB7D76"/>
    <w:rsid w:val="00AC05C6"/>
    <w:rsid w:val="00AC068D"/>
    <w:rsid w:val="00AC0F72"/>
    <w:rsid w:val="00AC23A3"/>
    <w:rsid w:val="00AC2434"/>
    <w:rsid w:val="00AC2842"/>
    <w:rsid w:val="00AC3046"/>
    <w:rsid w:val="00AC3294"/>
    <w:rsid w:val="00AC48B5"/>
    <w:rsid w:val="00AC48B7"/>
    <w:rsid w:val="00AD0484"/>
    <w:rsid w:val="00AD1871"/>
    <w:rsid w:val="00AD4CD6"/>
    <w:rsid w:val="00AD57FC"/>
    <w:rsid w:val="00AD694C"/>
    <w:rsid w:val="00AD6DC5"/>
    <w:rsid w:val="00AE0EE0"/>
    <w:rsid w:val="00AE204F"/>
    <w:rsid w:val="00AE31E8"/>
    <w:rsid w:val="00AE3CC1"/>
    <w:rsid w:val="00AE48B2"/>
    <w:rsid w:val="00AE5E87"/>
    <w:rsid w:val="00AE606B"/>
    <w:rsid w:val="00AE7ABC"/>
    <w:rsid w:val="00AF1C79"/>
    <w:rsid w:val="00AF1CE0"/>
    <w:rsid w:val="00AF2026"/>
    <w:rsid w:val="00AF294A"/>
    <w:rsid w:val="00AF3868"/>
    <w:rsid w:val="00AF4950"/>
    <w:rsid w:val="00AF5CCB"/>
    <w:rsid w:val="00AF72C6"/>
    <w:rsid w:val="00AF74C3"/>
    <w:rsid w:val="00B0125A"/>
    <w:rsid w:val="00B012BF"/>
    <w:rsid w:val="00B01D7C"/>
    <w:rsid w:val="00B0280E"/>
    <w:rsid w:val="00B02B84"/>
    <w:rsid w:val="00B05931"/>
    <w:rsid w:val="00B06BD4"/>
    <w:rsid w:val="00B06DC1"/>
    <w:rsid w:val="00B06DC6"/>
    <w:rsid w:val="00B10BEA"/>
    <w:rsid w:val="00B12F0F"/>
    <w:rsid w:val="00B134B0"/>
    <w:rsid w:val="00B144E8"/>
    <w:rsid w:val="00B17BD0"/>
    <w:rsid w:val="00B17C45"/>
    <w:rsid w:val="00B20640"/>
    <w:rsid w:val="00B20D79"/>
    <w:rsid w:val="00B21398"/>
    <w:rsid w:val="00B2372B"/>
    <w:rsid w:val="00B25B88"/>
    <w:rsid w:val="00B2731D"/>
    <w:rsid w:val="00B27BAD"/>
    <w:rsid w:val="00B30553"/>
    <w:rsid w:val="00B33467"/>
    <w:rsid w:val="00B34289"/>
    <w:rsid w:val="00B36FAA"/>
    <w:rsid w:val="00B37AF6"/>
    <w:rsid w:val="00B37BA5"/>
    <w:rsid w:val="00B40646"/>
    <w:rsid w:val="00B4149D"/>
    <w:rsid w:val="00B4404E"/>
    <w:rsid w:val="00B51F28"/>
    <w:rsid w:val="00B52C00"/>
    <w:rsid w:val="00B55622"/>
    <w:rsid w:val="00B6020F"/>
    <w:rsid w:val="00B62FF4"/>
    <w:rsid w:val="00B63B71"/>
    <w:rsid w:val="00B65D43"/>
    <w:rsid w:val="00B661EC"/>
    <w:rsid w:val="00B66223"/>
    <w:rsid w:val="00B6756E"/>
    <w:rsid w:val="00B67E37"/>
    <w:rsid w:val="00B728E9"/>
    <w:rsid w:val="00B733C7"/>
    <w:rsid w:val="00B75663"/>
    <w:rsid w:val="00B772DB"/>
    <w:rsid w:val="00B80664"/>
    <w:rsid w:val="00B817BE"/>
    <w:rsid w:val="00B81A49"/>
    <w:rsid w:val="00B81DAA"/>
    <w:rsid w:val="00B865E1"/>
    <w:rsid w:val="00B86DFD"/>
    <w:rsid w:val="00B87045"/>
    <w:rsid w:val="00B876F4"/>
    <w:rsid w:val="00B914E2"/>
    <w:rsid w:val="00B91775"/>
    <w:rsid w:val="00B9581D"/>
    <w:rsid w:val="00BA0768"/>
    <w:rsid w:val="00BA0BE5"/>
    <w:rsid w:val="00BA683E"/>
    <w:rsid w:val="00BB08E2"/>
    <w:rsid w:val="00BB181A"/>
    <w:rsid w:val="00BB41D0"/>
    <w:rsid w:val="00BB5289"/>
    <w:rsid w:val="00BB6B6E"/>
    <w:rsid w:val="00BB766D"/>
    <w:rsid w:val="00BB7913"/>
    <w:rsid w:val="00BC1EAD"/>
    <w:rsid w:val="00BC222B"/>
    <w:rsid w:val="00BC28C5"/>
    <w:rsid w:val="00BC2FA9"/>
    <w:rsid w:val="00BC435B"/>
    <w:rsid w:val="00BC4922"/>
    <w:rsid w:val="00BC49FC"/>
    <w:rsid w:val="00BC4ABA"/>
    <w:rsid w:val="00BC5C13"/>
    <w:rsid w:val="00BC64EA"/>
    <w:rsid w:val="00BD18A7"/>
    <w:rsid w:val="00BD1EF2"/>
    <w:rsid w:val="00BD44AC"/>
    <w:rsid w:val="00BD45AE"/>
    <w:rsid w:val="00BD511C"/>
    <w:rsid w:val="00BD58F7"/>
    <w:rsid w:val="00BD6F56"/>
    <w:rsid w:val="00BD771F"/>
    <w:rsid w:val="00BD7EEC"/>
    <w:rsid w:val="00BE3C82"/>
    <w:rsid w:val="00BE59E4"/>
    <w:rsid w:val="00BE5DA2"/>
    <w:rsid w:val="00BE62FE"/>
    <w:rsid w:val="00BE6F13"/>
    <w:rsid w:val="00BE7AF6"/>
    <w:rsid w:val="00BF250D"/>
    <w:rsid w:val="00BF31CB"/>
    <w:rsid w:val="00BF31F5"/>
    <w:rsid w:val="00BF3795"/>
    <w:rsid w:val="00BF3D79"/>
    <w:rsid w:val="00BF406A"/>
    <w:rsid w:val="00BF40C4"/>
    <w:rsid w:val="00BF75F3"/>
    <w:rsid w:val="00C01324"/>
    <w:rsid w:val="00C01F34"/>
    <w:rsid w:val="00C035F0"/>
    <w:rsid w:val="00C051DD"/>
    <w:rsid w:val="00C05552"/>
    <w:rsid w:val="00C0792D"/>
    <w:rsid w:val="00C07E6F"/>
    <w:rsid w:val="00C11B07"/>
    <w:rsid w:val="00C11E1D"/>
    <w:rsid w:val="00C11F4A"/>
    <w:rsid w:val="00C130C4"/>
    <w:rsid w:val="00C14005"/>
    <w:rsid w:val="00C14AD5"/>
    <w:rsid w:val="00C15449"/>
    <w:rsid w:val="00C15E66"/>
    <w:rsid w:val="00C16A8D"/>
    <w:rsid w:val="00C16AC6"/>
    <w:rsid w:val="00C206E7"/>
    <w:rsid w:val="00C20F58"/>
    <w:rsid w:val="00C22E2D"/>
    <w:rsid w:val="00C2379A"/>
    <w:rsid w:val="00C237E5"/>
    <w:rsid w:val="00C24047"/>
    <w:rsid w:val="00C242A8"/>
    <w:rsid w:val="00C259DE"/>
    <w:rsid w:val="00C261B5"/>
    <w:rsid w:val="00C3167C"/>
    <w:rsid w:val="00C3171D"/>
    <w:rsid w:val="00C3428A"/>
    <w:rsid w:val="00C35186"/>
    <w:rsid w:val="00C35E28"/>
    <w:rsid w:val="00C36C48"/>
    <w:rsid w:val="00C41B7C"/>
    <w:rsid w:val="00C44219"/>
    <w:rsid w:val="00C467D4"/>
    <w:rsid w:val="00C475B8"/>
    <w:rsid w:val="00C5217F"/>
    <w:rsid w:val="00C533CE"/>
    <w:rsid w:val="00C53D6A"/>
    <w:rsid w:val="00C5500D"/>
    <w:rsid w:val="00C55935"/>
    <w:rsid w:val="00C56C42"/>
    <w:rsid w:val="00C57522"/>
    <w:rsid w:val="00C604C2"/>
    <w:rsid w:val="00C609A9"/>
    <w:rsid w:val="00C630E2"/>
    <w:rsid w:val="00C63139"/>
    <w:rsid w:val="00C66ACB"/>
    <w:rsid w:val="00C6763F"/>
    <w:rsid w:val="00C678F1"/>
    <w:rsid w:val="00C70154"/>
    <w:rsid w:val="00C71D5F"/>
    <w:rsid w:val="00C72AB6"/>
    <w:rsid w:val="00C73CD9"/>
    <w:rsid w:val="00C74CEB"/>
    <w:rsid w:val="00C759D0"/>
    <w:rsid w:val="00C75AD6"/>
    <w:rsid w:val="00C762EE"/>
    <w:rsid w:val="00C76D23"/>
    <w:rsid w:val="00C8324A"/>
    <w:rsid w:val="00C83A3E"/>
    <w:rsid w:val="00C84F02"/>
    <w:rsid w:val="00C86359"/>
    <w:rsid w:val="00C86452"/>
    <w:rsid w:val="00C8707A"/>
    <w:rsid w:val="00C873C3"/>
    <w:rsid w:val="00C90B53"/>
    <w:rsid w:val="00C9157F"/>
    <w:rsid w:val="00C92997"/>
    <w:rsid w:val="00C931AA"/>
    <w:rsid w:val="00C945AC"/>
    <w:rsid w:val="00C95606"/>
    <w:rsid w:val="00C96079"/>
    <w:rsid w:val="00C96725"/>
    <w:rsid w:val="00CA0362"/>
    <w:rsid w:val="00CA20E7"/>
    <w:rsid w:val="00CA736E"/>
    <w:rsid w:val="00CB2011"/>
    <w:rsid w:val="00CB290D"/>
    <w:rsid w:val="00CB2E69"/>
    <w:rsid w:val="00CB3730"/>
    <w:rsid w:val="00CB487C"/>
    <w:rsid w:val="00CB51C0"/>
    <w:rsid w:val="00CB6931"/>
    <w:rsid w:val="00CC03DC"/>
    <w:rsid w:val="00CC0B9E"/>
    <w:rsid w:val="00CC220E"/>
    <w:rsid w:val="00CC3434"/>
    <w:rsid w:val="00CC3B6D"/>
    <w:rsid w:val="00CC5C1A"/>
    <w:rsid w:val="00CC77CA"/>
    <w:rsid w:val="00CD00A5"/>
    <w:rsid w:val="00CD208F"/>
    <w:rsid w:val="00CD372C"/>
    <w:rsid w:val="00CD4267"/>
    <w:rsid w:val="00CD51A5"/>
    <w:rsid w:val="00CD54D0"/>
    <w:rsid w:val="00CE022E"/>
    <w:rsid w:val="00CE0234"/>
    <w:rsid w:val="00CE1941"/>
    <w:rsid w:val="00CE2E10"/>
    <w:rsid w:val="00CE3615"/>
    <w:rsid w:val="00CE535B"/>
    <w:rsid w:val="00CE7EA6"/>
    <w:rsid w:val="00CF3598"/>
    <w:rsid w:val="00CF7EBF"/>
    <w:rsid w:val="00D00704"/>
    <w:rsid w:val="00D02568"/>
    <w:rsid w:val="00D03E2F"/>
    <w:rsid w:val="00D13595"/>
    <w:rsid w:val="00D13A04"/>
    <w:rsid w:val="00D1618D"/>
    <w:rsid w:val="00D165C3"/>
    <w:rsid w:val="00D17D08"/>
    <w:rsid w:val="00D20091"/>
    <w:rsid w:val="00D203F9"/>
    <w:rsid w:val="00D2600C"/>
    <w:rsid w:val="00D26EA7"/>
    <w:rsid w:val="00D2754C"/>
    <w:rsid w:val="00D2759A"/>
    <w:rsid w:val="00D3054D"/>
    <w:rsid w:val="00D3178D"/>
    <w:rsid w:val="00D3268A"/>
    <w:rsid w:val="00D327C6"/>
    <w:rsid w:val="00D33FA2"/>
    <w:rsid w:val="00D341BD"/>
    <w:rsid w:val="00D34624"/>
    <w:rsid w:val="00D3670D"/>
    <w:rsid w:val="00D37805"/>
    <w:rsid w:val="00D41360"/>
    <w:rsid w:val="00D44BD8"/>
    <w:rsid w:val="00D44D1C"/>
    <w:rsid w:val="00D45370"/>
    <w:rsid w:val="00D45D85"/>
    <w:rsid w:val="00D46288"/>
    <w:rsid w:val="00D561A0"/>
    <w:rsid w:val="00D5766C"/>
    <w:rsid w:val="00D6129C"/>
    <w:rsid w:val="00D6182D"/>
    <w:rsid w:val="00D62CB6"/>
    <w:rsid w:val="00D62F34"/>
    <w:rsid w:val="00D6793D"/>
    <w:rsid w:val="00D70B1F"/>
    <w:rsid w:val="00D72C38"/>
    <w:rsid w:val="00D733C3"/>
    <w:rsid w:val="00D7341C"/>
    <w:rsid w:val="00D76142"/>
    <w:rsid w:val="00D7692C"/>
    <w:rsid w:val="00D777D2"/>
    <w:rsid w:val="00D80C77"/>
    <w:rsid w:val="00D8178C"/>
    <w:rsid w:val="00D82057"/>
    <w:rsid w:val="00D8380A"/>
    <w:rsid w:val="00D841ED"/>
    <w:rsid w:val="00D850FF"/>
    <w:rsid w:val="00D87072"/>
    <w:rsid w:val="00D91BA6"/>
    <w:rsid w:val="00D95FC3"/>
    <w:rsid w:val="00DA0E12"/>
    <w:rsid w:val="00DA17DA"/>
    <w:rsid w:val="00DA1D68"/>
    <w:rsid w:val="00DA31F8"/>
    <w:rsid w:val="00DA3672"/>
    <w:rsid w:val="00DA3C89"/>
    <w:rsid w:val="00DA3CCB"/>
    <w:rsid w:val="00DA4C1C"/>
    <w:rsid w:val="00DA4FFF"/>
    <w:rsid w:val="00DB1338"/>
    <w:rsid w:val="00DB2161"/>
    <w:rsid w:val="00DB564A"/>
    <w:rsid w:val="00DB6EB8"/>
    <w:rsid w:val="00DC06D1"/>
    <w:rsid w:val="00DC1A3C"/>
    <w:rsid w:val="00DC2B4A"/>
    <w:rsid w:val="00DC2DC6"/>
    <w:rsid w:val="00DC36C7"/>
    <w:rsid w:val="00DC3821"/>
    <w:rsid w:val="00DC6642"/>
    <w:rsid w:val="00DC7AFA"/>
    <w:rsid w:val="00DD089B"/>
    <w:rsid w:val="00DD1062"/>
    <w:rsid w:val="00DD1E41"/>
    <w:rsid w:val="00DD21D7"/>
    <w:rsid w:val="00DD3D83"/>
    <w:rsid w:val="00DD47EA"/>
    <w:rsid w:val="00DD54BE"/>
    <w:rsid w:val="00DD69A6"/>
    <w:rsid w:val="00DD7055"/>
    <w:rsid w:val="00DE2F32"/>
    <w:rsid w:val="00DE3A4D"/>
    <w:rsid w:val="00DE3A94"/>
    <w:rsid w:val="00DF0191"/>
    <w:rsid w:val="00DF169D"/>
    <w:rsid w:val="00DF3451"/>
    <w:rsid w:val="00DF3723"/>
    <w:rsid w:val="00DF7FC3"/>
    <w:rsid w:val="00E00136"/>
    <w:rsid w:val="00E01BD3"/>
    <w:rsid w:val="00E0221D"/>
    <w:rsid w:val="00E0270E"/>
    <w:rsid w:val="00E04067"/>
    <w:rsid w:val="00E0462F"/>
    <w:rsid w:val="00E0474D"/>
    <w:rsid w:val="00E04F22"/>
    <w:rsid w:val="00E06D7C"/>
    <w:rsid w:val="00E07C69"/>
    <w:rsid w:val="00E10EDB"/>
    <w:rsid w:val="00E134D9"/>
    <w:rsid w:val="00E1438D"/>
    <w:rsid w:val="00E16303"/>
    <w:rsid w:val="00E20E4D"/>
    <w:rsid w:val="00E21683"/>
    <w:rsid w:val="00E22C89"/>
    <w:rsid w:val="00E2436F"/>
    <w:rsid w:val="00E2663D"/>
    <w:rsid w:val="00E2691C"/>
    <w:rsid w:val="00E306CB"/>
    <w:rsid w:val="00E30B8A"/>
    <w:rsid w:val="00E3255D"/>
    <w:rsid w:val="00E33788"/>
    <w:rsid w:val="00E351E9"/>
    <w:rsid w:val="00E35BE7"/>
    <w:rsid w:val="00E36D8B"/>
    <w:rsid w:val="00E371C2"/>
    <w:rsid w:val="00E3740D"/>
    <w:rsid w:val="00E40BED"/>
    <w:rsid w:val="00E42FCD"/>
    <w:rsid w:val="00E477C6"/>
    <w:rsid w:val="00E47A43"/>
    <w:rsid w:val="00E515C7"/>
    <w:rsid w:val="00E51636"/>
    <w:rsid w:val="00E51CB5"/>
    <w:rsid w:val="00E52B4A"/>
    <w:rsid w:val="00E52E81"/>
    <w:rsid w:val="00E537AD"/>
    <w:rsid w:val="00E53AAF"/>
    <w:rsid w:val="00E5423E"/>
    <w:rsid w:val="00E54B79"/>
    <w:rsid w:val="00E5509C"/>
    <w:rsid w:val="00E55B07"/>
    <w:rsid w:val="00E5694A"/>
    <w:rsid w:val="00E5752E"/>
    <w:rsid w:val="00E57757"/>
    <w:rsid w:val="00E61677"/>
    <w:rsid w:val="00E6196B"/>
    <w:rsid w:val="00E61F95"/>
    <w:rsid w:val="00E6379E"/>
    <w:rsid w:val="00E703B6"/>
    <w:rsid w:val="00E70AAB"/>
    <w:rsid w:val="00E712FE"/>
    <w:rsid w:val="00E71714"/>
    <w:rsid w:val="00E71D7F"/>
    <w:rsid w:val="00E75599"/>
    <w:rsid w:val="00E76D66"/>
    <w:rsid w:val="00E77292"/>
    <w:rsid w:val="00E80797"/>
    <w:rsid w:val="00E81505"/>
    <w:rsid w:val="00E827FC"/>
    <w:rsid w:val="00E83F2E"/>
    <w:rsid w:val="00E8512A"/>
    <w:rsid w:val="00E86E3E"/>
    <w:rsid w:val="00E90D84"/>
    <w:rsid w:val="00E92C01"/>
    <w:rsid w:val="00E93E16"/>
    <w:rsid w:val="00E94083"/>
    <w:rsid w:val="00E94202"/>
    <w:rsid w:val="00E9565A"/>
    <w:rsid w:val="00E958B1"/>
    <w:rsid w:val="00E95D8E"/>
    <w:rsid w:val="00E95DCD"/>
    <w:rsid w:val="00E963E6"/>
    <w:rsid w:val="00E96937"/>
    <w:rsid w:val="00E96DFC"/>
    <w:rsid w:val="00E96FEE"/>
    <w:rsid w:val="00EA160A"/>
    <w:rsid w:val="00EA2568"/>
    <w:rsid w:val="00EA3053"/>
    <w:rsid w:val="00EA395D"/>
    <w:rsid w:val="00EA44E4"/>
    <w:rsid w:val="00EA472D"/>
    <w:rsid w:val="00EA52D3"/>
    <w:rsid w:val="00EA6391"/>
    <w:rsid w:val="00EA692F"/>
    <w:rsid w:val="00EB1D3A"/>
    <w:rsid w:val="00EB234B"/>
    <w:rsid w:val="00EB3181"/>
    <w:rsid w:val="00EB3BA2"/>
    <w:rsid w:val="00EB5CC3"/>
    <w:rsid w:val="00EB60DC"/>
    <w:rsid w:val="00EC0329"/>
    <w:rsid w:val="00EC0B43"/>
    <w:rsid w:val="00EC0E1A"/>
    <w:rsid w:val="00EC31EA"/>
    <w:rsid w:val="00EC3576"/>
    <w:rsid w:val="00EC4A76"/>
    <w:rsid w:val="00EC5628"/>
    <w:rsid w:val="00EC5BAC"/>
    <w:rsid w:val="00EC67A1"/>
    <w:rsid w:val="00EC6D9B"/>
    <w:rsid w:val="00EC75FE"/>
    <w:rsid w:val="00ED2865"/>
    <w:rsid w:val="00ED34BC"/>
    <w:rsid w:val="00ED6978"/>
    <w:rsid w:val="00ED6EFB"/>
    <w:rsid w:val="00ED7B1B"/>
    <w:rsid w:val="00ED7C0C"/>
    <w:rsid w:val="00EE0900"/>
    <w:rsid w:val="00EE0E78"/>
    <w:rsid w:val="00EE0F81"/>
    <w:rsid w:val="00EE179E"/>
    <w:rsid w:val="00EE1F59"/>
    <w:rsid w:val="00EE52D5"/>
    <w:rsid w:val="00EE782D"/>
    <w:rsid w:val="00EE7AC8"/>
    <w:rsid w:val="00EE7FCF"/>
    <w:rsid w:val="00EF28D3"/>
    <w:rsid w:val="00EF311A"/>
    <w:rsid w:val="00EF3322"/>
    <w:rsid w:val="00EF356D"/>
    <w:rsid w:val="00EF3D23"/>
    <w:rsid w:val="00EF5B74"/>
    <w:rsid w:val="00EF75FF"/>
    <w:rsid w:val="00F014E4"/>
    <w:rsid w:val="00F01A27"/>
    <w:rsid w:val="00F01F6D"/>
    <w:rsid w:val="00F02098"/>
    <w:rsid w:val="00F03294"/>
    <w:rsid w:val="00F0448E"/>
    <w:rsid w:val="00F047A5"/>
    <w:rsid w:val="00F1049A"/>
    <w:rsid w:val="00F105FD"/>
    <w:rsid w:val="00F10EAC"/>
    <w:rsid w:val="00F12450"/>
    <w:rsid w:val="00F17806"/>
    <w:rsid w:val="00F23002"/>
    <w:rsid w:val="00F23A8E"/>
    <w:rsid w:val="00F240CC"/>
    <w:rsid w:val="00F2730D"/>
    <w:rsid w:val="00F27FDC"/>
    <w:rsid w:val="00F305F5"/>
    <w:rsid w:val="00F30878"/>
    <w:rsid w:val="00F31BD0"/>
    <w:rsid w:val="00F32F85"/>
    <w:rsid w:val="00F33880"/>
    <w:rsid w:val="00F33D99"/>
    <w:rsid w:val="00F346AF"/>
    <w:rsid w:val="00F34E2C"/>
    <w:rsid w:val="00F37293"/>
    <w:rsid w:val="00F37E83"/>
    <w:rsid w:val="00F4144D"/>
    <w:rsid w:val="00F43547"/>
    <w:rsid w:val="00F43BEB"/>
    <w:rsid w:val="00F44609"/>
    <w:rsid w:val="00F44BBA"/>
    <w:rsid w:val="00F45E90"/>
    <w:rsid w:val="00F4759E"/>
    <w:rsid w:val="00F47659"/>
    <w:rsid w:val="00F50394"/>
    <w:rsid w:val="00F523EB"/>
    <w:rsid w:val="00F5409F"/>
    <w:rsid w:val="00F5423B"/>
    <w:rsid w:val="00F54CE3"/>
    <w:rsid w:val="00F5662D"/>
    <w:rsid w:val="00F56838"/>
    <w:rsid w:val="00F56B53"/>
    <w:rsid w:val="00F57065"/>
    <w:rsid w:val="00F57F09"/>
    <w:rsid w:val="00F60423"/>
    <w:rsid w:val="00F608CF"/>
    <w:rsid w:val="00F61651"/>
    <w:rsid w:val="00F619CF"/>
    <w:rsid w:val="00F62BCD"/>
    <w:rsid w:val="00F64F87"/>
    <w:rsid w:val="00F656D1"/>
    <w:rsid w:val="00F65A37"/>
    <w:rsid w:val="00F6606D"/>
    <w:rsid w:val="00F702F8"/>
    <w:rsid w:val="00F7070C"/>
    <w:rsid w:val="00F714DD"/>
    <w:rsid w:val="00F71617"/>
    <w:rsid w:val="00F71C4D"/>
    <w:rsid w:val="00F73949"/>
    <w:rsid w:val="00F73FAE"/>
    <w:rsid w:val="00F7546C"/>
    <w:rsid w:val="00F75875"/>
    <w:rsid w:val="00F763AE"/>
    <w:rsid w:val="00F76A1A"/>
    <w:rsid w:val="00F80C31"/>
    <w:rsid w:val="00F80FCE"/>
    <w:rsid w:val="00F81D6C"/>
    <w:rsid w:val="00F82E9D"/>
    <w:rsid w:val="00F832F4"/>
    <w:rsid w:val="00F84E95"/>
    <w:rsid w:val="00F85207"/>
    <w:rsid w:val="00F85591"/>
    <w:rsid w:val="00F86C83"/>
    <w:rsid w:val="00F91958"/>
    <w:rsid w:val="00F934D9"/>
    <w:rsid w:val="00F95C45"/>
    <w:rsid w:val="00F9682E"/>
    <w:rsid w:val="00F97200"/>
    <w:rsid w:val="00FA2513"/>
    <w:rsid w:val="00FA253D"/>
    <w:rsid w:val="00FA2BF3"/>
    <w:rsid w:val="00FA6655"/>
    <w:rsid w:val="00FA6801"/>
    <w:rsid w:val="00FA6CD3"/>
    <w:rsid w:val="00FB28B8"/>
    <w:rsid w:val="00FB2F10"/>
    <w:rsid w:val="00FB3F2E"/>
    <w:rsid w:val="00FB4C9B"/>
    <w:rsid w:val="00FB5D29"/>
    <w:rsid w:val="00FC06B9"/>
    <w:rsid w:val="00FC12C5"/>
    <w:rsid w:val="00FC1653"/>
    <w:rsid w:val="00FC1665"/>
    <w:rsid w:val="00FC22DD"/>
    <w:rsid w:val="00FC328A"/>
    <w:rsid w:val="00FC5A69"/>
    <w:rsid w:val="00FC5D1D"/>
    <w:rsid w:val="00FC7C3B"/>
    <w:rsid w:val="00FD14A3"/>
    <w:rsid w:val="00FD1F05"/>
    <w:rsid w:val="00FD3192"/>
    <w:rsid w:val="00FD3833"/>
    <w:rsid w:val="00FD3CC9"/>
    <w:rsid w:val="00FD3E6C"/>
    <w:rsid w:val="00FD4EB2"/>
    <w:rsid w:val="00FD5093"/>
    <w:rsid w:val="00FD54C9"/>
    <w:rsid w:val="00FD54EF"/>
    <w:rsid w:val="00FD63A5"/>
    <w:rsid w:val="00FD6AE7"/>
    <w:rsid w:val="00FD7152"/>
    <w:rsid w:val="00FD7312"/>
    <w:rsid w:val="00FE1346"/>
    <w:rsid w:val="00FE14C3"/>
    <w:rsid w:val="00FE2004"/>
    <w:rsid w:val="00FE2D5F"/>
    <w:rsid w:val="00FE4453"/>
    <w:rsid w:val="00FE44F9"/>
    <w:rsid w:val="00FE5567"/>
    <w:rsid w:val="00FE66F1"/>
    <w:rsid w:val="00FE73B9"/>
    <w:rsid w:val="00FE7C22"/>
    <w:rsid w:val="00FF172A"/>
    <w:rsid w:val="00FF4A7A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endarrow="blo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20"/>
    </w:pPr>
    <w:rPr>
      <w:rFonts w:ascii="Arial" w:hAnsi="Arial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line="360" w:lineRule="auto"/>
      <w:outlineLvl w:val="0"/>
    </w:pPr>
    <w:rPr>
      <w:rFonts w:eastAsia="黑体" w:cs="Arial"/>
      <w:sz w:val="28"/>
      <w:szCs w:val="40"/>
      <w:lang w:val="en-GB"/>
    </w:rPr>
  </w:style>
  <w:style w:type="paragraph" w:styleId="2">
    <w:name w:val="heading 2"/>
    <w:aliases w:val="HD2,H2"/>
    <w:basedOn w:val="a"/>
    <w:next w:val="a"/>
    <w:qFormat/>
    <w:pPr>
      <w:keepNext/>
      <w:numPr>
        <w:ilvl w:val="1"/>
        <w:numId w:val="2"/>
      </w:numPr>
      <w:spacing w:before="240" w:after="60"/>
      <w:outlineLvl w:val="1"/>
    </w:pPr>
    <w:rPr>
      <w:rFonts w:eastAsia="黑体" w:cs="Arial"/>
      <w:sz w:val="28"/>
      <w:szCs w:val="28"/>
      <w:lang w:val="en-GB"/>
    </w:rPr>
  </w:style>
  <w:style w:type="paragraph" w:styleId="30">
    <w:name w:val="heading 3"/>
    <w:basedOn w:val="a"/>
    <w:next w:val="a"/>
    <w:qFormat/>
    <w:rsid w:val="00894DE7"/>
    <w:pPr>
      <w:keepNext/>
      <w:numPr>
        <w:ilvl w:val="2"/>
        <w:numId w:val="2"/>
      </w:numPr>
      <w:shd w:val="clear" w:color="FFFFFF" w:fill="auto"/>
      <w:spacing w:before="240"/>
      <w:outlineLvl w:val="2"/>
    </w:pPr>
    <w:rPr>
      <w:rFonts w:eastAsia="黑体" w:cs="Arial"/>
      <w:bCs/>
      <w:sz w:val="24"/>
      <w:lang w:val="en-GB"/>
    </w:rPr>
  </w:style>
  <w:style w:type="paragraph" w:styleId="4">
    <w:name w:val="heading 4"/>
    <w:aliases w:val="H4"/>
    <w:basedOn w:val="a"/>
    <w:next w:val="a"/>
    <w:qFormat/>
    <w:pPr>
      <w:keepNext/>
      <w:numPr>
        <w:ilvl w:val="3"/>
        <w:numId w:val="2"/>
      </w:numPr>
      <w:spacing w:before="240"/>
      <w:outlineLvl w:val="3"/>
    </w:pPr>
    <w:rPr>
      <w:rFonts w:cs="Arial"/>
      <w:b/>
      <w:bCs/>
      <w:i/>
      <w:iCs/>
      <w:lang w:val="en-GB"/>
    </w:rPr>
  </w:style>
  <w:style w:type="paragraph" w:styleId="5">
    <w:name w:val="heading 5"/>
    <w:aliases w:val="H5"/>
    <w:basedOn w:val="a"/>
    <w:next w:val="a"/>
    <w:qFormat/>
    <w:pPr>
      <w:keepNext/>
      <w:numPr>
        <w:ilvl w:val="4"/>
        <w:numId w:val="2"/>
      </w:numPr>
      <w:outlineLvl w:val="4"/>
    </w:pPr>
    <w:rPr>
      <w:b/>
      <w:bCs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9F0859"/>
    <w:pPr>
      <w:tabs>
        <w:tab w:val="left" w:pos="480"/>
        <w:tab w:val="right" w:leader="dot" w:pos="9000"/>
      </w:tabs>
      <w:ind w:rightChars="754" w:right="1508"/>
    </w:pPr>
  </w:style>
  <w:style w:type="paragraph" w:styleId="20">
    <w:name w:val="toc 2"/>
    <w:basedOn w:val="a"/>
    <w:next w:val="a"/>
    <w:autoRedefine/>
    <w:semiHidden/>
    <w:pPr>
      <w:ind w:left="240"/>
    </w:pPr>
  </w:style>
  <w:style w:type="paragraph" w:styleId="31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styleId="a3">
    <w:name w:val="Hyperlink"/>
    <w:rPr>
      <w:color w:val="0000FF"/>
      <w:u w:val="single"/>
    </w:rPr>
  </w:style>
  <w:style w:type="paragraph" w:styleId="a4">
    <w:name w:val="footnote text"/>
    <w:basedOn w:val="a"/>
    <w:semiHidden/>
    <w:rPr>
      <w:szCs w:val="20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caption"/>
    <w:basedOn w:val="a"/>
    <w:next w:val="a"/>
    <w:qFormat/>
    <w:pPr>
      <w:spacing w:before="120"/>
    </w:pPr>
    <w:rPr>
      <w:b/>
      <w:bCs/>
      <w:szCs w:val="20"/>
    </w:r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character" w:styleId="a9">
    <w:name w:val="page number"/>
    <w:basedOn w:val="a0"/>
  </w:style>
  <w:style w:type="paragraph" w:styleId="aa">
    <w:name w:val="Date"/>
    <w:basedOn w:val="a"/>
    <w:next w:val="a"/>
    <w:link w:val="Char"/>
  </w:style>
  <w:style w:type="character" w:customStyle="1" w:styleId="ab">
    <w:name w:val="已访问的超链接"/>
    <w:rPr>
      <w:color w:val="800080"/>
      <w:u w:val="single"/>
    </w:rPr>
  </w:style>
  <w:style w:type="paragraph" w:styleId="ac">
    <w:name w:val="Title"/>
    <w:basedOn w:val="a"/>
    <w:qFormat/>
    <w:pPr>
      <w:spacing w:before="240" w:after="60"/>
      <w:jc w:val="center"/>
    </w:pPr>
    <w:rPr>
      <w:rFonts w:eastAsia="Times New Roman"/>
      <w:b/>
      <w:noProof/>
      <w:kern w:val="28"/>
      <w:sz w:val="32"/>
      <w:szCs w:val="20"/>
      <w:lang w:val="de-AT" w:eastAsia="de-DE"/>
    </w:rPr>
  </w:style>
  <w:style w:type="paragraph" w:styleId="3">
    <w:name w:val="Body Text 3"/>
    <w:basedOn w:val="a"/>
    <w:pPr>
      <w:numPr>
        <w:numId w:val="1"/>
      </w:numPr>
      <w:spacing w:line="300" w:lineRule="auto"/>
      <w:jc w:val="both"/>
    </w:pPr>
    <w:rPr>
      <w:rFonts w:ascii="TKTypeRegular" w:hAnsi="TKTypeRegular"/>
      <w:sz w:val="24"/>
      <w:lang w:val="en-GB" w:eastAsia="en-US"/>
    </w:rPr>
  </w:style>
  <w:style w:type="paragraph" w:styleId="ad">
    <w:name w:val="Body Text"/>
    <w:basedOn w:val="a"/>
    <w:pPr>
      <w:spacing w:line="300" w:lineRule="auto"/>
      <w:ind w:firstLine="547"/>
    </w:pPr>
    <w:rPr>
      <w:sz w:val="24"/>
      <w:szCs w:val="20"/>
    </w:rPr>
  </w:style>
  <w:style w:type="paragraph" w:customStyle="1" w:styleId="ae">
    <w:name w:val="缺省文本"/>
    <w:basedOn w:val="a"/>
    <w:pPr>
      <w:widowControl w:val="0"/>
      <w:autoSpaceDE w:val="0"/>
      <w:autoSpaceDN w:val="0"/>
      <w:adjustRightInd w:val="0"/>
      <w:spacing w:after="0"/>
    </w:pPr>
    <w:rPr>
      <w:rFonts w:ascii="Times New Roman" w:hAnsi="Times New Roman"/>
      <w:sz w:val="24"/>
      <w:szCs w:val="20"/>
    </w:rPr>
  </w:style>
  <w:style w:type="paragraph" w:styleId="af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styleId="21">
    <w:name w:val="Body Text 2"/>
    <w:basedOn w:val="a"/>
    <w:pPr>
      <w:spacing w:line="300" w:lineRule="auto"/>
    </w:pPr>
    <w:rPr>
      <w:color w:val="000000"/>
      <w:sz w:val="24"/>
    </w:rPr>
  </w:style>
  <w:style w:type="character" w:styleId="af0">
    <w:name w:val="annotation reference"/>
    <w:semiHidden/>
    <w:rPr>
      <w:sz w:val="21"/>
      <w:szCs w:val="21"/>
    </w:rPr>
  </w:style>
  <w:style w:type="paragraph" w:styleId="af1">
    <w:name w:val="annotation text"/>
    <w:basedOn w:val="a"/>
    <w:link w:val="Char0"/>
    <w:semiHidden/>
  </w:style>
  <w:style w:type="paragraph" w:customStyle="1" w:styleId="Informal1">
    <w:name w:val="Informal1"/>
    <w:pPr>
      <w:spacing w:before="60" w:after="60"/>
    </w:pPr>
    <w:rPr>
      <w:noProof/>
      <w:lang w:eastAsia="en-US"/>
    </w:rPr>
  </w:style>
  <w:style w:type="paragraph" w:customStyle="1" w:styleId="Tableau">
    <w:name w:val="Tableau"/>
    <w:basedOn w:val="a"/>
    <w:pPr>
      <w:widowControl w:val="0"/>
      <w:spacing w:before="60" w:after="60"/>
      <w:jc w:val="both"/>
    </w:pPr>
    <w:rPr>
      <w:snapToGrid w:val="0"/>
      <w:szCs w:val="20"/>
      <w:lang w:val="fr-FR" w:eastAsia="fr-FR"/>
    </w:rPr>
  </w:style>
  <w:style w:type="paragraph" w:customStyle="1" w:styleId="text">
    <w:name w:val="text"/>
    <w:basedOn w:val="a"/>
    <w:pPr>
      <w:widowControl w:val="0"/>
      <w:spacing w:after="0" w:line="360" w:lineRule="auto"/>
      <w:jc w:val="both"/>
    </w:pPr>
    <w:rPr>
      <w:rFonts w:ascii="Times New Roman" w:hAnsi="Times New Roman"/>
      <w:kern w:val="2"/>
      <w:sz w:val="18"/>
    </w:rPr>
  </w:style>
  <w:style w:type="paragraph" w:customStyle="1" w:styleId="Table1">
    <w:name w:val="Table1"/>
    <w:basedOn w:val="a"/>
    <w:rsid w:val="00022D33"/>
    <w:pPr>
      <w:overflowPunct w:val="0"/>
      <w:autoSpaceDE w:val="0"/>
      <w:autoSpaceDN w:val="0"/>
      <w:adjustRightInd w:val="0"/>
      <w:spacing w:after="0"/>
      <w:textAlignment w:val="baseline"/>
    </w:pPr>
    <w:rPr>
      <w:b/>
      <w:i/>
      <w:color w:val="000000"/>
      <w:szCs w:val="20"/>
    </w:rPr>
  </w:style>
  <w:style w:type="paragraph" w:customStyle="1" w:styleId="Table1Input">
    <w:name w:val="Table1 Input"/>
    <w:basedOn w:val="Table1"/>
    <w:rsid w:val="00022D33"/>
    <w:rPr>
      <w:color w:val="FF0000"/>
    </w:rPr>
  </w:style>
  <w:style w:type="paragraph" w:customStyle="1" w:styleId="NormalComment">
    <w:name w:val="Normal Comment"/>
    <w:basedOn w:val="a"/>
    <w:rsid w:val="00DD3D83"/>
    <w:pPr>
      <w:overflowPunct w:val="0"/>
      <w:autoSpaceDE w:val="0"/>
      <w:autoSpaceDN w:val="0"/>
      <w:adjustRightInd w:val="0"/>
      <w:spacing w:after="0"/>
      <w:textAlignment w:val="baseline"/>
    </w:pPr>
    <w:rPr>
      <w:color w:val="FF0000"/>
      <w:szCs w:val="20"/>
    </w:rPr>
  </w:style>
  <w:style w:type="paragraph" w:styleId="af2">
    <w:name w:val="Balloon Text"/>
    <w:basedOn w:val="a"/>
    <w:semiHidden/>
    <w:rsid w:val="00DD3D83"/>
    <w:rPr>
      <w:sz w:val="18"/>
      <w:szCs w:val="18"/>
    </w:rPr>
  </w:style>
  <w:style w:type="paragraph" w:customStyle="1" w:styleId="BodyText1">
    <w:name w:val="Body Text 1"/>
    <w:basedOn w:val="ad"/>
    <w:rsid w:val="00393463"/>
    <w:pPr>
      <w:spacing w:before="60" w:after="60" w:line="240" w:lineRule="auto"/>
      <w:ind w:left="851" w:firstLine="0"/>
    </w:pPr>
    <w:rPr>
      <w:rFonts w:eastAsia="Times New Roman"/>
      <w:sz w:val="22"/>
    </w:rPr>
  </w:style>
  <w:style w:type="table" w:styleId="af3">
    <w:name w:val="Table Grid"/>
    <w:basedOn w:val="a1"/>
    <w:rsid w:val="0098320E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H2">
    <w:name w:val="QH正文2"/>
    <w:basedOn w:val="a"/>
    <w:rsid w:val="00B4149D"/>
    <w:pPr>
      <w:adjustRightInd w:val="0"/>
      <w:spacing w:before="120"/>
      <w:ind w:left="2500"/>
      <w:textAlignment w:val="baseline"/>
    </w:pPr>
    <w:rPr>
      <w:rFonts w:ascii="Book Antiqua" w:hAnsi="Book Antiqua"/>
      <w:noProof/>
      <w:sz w:val="21"/>
      <w:szCs w:val="20"/>
    </w:rPr>
  </w:style>
  <w:style w:type="paragraph" w:styleId="af4">
    <w:name w:val="Document Map"/>
    <w:basedOn w:val="a"/>
    <w:semiHidden/>
    <w:rsid w:val="007C132A"/>
    <w:pPr>
      <w:shd w:val="clear" w:color="auto" w:fill="000080"/>
    </w:pPr>
  </w:style>
  <w:style w:type="paragraph" w:styleId="z-">
    <w:name w:val="HTML Bottom of Form"/>
    <w:basedOn w:val="a"/>
    <w:next w:val="a"/>
    <w:hidden/>
    <w:rsid w:val="00B40646"/>
    <w:pPr>
      <w:pBdr>
        <w:top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paragraph" w:styleId="z-0">
    <w:name w:val="HTML Top of Form"/>
    <w:basedOn w:val="a"/>
    <w:next w:val="a"/>
    <w:hidden/>
    <w:rsid w:val="00B40646"/>
    <w:pPr>
      <w:pBdr>
        <w:bottom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paragraph" w:customStyle="1" w:styleId="S-1">
    <w:name w:val="S-标题1"/>
    <w:basedOn w:val="1"/>
    <w:qFormat/>
    <w:rsid w:val="00FC7C3B"/>
    <w:pPr>
      <w:pageBreakBefore/>
      <w:numPr>
        <w:numId w:val="0"/>
      </w:numPr>
      <w:overflowPunct w:val="0"/>
      <w:autoSpaceDE w:val="0"/>
      <w:autoSpaceDN w:val="0"/>
      <w:adjustRightInd w:val="0"/>
      <w:spacing w:before="0" w:after="0"/>
      <w:textAlignment w:val="baseline"/>
    </w:pPr>
    <w:rPr>
      <w:rFonts w:ascii="宋体" w:eastAsia="宋体" w:hAnsi="宋体"/>
      <w:b/>
      <w:szCs w:val="28"/>
    </w:rPr>
  </w:style>
  <w:style w:type="paragraph" w:customStyle="1" w:styleId="af5">
    <w:name w:val="段"/>
    <w:rsid w:val="00D72C38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6">
    <w:name w:val="一级条标题"/>
    <w:next w:val="af5"/>
    <w:rsid w:val="00D72C38"/>
    <w:pPr>
      <w:outlineLvl w:val="2"/>
    </w:pPr>
    <w:rPr>
      <w:rFonts w:eastAsia="黑体"/>
      <w:sz w:val="21"/>
    </w:rPr>
  </w:style>
  <w:style w:type="character" w:customStyle="1" w:styleId="Char">
    <w:name w:val="日期 Char"/>
    <w:link w:val="aa"/>
    <w:rsid w:val="00B134B0"/>
    <w:rPr>
      <w:rFonts w:ascii="Arial" w:hAnsi="Arial"/>
      <w:szCs w:val="24"/>
    </w:rPr>
  </w:style>
  <w:style w:type="paragraph" w:styleId="af7">
    <w:name w:val="annotation subject"/>
    <w:basedOn w:val="af1"/>
    <w:next w:val="af1"/>
    <w:link w:val="Char1"/>
    <w:rsid w:val="00E40BED"/>
    <w:rPr>
      <w:b/>
      <w:bCs/>
    </w:rPr>
  </w:style>
  <w:style w:type="character" w:customStyle="1" w:styleId="Char0">
    <w:name w:val="批注文字 Char"/>
    <w:link w:val="af1"/>
    <w:semiHidden/>
    <w:rsid w:val="00E40BED"/>
    <w:rPr>
      <w:rFonts w:ascii="Arial" w:hAnsi="Arial"/>
      <w:szCs w:val="24"/>
    </w:rPr>
  </w:style>
  <w:style w:type="character" w:customStyle="1" w:styleId="Char1">
    <w:name w:val="批注主题 Char"/>
    <w:link w:val="af7"/>
    <w:rsid w:val="00E40BED"/>
    <w:rPr>
      <w:rFonts w:ascii="Arial" w:hAnsi="Arial"/>
      <w:b/>
      <w:bCs/>
      <w:szCs w:val="24"/>
    </w:rPr>
  </w:style>
  <w:style w:type="paragraph" w:customStyle="1" w:styleId="af8">
    <w:name w:val="二级小标题"/>
    <w:link w:val="Char2"/>
    <w:qFormat/>
    <w:rsid w:val="001B274C"/>
    <w:pPr>
      <w:ind w:left="357"/>
    </w:pPr>
    <w:rPr>
      <w:rFonts w:ascii="Arial" w:eastAsia="黑体" w:hAnsi="Arial" w:cs="Arial"/>
      <w:sz w:val="24"/>
      <w:szCs w:val="40"/>
      <w:lang w:val="en-GB"/>
    </w:rPr>
  </w:style>
  <w:style w:type="paragraph" w:styleId="af9">
    <w:name w:val="List Paragraph"/>
    <w:basedOn w:val="a"/>
    <w:uiPriority w:val="34"/>
    <w:qFormat/>
    <w:rsid w:val="00F23002"/>
    <w:pPr>
      <w:widowControl w:val="0"/>
      <w:spacing w:after="0" w:line="288" w:lineRule="auto"/>
      <w:ind w:firstLineChars="200" w:firstLine="420"/>
      <w:jc w:val="both"/>
    </w:pPr>
    <w:rPr>
      <w:rFonts w:ascii="Calibri" w:hAnsi="Calibri"/>
      <w:kern w:val="2"/>
      <w:sz w:val="28"/>
      <w:szCs w:val="22"/>
    </w:rPr>
  </w:style>
  <w:style w:type="character" w:customStyle="1" w:styleId="Char2">
    <w:name w:val="二级小标题 Char"/>
    <w:link w:val="af8"/>
    <w:rsid w:val="001B274C"/>
    <w:rPr>
      <w:rFonts w:ascii="Arial" w:eastAsia="黑体" w:hAnsi="Arial" w:cs="Arial"/>
      <w:sz w:val="24"/>
      <w:szCs w:val="40"/>
      <w:lang w:val="en-GB"/>
    </w:rPr>
  </w:style>
  <w:style w:type="paragraph" w:customStyle="1" w:styleId="Default">
    <w:name w:val="Default"/>
    <w:rsid w:val="00F23002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20"/>
    </w:pPr>
    <w:rPr>
      <w:rFonts w:ascii="Arial" w:hAnsi="Arial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line="360" w:lineRule="auto"/>
      <w:outlineLvl w:val="0"/>
    </w:pPr>
    <w:rPr>
      <w:rFonts w:eastAsia="黑体" w:cs="Arial"/>
      <w:sz w:val="28"/>
      <w:szCs w:val="40"/>
      <w:lang w:val="en-GB"/>
    </w:rPr>
  </w:style>
  <w:style w:type="paragraph" w:styleId="2">
    <w:name w:val="heading 2"/>
    <w:aliases w:val="HD2,H2"/>
    <w:basedOn w:val="a"/>
    <w:next w:val="a"/>
    <w:qFormat/>
    <w:pPr>
      <w:keepNext/>
      <w:numPr>
        <w:ilvl w:val="1"/>
        <w:numId w:val="2"/>
      </w:numPr>
      <w:spacing w:before="240" w:after="60"/>
      <w:outlineLvl w:val="1"/>
    </w:pPr>
    <w:rPr>
      <w:rFonts w:eastAsia="黑体" w:cs="Arial"/>
      <w:sz w:val="28"/>
      <w:szCs w:val="28"/>
      <w:lang w:val="en-GB"/>
    </w:rPr>
  </w:style>
  <w:style w:type="paragraph" w:styleId="30">
    <w:name w:val="heading 3"/>
    <w:basedOn w:val="a"/>
    <w:next w:val="a"/>
    <w:qFormat/>
    <w:rsid w:val="00894DE7"/>
    <w:pPr>
      <w:keepNext/>
      <w:numPr>
        <w:ilvl w:val="2"/>
        <w:numId w:val="2"/>
      </w:numPr>
      <w:shd w:val="clear" w:color="FFFFFF" w:fill="auto"/>
      <w:spacing w:before="240"/>
      <w:outlineLvl w:val="2"/>
    </w:pPr>
    <w:rPr>
      <w:rFonts w:eastAsia="黑体" w:cs="Arial"/>
      <w:bCs/>
      <w:sz w:val="24"/>
      <w:lang w:val="en-GB"/>
    </w:rPr>
  </w:style>
  <w:style w:type="paragraph" w:styleId="4">
    <w:name w:val="heading 4"/>
    <w:aliases w:val="H4"/>
    <w:basedOn w:val="a"/>
    <w:next w:val="a"/>
    <w:qFormat/>
    <w:pPr>
      <w:keepNext/>
      <w:numPr>
        <w:ilvl w:val="3"/>
        <w:numId w:val="2"/>
      </w:numPr>
      <w:spacing w:before="240"/>
      <w:outlineLvl w:val="3"/>
    </w:pPr>
    <w:rPr>
      <w:rFonts w:cs="Arial"/>
      <w:b/>
      <w:bCs/>
      <w:i/>
      <w:iCs/>
      <w:lang w:val="en-GB"/>
    </w:rPr>
  </w:style>
  <w:style w:type="paragraph" w:styleId="5">
    <w:name w:val="heading 5"/>
    <w:aliases w:val="H5"/>
    <w:basedOn w:val="a"/>
    <w:next w:val="a"/>
    <w:qFormat/>
    <w:pPr>
      <w:keepNext/>
      <w:numPr>
        <w:ilvl w:val="4"/>
        <w:numId w:val="2"/>
      </w:numPr>
      <w:outlineLvl w:val="4"/>
    </w:pPr>
    <w:rPr>
      <w:b/>
      <w:bCs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9F0859"/>
    <w:pPr>
      <w:tabs>
        <w:tab w:val="left" w:pos="480"/>
        <w:tab w:val="right" w:leader="dot" w:pos="9000"/>
      </w:tabs>
      <w:ind w:rightChars="754" w:right="1508"/>
    </w:pPr>
  </w:style>
  <w:style w:type="paragraph" w:styleId="20">
    <w:name w:val="toc 2"/>
    <w:basedOn w:val="a"/>
    <w:next w:val="a"/>
    <w:autoRedefine/>
    <w:semiHidden/>
    <w:pPr>
      <w:ind w:left="240"/>
    </w:pPr>
  </w:style>
  <w:style w:type="paragraph" w:styleId="31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styleId="a3">
    <w:name w:val="Hyperlink"/>
    <w:rPr>
      <w:color w:val="0000FF"/>
      <w:u w:val="single"/>
    </w:rPr>
  </w:style>
  <w:style w:type="paragraph" w:styleId="a4">
    <w:name w:val="footnote text"/>
    <w:basedOn w:val="a"/>
    <w:semiHidden/>
    <w:rPr>
      <w:szCs w:val="20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caption"/>
    <w:basedOn w:val="a"/>
    <w:next w:val="a"/>
    <w:qFormat/>
    <w:pPr>
      <w:spacing w:before="120"/>
    </w:pPr>
    <w:rPr>
      <w:b/>
      <w:bCs/>
      <w:szCs w:val="20"/>
    </w:r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character" w:styleId="a9">
    <w:name w:val="page number"/>
    <w:basedOn w:val="a0"/>
  </w:style>
  <w:style w:type="paragraph" w:styleId="aa">
    <w:name w:val="Date"/>
    <w:basedOn w:val="a"/>
    <w:next w:val="a"/>
    <w:link w:val="Char"/>
  </w:style>
  <w:style w:type="character" w:customStyle="1" w:styleId="ab">
    <w:name w:val="已访问的超链接"/>
    <w:rPr>
      <w:color w:val="800080"/>
      <w:u w:val="single"/>
    </w:rPr>
  </w:style>
  <w:style w:type="paragraph" w:styleId="ac">
    <w:name w:val="Title"/>
    <w:basedOn w:val="a"/>
    <w:qFormat/>
    <w:pPr>
      <w:spacing w:before="240" w:after="60"/>
      <w:jc w:val="center"/>
    </w:pPr>
    <w:rPr>
      <w:rFonts w:eastAsia="Times New Roman"/>
      <w:b/>
      <w:noProof/>
      <w:kern w:val="28"/>
      <w:sz w:val="32"/>
      <w:szCs w:val="20"/>
      <w:lang w:val="de-AT" w:eastAsia="de-DE"/>
    </w:rPr>
  </w:style>
  <w:style w:type="paragraph" w:styleId="3">
    <w:name w:val="Body Text 3"/>
    <w:basedOn w:val="a"/>
    <w:pPr>
      <w:numPr>
        <w:numId w:val="1"/>
      </w:numPr>
      <w:spacing w:line="300" w:lineRule="auto"/>
      <w:jc w:val="both"/>
    </w:pPr>
    <w:rPr>
      <w:rFonts w:ascii="TKTypeRegular" w:hAnsi="TKTypeRegular"/>
      <w:sz w:val="24"/>
      <w:lang w:val="en-GB" w:eastAsia="en-US"/>
    </w:rPr>
  </w:style>
  <w:style w:type="paragraph" w:styleId="ad">
    <w:name w:val="Body Text"/>
    <w:basedOn w:val="a"/>
    <w:pPr>
      <w:spacing w:line="300" w:lineRule="auto"/>
      <w:ind w:firstLine="547"/>
    </w:pPr>
    <w:rPr>
      <w:sz w:val="24"/>
      <w:szCs w:val="20"/>
    </w:rPr>
  </w:style>
  <w:style w:type="paragraph" w:customStyle="1" w:styleId="ae">
    <w:name w:val="缺省文本"/>
    <w:basedOn w:val="a"/>
    <w:pPr>
      <w:widowControl w:val="0"/>
      <w:autoSpaceDE w:val="0"/>
      <w:autoSpaceDN w:val="0"/>
      <w:adjustRightInd w:val="0"/>
      <w:spacing w:after="0"/>
    </w:pPr>
    <w:rPr>
      <w:rFonts w:ascii="Times New Roman" w:hAnsi="Times New Roman"/>
      <w:sz w:val="24"/>
      <w:szCs w:val="20"/>
    </w:rPr>
  </w:style>
  <w:style w:type="paragraph" w:styleId="af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styleId="21">
    <w:name w:val="Body Text 2"/>
    <w:basedOn w:val="a"/>
    <w:pPr>
      <w:spacing w:line="300" w:lineRule="auto"/>
    </w:pPr>
    <w:rPr>
      <w:color w:val="000000"/>
      <w:sz w:val="24"/>
    </w:rPr>
  </w:style>
  <w:style w:type="character" w:styleId="af0">
    <w:name w:val="annotation reference"/>
    <w:semiHidden/>
    <w:rPr>
      <w:sz w:val="21"/>
      <w:szCs w:val="21"/>
    </w:rPr>
  </w:style>
  <w:style w:type="paragraph" w:styleId="af1">
    <w:name w:val="annotation text"/>
    <w:basedOn w:val="a"/>
    <w:link w:val="Char0"/>
    <w:semiHidden/>
  </w:style>
  <w:style w:type="paragraph" w:customStyle="1" w:styleId="Informal1">
    <w:name w:val="Informal1"/>
    <w:pPr>
      <w:spacing w:before="60" w:after="60"/>
    </w:pPr>
    <w:rPr>
      <w:noProof/>
      <w:lang w:eastAsia="en-US"/>
    </w:rPr>
  </w:style>
  <w:style w:type="paragraph" w:customStyle="1" w:styleId="Tableau">
    <w:name w:val="Tableau"/>
    <w:basedOn w:val="a"/>
    <w:pPr>
      <w:widowControl w:val="0"/>
      <w:spacing w:before="60" w:after="60"/>
      <w:jc w:val="both"/>
    </w:pPr>
    <w:rPr>
      <w:snapToGrid w:val="0"/>
      <w:szCs w:val="20"/>
      <w:lang w:val="fr-FR" w:eastAsia="fr-FR"/>
    </w:rPr>
  </w:style>
  <w:style w:type="paragraph" w:customStyle="1" w:styleId="text">
    <w:name w:val="text"/>
    <w:basedOn w:val="a"/>
    <w:pPr>
      <w:widowControl w:val="0"/>
      <w:spacing w:after="0" w:line="360" w:lineRule="auto"/>
      <w:jc w:val="both"/>
    </w:pPr>
    <w:rPr>
      <w:rFonts w:ascii="Times New Roman" w:hAnsi="Times New Roman"/>
      <w:kern w:val="2"/>
      <w:sz w:val="18"/>
    </w:rPr>
  </w:style>
  <w:style w:type="paragraph" w:customStyle="1" w:styleId="Table1">
    <w:name w:val="Table1"/>
    <w:basedOn w:val="a"/>
    <w:rsid w:val="00022D33"/>
    <w:pPr>
      <w:overflowPunct w:val="0"/>
      <w:autoSpaceDE w:val="0"/>
      <w:autoSpaceDN w:val="0"/>
      <w:adjustRightInd w:val="0"/>
      <w:spacing w:after="0"/>
      <w:textAlignment w:val="baseline"/>
    </w:pPr>
    <w:rPr>
      <w:b/>
      <w:i/>
      <w:color w:val="000000"/>
      <w:szCs w:val="20"/>
    </w:rPr>
  </w:style>
  <w:style w:type="paragraph" w:customStyle="1" w:styleId="Table1Input">
    <w:name w:val="Table1 Input"/>
    <w:basedOn w:val="Table1"/>
    <w:rsid w:val="00022D33"/>
    <w:rPr>
      <w:color w:val="FF0000"/>
    </w:rPr>
  </w:style>
  <w:style w:type="paragraph" w:customStyle="1" w:styleId="NormalComment">
    <w:name w:val="Normal Comment"/>
    <w:basedOn w:val="a"/>
    <w:rsid w:val="00DD3D83"/>
    <w:pPr>
      <w:overflowPunct w:val="0"/>
      <w:autoSpaceDE w:val="0"/>
      <w:autoSpaceDN w:val="0"/>
      <w:adjustRightInd w:val="0"/>
      <w:spacing w:after="0"/>
      <w:textAlignment w:val="baseline"/>
    </w:pPr>
    <w:rPr>
      <w:color w:val="FF0000"/>
      <w:szCs w:val="20"/>
    </w:rPr>
  </w:style>
  <w:style w:type="paragraph" w:styleId="af2">
    <w:name w:val="Balloon Text"/>
    <w:basedOn w:val="a"/>
    <w:semiHidden/>
    <w:rsid w:val="00DD3D83"/>
    <w:rPr>
      <w:sz w:val="18"/>
      <w:szCs w:val="18"/>
    </w:rPr>
  </w:style>
  <w:style w:type="paragraph" w:customStyle="1" w:styleId="BodyText1">
    <w:name w:val="Body Text 1"/>
    <w:basedOn w:val="ad"/>
    <w:rsid w:val="00393463"/>
    <w:pPr>
      <w:spacing w:before="60" w:after="60" w:line="240" w:lineRule="auto"/>
      <w:ind w:left="851" w:firstLine="0"/>
    </w:pPr>
    <w:rPr>
      <w:rFonts w:eastAsia="Times New Roman"/>
      <w:sz w:val="22"/>
    </w:rPr>
  </w:style>
  <w:style w:type="table" w:styleId="af3">
    <w:name w:val="Table Grid"/>
    <w:basedOn w:val="a1"/>
    <w:rsid w:val="0098320E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H2">
    <w:name w:val="QH正文2"/>
    <w:basedOn w:val="a"/>
    <w:rsid w:val="00B4149D"/>
    <w:pPr>
      <w:adjustRightInd w:val="0"/>
      <w:spacing w:before="120"/>
      <w:ind w:left="2500"/>
      <w:textAlignment w:val="baseline"/>
    </w:pPr>
    <w:rPr>
      <w:rFonts w:ascii="Book Antiqua" w:hAnsi="Book Antiqua"/>
      <w:noProof/>
      <w:sz w:val="21"/>
      <w:szCs w:val="20"/>
    </w:rPr>
  </w:style>
  <w:style w:type="paragraph" w:styleId="af4">
    <w:name w:val="Document Map"/>
    <w:basedOn w:val="a"/>
    <w:semiHidden/>
    <w:rsid w:val="007C132A"/>
    <w:pPr>
      <w:shd w:val="clear" w:color="auto" w:fill="000080"/>
    </w:pPr>
  </w:style>
  <w:style w:type="paragraph" w:styleId="z-">
    <w:name w:val="HTML Bottom of Form"/>
    <w:basedOn w:val="a"/>
    <w:next w:val="a"/>
    <w:hidden/>
    <w:rsid w:val="00B40646"/>
    <w:pPr>
      <w:pBdr>
        <w:top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paragraph" w:styleId="z-0">
    <w:name w:val="HTML Top of Form"/>
    <w:basedOn w:val="a"/>
    <w:next w:val="a"/>
    <w:hidden/>
    <w:rsid w:val="00B40646"/>
    <w:pPr>
      <w:pBdr>
        <w:bottom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paragraph" w:customStyle="1" w:styleId="S-1">
    <w:name w:val="S-标题1"/>
    <w:basedOn w:val="1"/>
    <w:qFormat/>
    <w:rsid w:val="00FC7C3B"/>
    <w:pPr>
      <w:pageBreakBefore/>
      <w:numPr>
        <w:numId w:val="0"/>
      </w:numPr>
      <w:overflowPunct w:val="0"/>
      <w:autoSpaceDE w:val="0"/>
      <w:autoSpaceDN w:val="0"/>
      <w:adjustRightInd w:val="0"/>
      <w:spacing w:before="0" w:after="0"/>
      <w:textAlignment w:val="baseline"/>
    </w:pPr>
    <w:rPr>
      <w:rFonts w:ascii="宋体" w:eastAsia="宋体" w:hAnsi="宋体"/>
      <w:b/>
      <w:szCs w:val="28"/>
    </w:rPr>
  </w:style>
  <w:style w:type="paragraph" w:customStyle="1" w:styleId="af5">
    <w:name w:val="段"/>
    <w:rsid w:val="00D72C38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6">
    <w:name w:val="一级条标题"/>
    <w:next w:val="af5"/>
    <w:rsid w:val="00D72C38"/>
    <w:pPr>
      <w:outlineLvl w:val="2"/>
    </w:pPr>
    <w:rPr>
      <w:rFonts w:eastAsia="黑体"/>
      <w:sz w:val="21"/>
    </w:rPr>
  </w:style>
  <w:style w:type="character" w:customStyle="1" w:styleId="Char">
    <w:name w:val="日期 Char"/>
    <w:link w:val="aa"/>
    <w:rsid w:val="00B134B0"/>
    <w:rPr>
      <w:rFonts w:ascii="Arial" w:hAnsi="Arial"/>
      <w:szCs w:val="24"/>
    </w:rPr>
  </w:style>
  <w:style w:type="paragraph" w:styleId="af7">
    <w:name w:val="annotation subject"/>
    <w:basedOn w:val="af1"/>
    <w:next w:val="af1"/>
    <w:link w:val="Char1"/>
    <w:rsid w:val="00E40BED"/>
    <w:rPr>
      <w:b/>
      <w:bCs/>
    </w:rPr>
  </w:style>
  <w:style w:type="character" w:customStyle="1" w:styleId="Char0">
    <w:name w:val="批注文字 Char"/>
    <w:link w:val="af1"/>
    <w:semiHidden/>
    <w:rsid w:val="00E40BED"/>
    <w:rPr>
      <w:rFonts w:ascii="Arial" w:hAnsi="Arial"/>
      <w:szCs w:val="24"/>
    </w:rPr>
  </w:style>
  <w:style w:type="character" w:customStyle="1" w:styleId="Char1">
    <w:name w:val="批注主题 Char"/>
    <w:link w:val="af7"/>
    <w:rsid w:val="00E40BED"/>
    <w:rPr>
      <w:rFonts w:ascii="Arial" w:hAnsi="Arial"/>
      <w:b/>
      <w:bCs/>
      <w:szCs w:val="24"/>
    </w:rPr>
  </w:style>
  <w:style w:type="paragraph" w:customStyle="1" w:styleId="af8">
    <w:name w:val="二级小标题"/>
    <w:link w:val="Char2"/>
    <w:qFormat/>
    <w:rsid w:val="001B274C"/>
    <w:pPr>
      <w:ind w:left="357"/>
    </w:pPr>
    <w:rPr>
      <w:rFonts w:ascii="Arial" w:eastAsia="黑体" w:hAnsi="Arial" w:cs="Arial"/>
      <w:sz w:val="24"/>
      <w:szCs w:val="40"/>
      <w:lang w:val="en-GB"/>
    </w:rPr>
  </w:style>
  <w:style w:type="paragraph" w:styleId="af9">
    <w:name w:val="List Paragraph"/>
    <w:basedOn w:val="a"/>
    <w:uiPriority w:val="34"/>
    <w:qFormat/>
    <w:rsid w:val="00F23002"/>
    <w:pPr>
      <w:widowControl w:val="0"/>
      <w:spacing w:after="0" w:line="288" w:lineRule="auto"/>
      <w:ind w:firstLineChars="200" w:firstLine="420"/>
      <w:jc w:val="both"/>
    </w:pPr>
    <w:rPr>
      <w:rFonts w:ascii="Calibri" w:hAnsi="Calibri"/>
      <w:kern w:val="2"/>
      <w:sz w:val="28"/>
      <w:szCs w:val="22"/>
    </w:rPr>
  </w:style>
  <w:style w:type="character" w:customStyle="1" w:styleId="Char2">
    <w:name w:val="二级小标题 Char"/>
    <w:link w:val="af8"/>
    <w:rsid w:val="001B274C"/>
    <w:rPr>
      <w:rFonts w:ascii="Arial" w:eastAsia="黑体" w:hAnsi="Arial" w:cs="Arial"/>
      <w:sz w:val="24"/>
      <w:szCs w:val="40"/>
      <w:lang w:val="en-GB"/>
    </w:rPr>
  </w:style>
  <w:style w:type="paragraph" w:customStyle="1" w:styleId="Default">
    <w:name w:val="Default"/>
    <w:rsid w:val="00F23002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3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Word_Document2.docx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Word_Document1.docx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021110\Desktop\DPCA\BP\Document_Template\&#19994;&#21153;&#34013;&#22270;-&#20998;&#27169;&#22359;&#25551;&#3684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49AAA-3BB3-4696-AFF5-184F84B0E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业务蓝图-分模块描述.dot</Template>
  <TotalTime>1000</TotalTime>
  <Pages>3</Pages>
  <Words>191</Words>
  <Characters>1095</Characters>
  <Application>Microsoft Office Word</Application>
  <DocSecurity>0</DocSecurity>
  <Lines>9</Lines>
  <Paragraphs>2</Paragraphs>
  <ScaleCrop>false</ScaleCrop>
  <Company>SAP</Company>
  <LinksUpToDate>false</LinksUpToDate>
  <CharactersWithSpaces>1284</CharactersWithSpaces>
  <SharedDoc>false</SharedDoc>
  <HLinks>
    <vt:vector size="42" baseType="variant">
      <vt:variant>
        <vt:i4>1638457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_Toc408932653</vt:lpwstr>
      </vt:variant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_Toc408932652</vt:lpwstr>
      </vt:variant>
      <vt:variant>
        <vt:i4>1638457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_Toc408932651</vt:lpwstr>
      </vt:variant>
      <vt:variant>
        <vt:i4>1638457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_Toc408932650</vt:lpwstr>
      </vt:variant>
      <vt:variant>
        <vt:i4>1572921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_Toc408932649</vt:lpwstr>
      </vt:variant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_Toc408932648</vt:lpwstr>
      </vt:variant>
      <vt:variant>
        <vt:i4>1572921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_Toc408932647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 blueprint</dc:title>
  <dc:subject/>
  <dc:creator>I021110</dc:creator>
  <cp:keywords/>
  <dc:description/>
  <cp:lastModifiedBy>Ecode</cp:lastModifiedBy>
  <cp:revision>120</cp:revision>
  <cp:lastPrinted>2012-07-23T07:12:00Z</cp:lastPrinted>
  <dcterms:created xsi:type="dcterms:W3CDTF">2015-01-13T09:31:00Z</dcterms:created>
  <dcterms:modified xsi:type="dcterms:W3CDTF">2019-11-06T07:15:00Z</dcterms:modified>
</cp:coreProperties>
</file>